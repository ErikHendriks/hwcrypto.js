
<file path=[Content_Types].xml><?xml version="1.0" encoding="utf-8"?>
<Types xmlns="http://schemas.openxmlformats.org/package/2006/content-types">
  <Default Extension="vsd" ContentType="application/vnd.visio"/>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D1216" w14:textId="77777777" w:rsidR="00743FC7" w:rsidRPr="0066248D" w:rsidRDefault="00743FC7">
      <w:pPr>
        <w:spacing w:after="0"/>
        <w:jc w:val="left"/>
        <w:rPr>
          <w:lang w:val="en-GB"/>
        </w:rPr>
      </w:pPr>
    </w:p>
    <w:p w14:paraId="20BBBE24" w14:textId="77777777" w:rsidR="002643D7" w:rsidRPr="0066248D" w:rsidRDefault="002643D7" w:rsidP="002643D7">
      <w:pPr>
        <w:pStyle w:val="Title"/>
        <w:rPr>
          <w:lang w:val="en-GB"/>
        </w:rPr>
      </w:pPr>
      <w:bookmarkStart w:id="0" w:name="_Toc345343561"/>
      <w:r w:rsidRPr="0066248D">
        <w:rPr>
          <w:lang w:val="en-GB"/>
        </w:rPr>
        <w:t xml:space="preserve">JavaScript Library for Signing in Web Browsers </w:t>
      </w:r>
      <w:bookmarkEnd w:id="0"/>
    </w:p>
    <w:p w14:paraId="75290978" w14:textId="69101087" w:rsidR="00743FC7" w:rsidRPr="0066248D" w:rsidRDefault="00743FC7" w:rsidP="00743FC7">
      <w:pPr>
        <w:spacing w:before="1700" w:line="360" w:lineRule="auto"/>
        <w:ind w:right="567"/>
        <w:contextualSpacing/>
        <w:jc w:val="right"/>
        <w:rPr>
          <w:rFonts w:cs="Arial"/>
          <w:sz w:val="24"/>
          <w:lang w:val="en-GB"/>
        </w:rPr>
      </w:pPr>
      <w:r w:rsidRPr="0066248D">
        <w:rPr>
          <w:rFonts w:cs="Arial"/>
          <w:sz w:val="24"/>
          <w:lang w:val="en-GB"/>
        </w:rPr>
        <w:t xml:space="preserve">Document Version: </w:t>
      </w:r>
      <w:r w:rsidR="009E24E5">
        <w:rPr>
          <w:rFonts w:cs="Arial"/>
          <w:sz w:val="24"/>
          <w:lang w:val="en-GB"/>
        </w:rPr>
        <w:t>1.2</w:t>
      </w:r>
    </w:p>
    <w:p w14:paraId="425D34A8" w14:textId="79591F69" w:rsidR="00743FC7" w:rsidRPr="0066248D" w:rsidRDefault="00FA2A30" w:rsidP="00743FC7">
      <w:pPr>
        <w:spacing w:before="1700" w:line="360" w:lineRule="auto"/>
        <w:ind w:right="567"/>
        <w:contextualSpacing/>
        <w:jc w:val="right"/>
        <w:rPr>
          <w:rFonts w:cs="Arial"/>
          <w:sz w:val="24"/>
          <w:lang w:val="en-GB"/>
        </w:rPr>
      </w:pPr>
      <w:r w:rsidRPr="0066248D">
        <w:rPr>
          <w:rFonts w:cs="Arial"/>
          <w:sz w:val="24"/>
          <w:lang w:val="en-GB"/>
        </w:rPr>
        <w:t>Library Version:  0.2</w:t>
      </w:r>
      <w:r w:rsidR="009E24E5">
        <w:rPr>
          <w:rFonts w:cs="Arial"/>
          <w:sz w:val="24"/>
          <w:lang w:val="en-GB"/>
        </w:rPr>
        <w:t>1</w:t>
      </w:r>
    </w:p>
    <w:p w14:paraId="0CB9F8CF" w14:textId="60A798DB" w:rsidR="00743FC7" w:rsidRPr="0066248D" w:rsidRDefault="00743FC7" w:rsidP="00743FC7">
      <w:pPr>
        <w:spacing w:before="1700" w:line="360" w:lineRule="auto"/>
        <w:ind w:right="567"/>
        <w:contextualSpacing/>
        <w:jc w:val="right"/>
        <w:rPr>
          <w:rFonts w:cs="Arial"/>
          <w:sz w:val="24"/>
          <w:lang w:val="en-GB"/>
        </w:rPr>
      </w:pPr>
      <w:r w:rsidRPr="0066248D">
        <w:rPr>
          <w:rFonts w:cs="Arial"/>
          <w:sz w:val="24"/>
          <w:lang w:val="en-GB"/>
        </w:rPr>
        <w:t xml:space="preserve">Last update:  </w:t>
      </w:r>
      <w:r w:rsidR="00F13E47">
        <w:rPr>
          <w:rFonts w:cs="Arial"/>
          <w:sz w:val="24"/>
          <w:lang w:val="en-GB"/>
        </w:rPr>
        <w:t>11</w:t>
      </w:r>
      <w:r w:rsidR="003670F9" w:rsidRPr="0066248D">
        <w:rPr>
          <w:rFonts w:cs="Arial"/>
          <w:sz w:val="24"/>
          <w:lang w:val="en-GB"/>
        </w:rPr>
        <w:t>.</w:t>
      </w:r>
      <w:r w:rsidR="002E214C" w:rsidRPr="0066248D">
        <w:rPr>
          <w:rFonts w:cs="Arial"/>
          <w:sz w:val="24"/>
          <w:lang w:val="en-GB"/>
        </w:rPr>
        <w:t>0</w:t>
      </w:r>
      <w:r w:rsidR="00F13E47">
        <w:rPr>
          <w:rFonts w:cs="Arial"/>
          <w:sz w:val="24"/>
          <w:lang w:val="en-GB"/>
        </w:rPr>
        <w:t>2</w:t>
      </w:r>
      <w:r w:rsidR="003670F9" w:rsidRPr="0066248D">
        <w:rPr>
          <w:rFonts w:cs="Arial"/>
          <w:sz w:val="24"/>
          <w:lang w:val="en-GB"/>
        </w:rPr>
        <w:t>.201</w:t>
      </w:r>
      <w:r w:rsidR="00F13E47">
        <w:rPr>
          <w:rFonts w:cs="Arial"/>
          <w:sz w:val="24"/>
          <w:lang w:val="en-GB"/>
        </w:rPr>
        <w:t>5</w:t>
      </w:r>
    </w:p>
    <w:p w14:paraId="558AE6A1" w14:textId="77777777" w:rsidR="00743FC7" w:rsidRPr="0066248D" w:rsidRDefault="00743FC7" w:rsidP="00743FC7">
      <w:pPr>
        <w:rPr>
          <w:rFonts w:cs="Arial"/>
          <w:kern w:val="32"/>
          <w:sz w:val="32"/>
          <w:szCs w:val="32"/>
          <w:lang w:val="en-GB"/>
        </w:rPr>
      </w:pPr>
      <w:r w:rsidRPr="0066248D">
        <w:rPr>
          <w:rFonts w:cs="Arial"/>
          <w:lang w:val="en-GB"/>
        </w:rPr>
        <w:br w:type="page"/>
      </w:r>
    </w:p>
    <w:p w14:paraId="4CBE88A0" w14:textId="77777777" w:rsidR="00B36D98" w:rsidRPr="0066248D" w:rsidRDefault="00B36D98" w:rsidP="00B36D98">
      <w:pPr>
        <w:rPr>
          <w:lang w:val="en-GB"/>
        </w:rPr>
      </w:pPr>
      <w:bookmarkStart w:id="1" w:name="_Toc345343562"/>
    </w:p>
    <w:p w14:paraId="448C4FAC" w14:textId="77777777" w:rsidR="00743FC7" w:rsidRPr="0066248D" w:rsidRDefault="00743FC7" w:rsidP="00960FA5">
      <w:pPr>
        <w:pStyle w:val="Heading1"/>
        <w:numPr>
          <w:ilvl w:val="0"/>
          <w:numId w:val="4"/>
        </w:numPr>
      </w:pPr>
      <w:bookmarkStart w:id="2" w:name="_Ref351731567"/>
      <w:bookmarkStart w:id="3" w:name="_Toc398896786"/>
      <w:r w:rsidRPr="0066248D">
        <w:t>Document versions</w:t>
      </w:r>
      <w:bookmarkEnd w:id="1"/>
      <w:bookmarkEnd w:id="2"/>
      <w:bookmarkEnd w:id="3"/>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743FC7" w:rsidRPr="0066248D" w14:paraId="0AD4C60E" w14:textId="77777777" w:rsidTr="0081253A">
        <w:trPr>
          <w:trHeight w:val="255"/>
        </w:trPr>
        <w:tc>
          <w:tcPr>
            <w:tcW w:w="8115" w:type="dxa"/>
            <w:gridSpan w:val="2"/>
            <w:shd w:val="clear" w:color="auto" w:fill="333333"/>
            <w:noWrap/>
            <w:vAlign w:val="bottom"/>
          </w:tcPr>
          <w:p w14:paraId="55D94263" w14:textId="77777777" w:rsidR="00743FC7" w:rsidRPr="0066248D" w:rsidRDefault="00743FC7" w:rsidP="0081253A">
            <w:pPr>
              <w:rPr>
                <w:rFonts w:cs="Arial"/>
                <w:b/>
                <w:bCs/>
                <w:color w:val="FFFFFF"/>
                <w:szCs w:val="20"/>
                <w:lang w:val="en-GB"/>
              </w:rPr>
            </w:pPr>
            <w:r w:rsidRPr="0066248D">
              <w:rPr>
                <w:rFonts w:cs="Arial"/>
                <w:b/>
                <w:bCs/>
                <w:color w:val="FFFFFF"/>
                <w:szCs w:val="20"/>
                <w:lang w:val="en-GB"/>
              </w:rPr>
              <w:t>Document information</w:t>
            </w:r>
          </w:p>
        </w:tc>
      </w:tr>
      <w:tr w:rsidR="00743FC7" w:rsidRPr="0066248D" w14:paraId="29299911" w14:textId="77777777" w:rsidTr="0081253A">
        <w:trPr>
          <w:trHeight w:val="255"/>
        </w:trPr>
        <w:tc>
          <w:tcPr>
            <w:tcW w:w="2715" w:type="dxa"/>
            <w:shd w:val="clear" w:color="auto" w:fill="auto"/>
            <w:noWrap/>
            <w:vAlign w:val="center"/>
          </w:tcPr>
          <w:p w14:paraId="1FBEC4C1" w14:textId="77777777" w:rsidR="00743FC7" w:rsidRPr="0066248D" w:rsidRDefault="00743FC7" w:rsidP="0081253A">
            <w:pPr>
              <w:jc w:val="left"/>
              <w:rPr>
                <w:rFonts w:cs="Arial"/>
                <w:szCs w:val="20"/>
                <w:lang w:val="en-GB"/>
              </w:rPr>
            </w:pPr>
            <w:r w:rsidRPr="0066248D">
              <w:rPr>
                <w:rFonts w:cs="Arial"/>
                <w:szCs w:val="20"/>
                <w:lang w:val="en-GB"/>
              </w:rPr>
              <w:t>Created on</w:t>
            </w:r>
          </w:p>
        </w:tc>
        <w:tc>
          <w:tcPr>
            <w:tcW w:w="5400" w:type="dxa"/>
            <w:shd w:val="clear" w:color="auto" w:fill="auto"/>
            <w:noWrap/>
            <w:vAlign w:val="center"/>
          </w:tcPr>
          <w:p w14:paraId="748EE665" w14:textId="6F78C76D" w:rsidR="00743FC7" w:rsidRPr="0066248D" w:rsidRDefault="00FA2A30" w:rsidP="0081253A">
            <w:pPr>
              <w:jc w:val="left"/>
              <w:rPr>
                <w:rFonts w:cs="Arial"/>
                <w:szCs w:val="20"/>
                <w:lang w:val="en-GB"/>
              </w:rPr>
            </w:pPr>
            <w:r w:rsidRPr="0066248D">
              <w:rPr>
                <w:rFonts w:cs="Arial"/>
                <w:szCs w:val="20"/>
                <w:lang w:val="en-GB"/>
              </w:rPr>
              <w:t>01.04.2010</w:t>
            </w:r>
          </w:p>
        </w:tc>
      </w:tr>
      <w:tr w:rsidR="00743FC7" w:rsidRPr="0066248D" w14:paraId="146A617D" w14:textId="77777777" w:rsidTr="0081253A">
        <w:trPr>
          <w:trHeight w:val="270"/>
        </w:trPr>
        <w:tc>
          <w:tcPr>
            <w:tcW w:w="2715" w:type="dxa"/>
            <w:shd w:val="clear" w:color="auto" w:fill="auto"/>
            <w:noWrap/>
            <w:vAlign w:val="center"/>
          </w:tcPr>
          <w:p w14:paraId="3BE1FC10" w14:textId="77777777" w:rsidR="00743FC7" w:rsidRPr="0066248D" w:rsidRDefault="00743FC7" w:rsidP="0081253A">
            <w:pPr>
              <w:jc w:val="left"/>
              <w:rPr>
                <w:rFonts w:cs="Arial"/>
                <w:szCs w:val="20"/>
                <w:lang w:val="en-GB"/>
              </w:rPr>
            </w:pPr>
            <w:r w:rsidRPr="0066248D">
              <w:rPr>
                <w:rFonts w:cs="Arial"/>
                <w:szCs w:val="20"/>
                <w:lang w:val="en-GB"/>
              </w:rPr>
              <w:t>Reference</w:t>
            </w:r>
          </w:p>
        </w:tc>
        <w:tc>
          <w:tcPr>
            <w:tcW w:w="5400" w:type="dxa"/>
            <w:shd w:val="clear" w:color="auto" w:fill="auto"/>
            <w:noWrap/>
            <w:vAlign w:val="center"/>
          </w:tcPr>
          <w:p w14:paraId="678FD850" w14:textId="16CACA77" w:rsidR="00743FC7" w:rsidRPr="0066248D" w:rsidRDefault="002F179D" w:rsidP="0081253A">
            <w:pPr>
              <w:jc w:val="left"/>
              <w:rPr>
                <w:rFonts w:cs="Arial"/>
                <w:szCs w:val="20"/>
                <w:lang w:val="en-GB"/>
              </w:rPr>
            </w:pPr>
            <w:r w:rsidRPr="0066248D">
              <w:rPr>
                <w:rFonts w:cs="Arial"/>
                <w:szCs w:val="20"/>
                <w:lang w:val="en-GB"/>
              </w:rPr>
              <w:t>JavaScri</w:t>
            </w:r>
            <w:r w:rsidR="002D2BC3" w:rsidRPr="0066248D">
              <w:rPr>
                <w:rFonts w:cs="Arial"/>
                <w:szCs w:val="20"/>
                <w:lang w:val="en-GB"/>
              </w:rPr>
              <w:t>pt library for Signing in Web Browsers</w:t>
            </w:r>
          </w:p>
        </w:tc>
      </w:tr>
      <w:tr w:rsidR="00743FC7" w:rsidRPr="0066248D" w14:paraId="5837F066" w14:textId="77777777" w:rsidTr="0081253A">
        <w:trPr>
          <w:trHeight w:val="270"/>
        </w:trPr>
        <w:tc>
          <w:tcPr>
            <w:tcW w:w="2715" w:type="dxa"/>
            <w:shd w:val="clear" w:color="auto" w:fill="auto"/>
            <w:noWrap/>
            <w:vAlign w:val="center"/>
          </w:tcPr>
          <w:p w14:paraId="502AA584" w14:textId="77777777" w:rsidR="00743FC7" w:rsidRPr="0066248D" w:rsidRDefault="00743FC7" w:rsidP="0081253A">
            <w:pPr>
              <w:jc w:val="left"/>
              <w:rPr>
                <w:rFonts w:cs="Arial"/>
                <w:szCs w:val="20"/>
                <w:lang w:val="en-GB"/>
              </w:rPr>
            </w:pPr>
            <w:r w:rsidRPr="0066248D">
              <w:rPr>
                <w:rFonts w:cs="Arial"/>
                <w:szCs w:val="20"/>
                <w:lang w:val="en-GB"/>
              </w:rPr>
              <w:t>Receiver</w:t>
            </w:r>
          </w:p>
        </w:tc>
        <w:tc>
          <w:tcPr>
            <w:tcW w:w="5400" w:type="dxa"/>
            <w:shd w:val="clear" w:color="auto" w:fill="auto"/>
            <w:noWrap/>
            <w:vAlign w:val="center"/>
          </w:tcPr>
          <w:p w14:paraId="0F1CA022" w14:textId="77777777" w:rsidR="00743FC7" w:rsidRPr="0066248D" w:rsidRDefault="00743FC7" w:rsidP="0081253A">
            <w:pPr>
              <w:jc w:val="left"/>
              <w:rPr>
                <w:rFonts w:cs="Arial"/>
                <w:szCs w:val="20"/>
                <w:lang w:val="en-GB"/>
              </w:rPr>
            </w:pPr>
            <w:r w:rsidRPr="0066248D">
              <w:rPr>
                <w:rFonts w:cs="Arial"/>
                <w:szCs w:val="20"/>
                <w:lang w:val="en-GB"/>
              </w:rPr>
              <w:t>Sertifitseerimiskeskus AS</w:t>
            </w:r>
          </w:p>
        </w:tc>
      </w:tr>
      <w:tr w:rsidR="00743FC7" w:rsidRPr="0066248D" w14:paraId="586D9342" w14:textId="77777777" w:rsidTr="0081253A">
        <w:trPr>
          <w:trHeight w:val="270"/>
        </w:trPr>
        <w:tc>
          <w:tcPr>
            <w:tcW w:w="2715" w:type="dxa"/>
            <w:shd w:val="clear" w:color="auto" w:fill="auto"/>
            <w:noWrap/>
            <w:vAlign w:val="center"/>
          </w:tcPr>
          <w:p w14:paraId="750E4DCC" w14:textId="124AC58B" w:rsidR="00743FC7" w:rsidRPr="0066248D" w:rsidRDefault="00743FC7" w:rsidP="0081253A">
            <w:pPr>
              <w:jc w:val="left"/>
              <w:rPr>
                <w:rFonts w:cs="Arial"/>
                <w:szCs w:val="20"/>
                <w:lang w:val="en-GB"/>
              </w:rPr>
            </w:pPr>
            <w:r w:rsidRPr="0066248D">
              <w:rPr>
                <w:rFonts w:cs="Arial"/>
                <w:szCs w:val="20"/>
                <w:lang w:val="en-GB"/>
              </w:rPr>
              <w:t>Author</w:t>
            </w:r>
            <w:r w:rsidR="00FA2A30" w:rsidRPr="0066248D">
              <w:rPr>
                <w:rFonts w:cs="Arial"/>
                <w:szCs w:val="20"/>
                <w:lang w:val="en-GB"/>
              </w:rPr>
              <w:t>s</w:t>
            </w:r>
          </w:p>
        </w:tc>
        <w:tc>
          <w:tcPr>
            <w:tcW w:w="5400" w:type="dxa"/>
            <w:shd w:val="clear" w:color="auto" w:fill="auto"/>
            <w:noWrap/>
            <w:vAlign w:val="center"/>
          </w:tcPr>
          <w:p w14:paraId="40CB75A8" w14:textId="5989117B" w:rsidR="00743FC7" w:rsidRPr="0066248D" w:rsidRDefault="00FA2A30" w:rsidP="0081253A">
            <w:pPr>
              <w:jc w:val="left"/>
              <w:rPr>
                <w:rFonts w:cs="Arial"/>
                <w:szCs w:val="20"/>
                <w:lang w:val="en-GB"/>
              </w:rPr>
            </w:pPr>
            <w:r w:rsidRPr="0066248D">
              <w:rPr>
                <w:rFonts w:cs="Arial"/>
                <w:szCs w:val="20"/>
                <w:lang w:val="en-GB"/>
              </w:rPr>
              <w:t>Ahto Jaago, Urmo Keskel, Kristi Uukkivi</w:t>
            </w:r>
          </w:p>
        </w:tc>
      </w:tr>
      <w:tr w:rsidR="00743FC7" w:rsidRPr="0066248D" w14:paraId="0893B9DB" w14:textId="77777777" w:rsidTr="0081253A">
        <w:trPr>
          <w:trHeight w:val="270"/>
        </w:trPr>
        <w:tc>
          <w:tcPr>
            <w:tcW w:w="2715" w:type="dxa"/>
            <w:shd w:val="clear" w:color="auto" w:fill="auto"/>
            <w:noWrap/>
            <w:vAlign w:val="center"/>
          </w:tcPr>
          <w:p w14:paraId="7EB73406" w14:textId="77777777" w:rsidR="00743FC7" w:rsidRPr="0066248D" w:rsidRDefault="00743FC7" w:rsidP="0081253A">
            <w:pPr>
              <w:jc w:val="left"/>
              <w:rPr>
                <w:rFonts w:cs="Arial"/>
                <w:szCs w:val="20"/>
                <w:lang w:val="en-GB"/>
              </w:rPr>
            </w:pPr>
            <w:r w:rsidRPr="0066248D">
              <w:rPr>
                <w:rFonts w:cs="Arial"/>
                <w:szCs w:val="20"/>
                <w:lang w:val="en-GB"/>
              </w:rPr>
              <w:t>Version</w:t>
            </w:r>
          </w:p>
        </w:tc>
        <w:tc>
          <w:tcPr>
            <w:tcW w:w="5400" w:type="dxa"/>
            <w:shd w:val="clear" w:color="auto" w:fill="auto"/>
            <w:noWrap/>
            <w:vAlign w:val="center"/>
          </w:tcPr>
          <w:p w14:paraId="5553BD58" w14:textId="74E93863" w:rsidR="00743FC7" w:rsidRPr="0066248D" w:rsidRDefault="00DE7C69" w:rsidP="0081253A">
            <w:pPr>
              <w:jc w:val="left"/>
              <w:rPr>
                <w:rFonts w:cs="Arial"/>
                <w:szCs w:val="20"/>
                <w:lang w:val="en-GB"/>
              </w:rPr>
            </w:pPr>
            <w:r>
              <w:rPr>
                <w:rFonts w:cs="Arial"/>
                <w:szCs w:val="20"/>
                <w:lang w:val="en-GB"/>
              </w:rPr>
              <w:t>1.</w:t>
            </w:r>
            <w:r w:rsidR="00FD7AFF">
              <w:rPr>
                <w:rFonts w:cs="Arial"/>
                <w:szCs w:val="20"/>
                <w:lang w:val="en-GB"/>
              </w:rPr>
              <w:t>2</w:t>
            </w:r>
            <w:bookmarkStart w:id="4" w:name="_GoBack"/>
            <w:bookmarkEnd w:id="4"/>
          </w:p>
        </w:tc>
      </w:tr>
    </w:tbl>
    <w:p w14:paraId="264DB4B7" w14:textId="77777777" w:rsidR="00743FC7" w:rsidRPr="0066248D" w:rsidRDefault="00743FC7" w:rsidP="00743FC7">
      <w:pPr>
        <w:rPr>
          <w:lang w:val="en-GB"/>
        </w:rPr>
      </w:pPr>
    </w:p>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743FC7" w:rsidRPr="0066248D" w14:paraId="2F63E4B4" w14:textId="77777777" w:rsidTr="0081253A">
        <w:trPr>
          <w:trHeight w:val="255"/>
        </w:trPr>
        <w:tc>
          <w:tcPr>
            <w:tcW w:w="8115" w:type="dxa"/>
            <w:gridSpan w:val="3"/>
            <w:shd w:val="clear" w:color="auto" w:fill="333333"/>
            <w:noWrap/>
          </w:tcPr>
          <w:p w14:paraId="0E1AA620" w14:textId="77777777" w:rsidR="00743FC7" w:rsidRPr="0066248D" w:rsidRDefault="00743FC7" w:rsidP="0081253A">
            <w:pPr>
              <w:jc w:val="left"/>
              <w:rPr>
                <w:rFonts w:cs="Arial"/>
                <w:b/>
                <w:bCs/>
                <w:szCs w:val="20"/>
                <w:lang w:val="en-GB"/>
              </w:rPr>
            </w:pPr>
            <w:r w:rsidRPr="0066248D">
              <w:rPr>
                <w:rFonts w:cs="Arial"/>
                <w:b/>
                <w:bCs/>
                <w:szCs w:val="20"/>
                <w:lang w:val="en-GB"/>
              </w:rPr>
              <w:t>Version information</w:t>
            </w:r>
          </w:p>
        </w:tc>
      </w:tr>
      <w:tr w:rsidR="00743FC7" w:rsidRPr="0066248D" w14:paraId="407D383C" w14:textId="77777777" w:rsidTr="0081253A">
        <w:trPr>
          <w:trHeight w:val="255"/>
        </w:trPr>
        <w:tc>
          <w:tcPr>
            <w:tcW w:w="1455" w:type="dxa"/>
            <w:shd w:val="clear" w:color="auto" w:fill="auto"/>
            <w:noWrap/>
          </w:tcPr>
          <w:p w14:paraId="2649A762" w14:textId="77777777" w:rsidR="00743FC7" w:rsidRPr="0066248D" w:rsidRDefault="00743FC7" w:rsidP="0081253A">
            <w:pPr>
              <w:jc w:val="left"/>
              <w:rPr>
                <w:rFonts w:cs="Arial"/>
                <w:b/>
                <w:szCs w:val="20"/>
                <w:lang w:val="en-GB"/>
              </w:rPr>
            </w:pPr>
            <w:r w:rsidRPr="0066248D">
              <w:rPr>
                <w:rFonts w:cs="Arial"/>
                <w:b/>
                <w:szCs w:val="20"/>
                <w:lang w:val="en-GB"/>
              </w:rPr>
              <w:t>Date</w:t>
            </w:r>
          </w:p>
        </w:tc>
        <w:tc>
          <w:tcPr>
            <w:tcW w:w="1080" w:type="dxa"/>
          </w:tcPr>
          <w:p w14:paraId="72A713D8" w14:textId="77777777" w:rsidR="00743FC7" w:rsidRPr="0066248D" w:rsidRDefault="00743FC7" w:rsidP="0081253A">
            <w:pPr>
              <w:jc w:val="center"/>
              <w:rPr>
                <w:rFonts w:cs="Arial"/>
                <w:b/>
                <w:szCs w:val="20"/>
                <w:lang w:val="en-GB"/>
              </w:rPr>
            </w:pPr>
            <w:r w:rsidRPr="0066248D">
              <w:rPr>
                <w:rFonts w:cs="Arial"/>
                <w:b/>
                <w:szCs w:val="20"/>
                <w:lang w:val="en-GB"/>
              </w:rPr>
              <w:t>Version</w:t>
            </w:r>
          </w:p>
        </w:tc>
        <w:tc>
          <w:tcPr>
            <w:tcW w:w="5580" w:type="dxa"/>
            <w:shd w:val="clear" w:color="auto" w:fill="auto"/>
            <w:noWrap/>
          </w:tcPr>
          <w:p w14:paraId="0EB13CFC" w14:textId="77777777" w:rsidR="00743FC7" w:rsidRPr="0066248D" w:rsidRDefault="00743FC7" w:rsidP="0081253A">
            <w:pPr>
              <w:jc w:val="left"/>
              <w:rPr>
                <w:rFonts w:cs="Arial"/>
                <w:b/>
                <w:szCs w:val="20"/>
                <w:lang w:val="en-GB"/>
              </w:rPr>
            </w:pPr>
            <w:r w:rsidRPr="0066248D">
              <w:rPr>
                <w:rFonts w:cs="Arial"/>
                <w:b/>
                <w:szCs w:val="20"/>
                <w:lang w:val="en-GB"/>
              </w:rPr>
              <w:t>Changes</w:t>
            </w:r>
          </w:p>
        </w:tc>
      </w:tr>
      <w:tr w:rsidR="00D75AFB" w:rsidRPr="0066248D" w14:paraId="54B12BB3" w14:textId="77777777" w:rsidTr="0081253A">
        <w:trPr>
          <w:trHeight w:val="270"/>
        </w:trPr>
        <w:tc>
          <w:tcPr>
            <w:tcW w:w="1455" w:type="dxa"/>
            <w:shd w:val="clear" w:color="auto" w:fill="auto"/>
            <w:noWrap/>
          </w:tcPr>
          <w:p w14:paraId="38D9C318" w14:textId="17D8BC4A" w:rsidR="00D75AFB" w:rsidRPr="0066248D" w:rsidRDefault="00D113C5" w:rsidP="002D65C9">
            <w:pPr>
              <w:jc w:val="left"/>
              <w:rPr>
                <w:rFonts w:cs="Arial"/>
                <w:szCs w:val="20"/>
                <w:lang w:val="en-GB"/>
              </w:rPr>
            </w:pPr>
            <w:r>
              <w:rPr>
                <w:rFonts w:cs="Arial"/>
                <w:szCs w:val="20"/>
                <w:lang w:val="en-GB"/>
              </w:rPr>
              <w:t>0</w:t>
            </w:r>
            <w:r w:rsidR="002D65C9">
              <w:rPr>
                <w:rFonts w:cs="Arial"/>
                <w:szCs w:val="20"/>
                <w:lang w:val="en-GB"/>
              </w:rPr>
              <w:t>5</w:t>
            </w:r>
            <w:r w:rsidR="00082D59" w:rsidRPr="0066248D">
              <w:rPr>
                <w:rFonts w:cs="Arial"/>
                <w:szCs w:val="20"/>
                <w:lang w:val="en-GB"/>
              </w:rPr>
              <w:t>.0</w:t>
            </w:r>
            <w:r>
              <w:rPr>
                <w:rFonts w:cs="Arial"/>
                <w:szCs w:val="20"/>
                <w:lang w:val="en-GB"/>
              </w:rPr>
              <w:t>6</w:t>
            </w:r>
            <w:r w:rsidR="00082D59" w:rsidRPr="0066248D">
              <w:rPr>
                <w:rFonts w:cs="Arial"/>
                <w:szCs w:val="20"/>
                <w:lang w:val="en-GB"/>
              </w:rPr>
              <w:t>.2014</w:t>
            </w:r>
          </w:p>
        </w:tc>
        <w:tc>
          <w:tcPr>
            <w:tcW w:w="1080" w:type="dxa"/>
          </w:tcPr>
          <w:p w14:paraId="151E31E2" w14:textId="62321F00" w:rsidR="00D75AFB" w:rsidRPr="0066248D" w:rsidRDefault="006A733A" w:rsidP="0081253A">
            <w:pPr>
              <w:jc w:val="center"/>
              <w:rPr>
                <w:rFonts w:cs="Arial"/>
                <w:szCs w:val="20"/>
                <w:lang w:val="en-GB"/>
              </w:rPr>
            </w:pPr>
            <w:r>
              <w:rPr>
                <w:rFonts w:cs="Arial"/>
                <w:szCs w:val="20"/>
                <w:lang w:val="en-GB"/>
              </w:rPr>
              <w:t>1.0</w:t>
            </w:r>
          </w:p>
        </w:tc>
        <w:tc>
          <w:tcPr>
            <w:tcW w:w="5580" w:type="dxa"/>
            <w:shd w:val="clear" w:color="auto" w:fill="auto"/>
            <w:noWrap/>
          </w:tcPr>
          <w:p w14:paraId="426C6D7D" w14:textId="34732DB1" w:rsidR="00D75AFB" w:rsidRPr="0066248D" w:rsidRDefault="00082D59" w:rsidP="00344407">
            <w:pPr>
              <w:jc w:val="left"/>
              <w:rPr>
                <w:rFonts w:cs="Arial"/>
                <w:szCs w:val="20"/>
                <w:lang w:val="en-GB"/>
              </w:rPr>
            </w:pPr>
            <w:r w:rsidRPr="0066248D">
              <w:rPr>
                <w:rFonts w:cs="Arial"/>
                <w:szCs w:val="20"/>
                <w:lang w:val="en-GB"/>
              </w:rPr>
              <w:t>Document updated, restructured and translated to English</w:t>
            </w:r>
            <w:r w:rsidR="00601070" w:rsidRPr="0066248D">
              <w:rPr>
                <w:rFonts w:cs="Arial"/>
                <w:szCs w:val="20"/>
                <w:lang w:val="en-GB"/>
              </w:rPr>
              <w:t>. Made changes according to library’s version 0.2</w:t>
            </w:r>
            <w:r w:rsidR="00915BE9">
              <w:rPr>
                <w:rFonts w:cs="Arial"/>
                <w:szCs w:val="20"/>
                <w:lang w:val="en-GB"/>
              </w:rPr>
              <w:t>0</w:t>
            </w:r>
            <w:r w:rsidR="00344407" w:rsidRPr="0066248D">
              <w:rPr>
                <w:rFonts w:cs="Arial"/>
                <w:szCs w:val="20"/>
                <w:lang w:val="en-GB"/>
              </w:rPr>
              <w:t>, added information according to changes between versions 0.14 and 0.2</w:t>
            </w:r>
            <w:r w:rsidR="00915BE9">
              <w:rPr>
                <w:rFonts w:cs="Arial"/>
                <w:szCs w:val="20"/>
                <w:lang w:val="en-GB"/>
              </w:rPr>
              <w:t>0</w:t>
            </w:r>
            <w:r w:rsidR="00344407" w:rsidRPr="0066248D">
              <w:rPr>
                <w:rFonts w:cs="Arial"/>
                <w:szCs w:val="20"/>
                <w:lang w:val="en-GB"/>
              </w:rPr>
              <w:t xml:space="preserve"> of the library. </w:t>
            </w:r>
          </w:p>
        </w:tc>
      </w:tr>
      <w:tr w:rsidR="001855EB" w:rsidRPr="0066248D" w14:paraId="1F9F05EC" w14:textId="77777777" w:rsidTr="0081253A">
        <w:trPr>
          <w:trHeight w:val="270"/>
        </w:trPr>
        <w:tc>
          <w:tcPr>
            <w:tcW w:w="1455" w:type="dxa"/>
            <w:shd w:val="clear" w:color="auto" w:fill="auto"/>
            <w:noWrap/>
          </w:tcPr>
          <w:p w14:paraId="771CE532" w14:textId="32B2E043" w:rsidR="001855EB" w:rsidRDefault="001855EB" w:rsidP="002D65C9">
            <w:pPr>
              <w:jc w:val="left"/>
              <w:rPr>
                <w:rFonts w:cs="Arial"/>
                <w:szCs w:val="20"/>
                <w:lang w:val="en-GB"/>
              </w:rPr>
            </w:pPr>
            <w:r>
              <w:rPr>
                <w:rFonts w:cs="Arial"/>
                <w:szCs w:val="20"/>
                <w:lang w:val="en-GB"/>
              </w:rPr>
              <w:t>19.09.2014</w:t>
            </w:r>
          </w:p>
        </w:tc>
        <w:tc>
          <w:tcPr>
            <w:tcW w:w="1080" w:type="dxa"/>
          </w:tcPr>
          <w:p w14:paraId="2A91A2C8" w14:textId="135246A8" w:rsidR="001855EB" w:rsidRDefault="001855EB" w:rsidP="0081253A">
            <w:pPr>
              <w:jc w:val="center"/>
              <w:rPr>
                <w:rFonts w:cs="Arial"/>
                <w:szCs w:val="20"/>
                <w:lang w:val="en-GB"/>
              </w:rPr>
            </w:pPr>
            <w:r>
              <w:rPr>
                <w:rFonts w:cs="Arial"/>
                <w:szCs w:val="20"/>
                <w:lang w:val="en-GB"/>
              </w:rPr>
              <w:t>1.1</w:t>
            </w:r>
          </w:p>
        </w:tc>
        <w:tc>
          <w:tcPr>
            <w:tcW w:w="5580" w:type="dxa"/>
            <w:shd w:val="clear" w:color="auto" w:fill="auto"/>
            <w:noWrap/>
          </w:tcPr>
          <w:p w14:paraId="301E90A0" w14:textId="3927B162" w:rsidR="001855EB" w:rsidRPr="0066248D" w:rsidRDefault="001855EB" w:rsidP="00344407">
            <w:pPr>
              <w:jc w:val="left"/>
              <w:rPr>
                <w:rFonts w:cs="Arial"/>
                <w:szCs w:val="20"/>
                <w:lang w:val="en-GB"/>
              </w:rPr>
            </w:pPr>
            <w:r>
              <w:rPr>
                <w:rFonts w:cs="Arial"/>
                <w:szCs w:val="20"/>
                <w:lang w:val="en-GB"/>
              </w:rPr>
              <w:t>Added notification to chap. 4 about the usage restrictions of asynchronous functions.</w:t>
            </w:r>
          </w:p>
        </w:tc>
      </w:tr>
      <w:tr w:rsidR="009E24E5" w:rsidRPr="0066248D" w14:paraId="4C3A21D3" w14:textId="77777777" w:rsidTr="0081253A">
        <w:trPr>
          <w:trHeight w:val="270"/>
        </w:trPr>
        <w:tc>
          <w:tcPr>
            <w:tcW w:w="1455" w:type="dxa"/>
            <w:shd w:val="clear" w:color="auto" w:fill="auto"/>
            <w:noWrap/>
          </w:tcPr>
          <w:p w14:paraId="61C62D60" w14:textId="6D307E41" w:rsidR="009E24E5" w:rsidRDefault="009E24E5" w:rsidP="002D65C9">
            <w:pPr>
              <w:jc w:val="left"/>
              <w:rPr>
                <w:rFonts w:cs="Arial"/>
                <w:szCs w:val="20"/>
                <w:lang w:val="en-GB"/>
              </w:rPr>
            </w:pPr>
            <w:r>
              <w:rPr>
                <w:rFonts w:cs="Arial"/>
                <w:szCs w:val="20"/>
                <w:lang w:val="en-GB"/>
              </w:rPr>
              <w:t>11.02.2015</w:t>
            </w:r>
          </w:p>
        </w:tc>
        <w:tc>
          <w:tcPr>
            <w:tcW w:w="1080" w:type="dxa"/>
          </w:tcPr>
          <w:p w14:paraId="0AC7B87C" w14:textId="78688550" w:rsidR="009E24E5" w:rsidRDefault="009E24E5" w:rsidP="0081253A">
            <w:pPr>
              <w:jc w:val="center"/>
              <w:rPr>
                <w:rFonts w:cs="Arial"/>
                <w:szCs w:val="20"/>
                <w:lang w:val="en-GB"/>
              </w:rPr>
            </w:pPr>
            <w:r>
              <w:rPr>
                <w:rFonts w:cs="Arial"/>
                <w:szCs w:val="20"/>
                <w:lang w:val="en-GB"/>
              </w:rPr>
              <w:t>1.2</w:t>
            </w:r>
          </w:p>
        </w:tc>
        <w:tc>
          <w:tcPr>
            <w:tcW w:w="5580" w:type="dxa"/>
            <w:shd w:val="clear" w:color="auto" w:fill="auto"/>
            <w:noWrap/>
          </w:tcPr>
          <w:p w14:paraId="2AFD2326" w14:textId="71E3DB44" w:rsidR="009E24E5" w:rsidRDefault="009E24E5" w:rsidP="00344407">
            <w:pPr>
              <w:jc w:val="left"/>
              <w:rPr>
                <w:rFonts w:cs="Arial"/>
                <w:szCs w:val="20"/>
                <w:lang w:val="en-GB"/>
              </w:rPr>
            </w:pPr>
            <w:r>
              <w:rPr>
                <w:rFonts w:cs="Arial"/>
                <w:szCs w:val="20"/>
                <w:lang w:val="en-GB"/>
              </w:rPr>
              <w:t>Updated library’s version number.</w:t>
            </w:r>
          </w:p>
        </w:tc>
      </w:tr>
    </w:tbl>
    <w:p w14:paraId="570A73BF" w14:textId="77777777" w:rsidR="00743FC7" w:rsidRPr="0066248D" w:rsidRDefault="00743FC7" w:rsidP="00743FC7">
      <w:pPr>
        <w:rPr>
          <w:lang w:val="en-GB"/>
        </w:rPr>
      </w:pPr>
    </w:p>
    <w:p w14:paraId="47074E50" w14:textId="77777777" w:rsidR="00154F21" w:rsidRPr="0066248D" w:rsidRDefault="00154F21" w:rsidP="00743FC7">
      <w:pPr>
        <w:rPr>
          <w:b/>
          <w:sz w:val="24"/>
          <w:lang w:val="en-GB"/>
        </w:rPr>
      </w:pPr>
    </w:p>
    <w:p w14:paraId="7E542A6D" w14:textId="77777777" w:rsidR="00B36D98" w:rsidRPr="0066248D" w:rsidRDefault="00B36D98">
      <w:pPr>
        <w:spacing w:after="0"/>
        <w:jc w:val="left"/>
        <w:rPr>
          <w:b/>
          <w:sz w:val="24"/>
          <w:lang w:val="en-GB"/>
        </w:rPr>
      </w:pPr>
      <w:r w:rsidRPr="0066248D">
        <w:rPr>
          <w:b/>
          <w:sz w:val="24"/>
          <w:lang w:val="en-GB"/>
        </w:rPr>
        <w:br w:type="page"/>
      </w:r>
    </w:p>
    <w:p w14:paraId="7DEC8FDB" w14:textId="77777777" w:rsidR="00743FC7" w:rsidRPr="002770E3" w:rsidRDefault="00743FC7" w:rsidP="00743FC7">
      <w:pPr>
        <w:rPr>
          <w:sz w:val="32"/>
          <w:szCs w:val="32"/>
          <w:lang w:val="en-GB"/>
        </w:rPr>
      </w:pPr>
      <w:r w:rsidRPr="002770E3">
        <w:rPr>
          <w:sz w:val="32"/>
          <w:szCs w:val="32"/>
          <w:lang w:val="en-GB"/>
        </w:rPr>
        <w:lastRenderedPageBreak/>
        <w:t>Table of contents</w:t>
      </w:r>
    </w:p>
    <w:p w14:paraId="251333F5" w14:textId="77777777" w:rsidR="00D208C9" w:rsidRDefault="00B36D98">
      <w:pPr>
        <w:pStyle w:val="TOC1"/>
        <w:rPr>
          <w:rFonts w:asciiTheme="minorHAnsi" w:eastAsiaTheme="minorEastAsia" w:hAnsiTheme="minorHAnsi" w:cstheme="minorBidi"/>
          <w:noProof/>
          <w:sz w:val="22"/>
          <w:szCs w:val="22"/>
          <w:lang w:val="et-EE" w:eastAsia="et-EE"/>
        </w:rPr>
      </w:pPr>
      <w:r w:rsidRPr="0066248D">
        <w:rPr>
          <w:lang w:val="en-GB"/>
        </w:rPr>
        <w:fldChar w:fldCharType="begin"/>
      </w:r>
      <w:r w:rsidRPr="0066248D">
        <w:rPr>
          <w:lang w:val="en-GB"/>
        </w:rPr>
        <w:instrText xml:space="preserve"> TOC \h \z \t "Heading 1;1;Heading 2;2;Heading 3;3" </w:instrText>
      </w:r>
      <w:r w:rsidRPr="0066248D">
        <w:rPr>
          <w:lang w:val="en-GB"/>
        </w:rPr>
        <w:fldChar w:fldCharType="separate"/>
      </w:r>
      <w:hyperlink w:anchor="_Toc398896786" w:history="1">
        <w:r w:rsidR="00D208C9" w:rsidRPr="00890601">
          <w:rPr>
            <w:rStyle w:val="Hyperlink"/>
            <w:noProof/>
          </w:rPr>
          <w:t>1.</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Document versions</w:t>
        </w:r>
        <w:r w:rsidR="00D208C9">
          <w:rPr>
            <w:noProof/>
            <w:webHidden/>
          </w:rPr>
          <w:tab/>
        </w:r>
        <w:r w:rsidR="00D208C9">
          <w:rPr>
            <w:noProof/>
            <w:webHidden/>
          </w:rPr>
          <w:fldChar w:fldCharType="begin"/>
        </w:r>
        <w:r w:rsidR="00D208C9">
          <w:rPr>
            <w:noProof/>
            <w:webHidden/>
          </w:rPr>
          <w:instrText xml:space="preserve"> PAGEREF _Toc398896786 \h </w:instrText>
        </w:r>
        <w:r w:rsidR="00D208C9">
          <w:rPr>
            <w:noProof/>
            <w:webHidden/>
          </w:rPr>
        </w:r>
        <w:r w:rsidR="00D208C9">
          <w:rPr>
            <w:noProof/>
            <w:webHidden/>
          </w:rPr>
          <w:fldChar w:fldCharType="separate"/>
        </w:r>
        <w:r w:rsidR="00FD7AFF">
          <w:rPr>
            <w:noProof/>
            <w:webHidden/>
          </w:rPr>
          <w:t>2</w:t>
        </w:r>
        <w:r w:rsidR="00D208C9">
          <w:rPr>
            <w:noProof/>
            <w:webHidden/>
          </w:rPr>
          <w:fldChar w:fldCharType="end"/>
        </w:r>
      </w:hyperlink>
    </w:p>
    <w:p w14:paraId="6CBCF4D9" w14:textId="77777777" w:rsidR="00D208C9" w:rsidRDefault="00FD7AFF">
      <w:pPr>
        <w:pStyle w:val="TOC1"/>
        <w:rPr>
          <w:rFonts w:asciiTheme="minorHAnsi" w:eastAsiaTheme="minorEastAsia" w:hAnsiTheme="minorHAnsi" w:cstheme="minorBidi"/>
          <w:noProof/>
          <w:sz w:val="22"/>
          <w:szCs w:val="22"/>
          <w:lang w:val="et-EE" w:eastAsia="et-EE"/>
        </w:rPr>
      </w:pPr>
      <w:hyperlink w:anchor="_Toc398896787" w:history="1">
        <w:r w:rsidR="00D208C9" w:rsidRPr="00890601">
          <w:rPr>
            <w:rStyle w:val="Hyperlink"/>
            <w:noProof/>
          </w:rPr>
          <w:t>2.</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Introduction</w:t>
        </w:r>
        <w:r w:rsidR="00D208C9">
          <w:rPr>
            <w:noProof/>
            <w:webHidden/>
          </w:rPr>
          <w:tab/>
        </w:r>
        <w:r w:rsidR="00D208C9">
          <w:rPr>
            <w:noProof/>
            <w:webHidden/>
          </w:rPr>
          <w:fldChar w:fldCharType="begin"/>
        </w:r>
        <w:r w:rsidR="00D208C9">
          <w:rPr>
            <w:noProof/>
            <w:webHidden/>
          </w:rPr>
          <w:instrText xml:space="preserve"> PAGEREF _Toc398896787 \h </w:instrText>
        </w:r>
        <w:r w:rsidR="00D208C9">
          <w:rPr>
            <w:noProof/>
            <w:webHidden/>
          </w:rPr>
        </w:r>
        <w:r w:rsidR="00D208C9">
          <w:rPr>
            <w:noProof/>
            <w:webHidden/>
          </w:rPr>
          <w:fldChar w:fldCharType="separate"/>
        </w:r>
        <w:r>
          <w:rPr>
            <w:noProof/>
            <w:webHidden/>
          </w:rPr>
          <w:t>4</w:t>
        </w:r>
        <w:r w:rsidR="00D208C9">
          <w:rPr>
            <w:noProof/>
            <w:webHidden/>
          </w:rPr>
          <w:fldChar w:fldCharType="end"/>
        </w:r>
      </w:hyperlink>
    </w:p>
    <w:p w14:paraId="280A278A" w14:textId="77777777" w:rsidR="00D208C9" w:rsidRDefault="00FD7AFF">
      <w:pPr>
        <w:pStyle w:val="TOC1"/>
        <w:rPr>
          <w:rFonts w:asciiTheme="minorHAnsi" w:eastAsiaTheme="minorEastAsia" w:hAnsiTheme="minorHAnsi" w:cstheme="minorBidi"/>
          <w:noProof/>
          <w:sz w:val="22"/>
          <w:szCs w:val="22"/>
          <w:lang w:val="et-EE" w:eastAsia="et-EE"/>
        </w:rPr>
      </w:pPr>
      <w:hyperlink w:anchor="_Toc398896788" w:history="1">
        <w:r w:rsidR="00D208C9" w:rsidRPr="00890601">
          <w:rPr>
            <w:rStyle w:val="Hyperlink"/>
            <w:noProof/>
          </w:rPr>
          <w:t>3.</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Overview</w:t>
        </w:r>
        <w:r w:rsidR="00D208C9">
          <w:rPr>
            <w:noProof/>
            <w:webHidden/>
          </w:rPr>
          <w:tab/>
        </w:r>
        <w:r w:rsidR="00D208C9">
          <w:rPr>
            <w:noProof/>
            <w:webHidden/>
          </w:rPr>
          <w:fldChar w:fldCharType="begin"/>
        </w:r>
        <w:r w:rsidR="00D208C9">
          <w:rPr>
            <w:noProof/>
            <w:webHidden/>
          </w:rPr>
          <w:instrText xml:space="preserve"> PAGEREF _Toc398896788 \h </w:instrText>
        </w:r>
        <w:r w:rsidR="00D208C9">
          <w:rPr>
            <w:noProof/>
            <w:webHidden/>
          </w:rPr>
        </w:r>
        <w:r w:rsidR="00D208C9">
          <w:rPr>
            <w:noProof/>
            <w:webHidden/>
          </w:rPr>
          <w:fldChar w:fldCharType="separate"/>
        </w:r>
        <w:r>
          <w:rPr>
            <w:noProof/>
            <w:webHidden/>
          </w:rPr>
          <w:t>5</w:t>
        </w:r>
        <w:r w:rsidR="00D208C9">
          <w:rPr>
            <w:noProof/>
            <w:webHidden/>
          </w:rPr>
          <w:fldChar w:fldCharType="end"/>
        </w:r>
      </w:hyperlink>
    </w:p>
    <w:p w14:paraId="289B929B" w14:textId="77777777" w:rsidR="00D208C9" w:rsidRDefault="00FD7AF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789" w:history="1">
        <w:r w:rsidR="00D208C9" w:rsidRPr="00890601">
          <w:rPr>
            <w:rStyle w:val="Hyperlink"/>
            <w:noProof/>
            <w14:scene3d>
              <w14:camera w14:prst="orthographicFront"/>
              <w14:lightRig w14:rig="threePt" w14:dir="t">
                <w14:rot w14:lat="0" w14:lon="0" w14:rev="0"/>
              </w14:lightRig>
            </w14:scene3d>
          </w:rPr>
          <w:t>3.1</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idCard.js library’s functional properties</w:t>
        </w:r>
        <w:r w:rsidR="00D208C9">
          <w:rPr>
            <w:noProof/>
            <w:webHidden/>
          </w:rPr>
          <w:tab/>
        </w:r>
        <w:r w:rsidR="00D208C9">
          <w:rPr>
            <w:noProof/>
            <w:webHidden/>
          </w:rPr>
          <w:fldChar w:fldCharType="begin"/>
        </w:r>
        <w:r w:rsidR="00D208C9">
          <w:rPr>
            <w:noProof/>
            <w:webHidden/>
          </w:rPr>
          <w:instrText xml:space="preserve"> PAGEREF _Toc398896789 \h </w:instrText>
        </w:r>
        <w:r w:rsidR="00D208C9">
          <w:rPr>
            <w:noProof/>
            <w:webHidden/>
          </w:rPr>
        </w:r>
        <w:r w:rsidR="00D208C9">
          <w:rPr>
            <w:noProof/>
            <w:webHidden/>
          </w:rPr>
          <w:fldChar w:fldCharType="separate"/>
        </w:r>
        <w:r>
          <w:rPr>
            <w:noProof/>
            <w:webHidden/>
          </w:rPr>
          <w:t>5</w:t>
        </w:r>
        <w:r w:rsidR="00D208C9">
          <w:rPr>
            <w:noProof/>
            <w:webHidden/>
          </w:rPr>
          <w:fldChar w:fldCharType="end"/>
        </w:r>
      </w:hyperlink>
    </w:p>
    <w:p w14:paraId="735403FF" w14:textId="77777777" w:rsidR="00D208C9" w:rsidRDefault="00FD7AF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790" w:history="1">
        <w:r w:rsidR="00D208C9" w:rsidRPr="00890601">
          <w:rPr>
            <w:rStyle w:val="Hyperlink"/>
            <w:noProof/>
            <w:lang w:val="en-GB"/>
          </w:rPr>
          <w:t>3.1.1</w:t>
        </w:r>
        <w:r w:rsidR="00D208C9">
          <w:rPr>
            <w:rFonts w:asciiTheme="minorHAnsi" w:eastAsiaTheme="minorEastAsia" w:hAnsiTheme="minorHAnsi" w:cstheme="minorBidi"/>
            <w:noProof/>
            <w:sz w:val="22"/>
            <w:szCs w:val="22"/>
            <w:lang w:val="et-EE" w:eastAsia="et-EE"/>
          </w:rPr>
          <w:tab/>
        </w:r>
        <w:r w:rsidR="00D208C9" w:rsidRPr="00890601">
          <w:rPr>
            <w:rStyle w:val="Hyperlink"/>
            <w:noProof/>
            <w:lang w:val="en-GB"/>
          </w:rPr>
          <w:t>Tokens</w:t>
        </w:r>
        <w:r w:rsidR="00D208C9">
          <w:rPr>
            <w:noProof/>
            <w:webHidden/>
          </w:rPr>
          <w:tab/>
        </w:r>
        <w:r w:rsidR="00D208C9">
          <w:rPr>
            <w:noProof/>
            <w:webHidden/>
          </w:rPr>
          <w:fldChar w:fldCharType="begin"/>
        </w:r>
        <w:r w:rsidR="00D208C9">
          <w:rPr>
            <w:noProof/>
            <w:webHidden/>
          </w:rPr>
          <w:instrText xml:space="preserve"> PAGEREF _Toc398896790 \h </w:instrText>
        </w:r>
        <w:r w:rsidR="00D208C9">
          <w:rPr>
            <w:noProof/>
            <w:webHidden/>
          </w:rPr>
        </w:r>
        <w:r w:rsidR="00D208C9">
          <w:rPr>
            <w:noProof/>
            <w:webHidden/>
          </w:rPr>
          <w:fldChar w:fldCharType="separate"/>
        </w:r>
        <w:r>
          <w:rPr>
            <w:noProof/>
            <w:webHidden/>
          </w:rPr>
          <w:t>5</w:t>
        </w:r>
        <w:r w:rsidR="00D208C9">
          <w:rPr>
            <w:noProof/>
            <w:webHidden/>
          </w:rPr>
          <w:fldChar w:fldCharType="end"/>
        </w:r>
      </w:hyperlink>
    </w:p>
    <w:p w14:paraId="792A369C" w14:textId="77777777" w:rsidR="00D208C9" w:rsidRDefault="00FD7AF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791" w:history="1">
        <w:r w:rsidR="00D208C9" w:rsidRPr="00890601">
          <w:rPr>
            <w:rStyle w:val="Hyperlink"/>
            <w:noProof/>
            <w:lang w:val="en-GB"/>
          </w:rPr>
          <w:t>3.1.2</w:t>
        </w:r>
        <w:r w:rsidR="00D208C9">
          <w:rPr>
            <w:rFonts w:asciiTheme="minorHAnsi" w:eastAsiaTheme="minorEastAsia" w:hAnsiTheme="minorHAnsi" w:cstheme="minorBidi"/>
            <w:noProof/>
            <w:sz w:val="22"/>
            <w:szCs w:val="22"/>
            <w:lang w:val="et-EE" w:eastAsia="et-EE"/>
          </w:rPr>
          <w:tab/>
        </w:r>
        <w:r w:rsidR="00D208C9" w:rsidRPr="00890601">
          <w:rPr>
            <w:rStyle w:val="Hyperlink"/>
            <w:noProof/>
            <w:lang w:val="en-GB"/>
          </w:rPr>
          <w:t>User environment</w:t>
        </w:r>
        <w:r w:rsidR="00D208C9">
          <w:rPr>
            <w:noProof/>
            <w:webHidden/>
          </w:rPr>
          <w:tab/>
        </w:r>
        <w:r w:rsidR="00D208C9">
          <w:rPr>
            <w:noProof/>
            <w:webHidden/>
          </w:rPr>
          <w:fldChar w:fldCharType="begin"/>
        </w:r>
        <w:r w:rsidR="00D208C9">
          <w:rPr>
            <w:noProof/>
            <w:webHidden/>
          </w:rPr>
          <w:instrText xml:space="preserve"> PAGEREF _Toc398896791 \h </w:instrText>
        </w:r>
        <w:r w:rsidR="00D208C9">
          <w:rPr>
            <w:noProof/>
            <w:webHidden/>
          </w:rPr>
        </w:r>
        <w:r w:rsidR="00D208C9">
          <w:rPr>
            <w:noProof/>
            <w:webHidden/>
          </w:rPr>
          <w:fldChar w:fldCharType="separate"/>
        </w:r>
        <w:r>
          <w:rPr>
            <w:noProof/>
            <w:webHidden/>
          </w:rPr>
          <w:t>5</w:t>
        </w:r>
        <w:r w:rsidR="00D208C9">
          <w:rPr>
            <w:noProof/>
            <w:webHidden/>
          </w:rPr>
          <w:fldChar w:fldCharType="end"/>
        </w:r>
      </w:hyperlink>
    </w:p>
    <w:p w14:paraId="637DEAF1" w14:textId="77777777" w:rsidR="00D208C9" w:rsidRDefault="00FD7AF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792" w:history="1">
        <w:r w:rsidR="00D208C9" w:rsidRPr="00890601">
          <w:rPr>
            <w:rStyle w:val="Hyperlink"/>
            <w:noProof/>
            <w14:scene3d>
              <w14:camera w14:prst="orthographicFront"/>
              <w14:lightRig w14:rig="threePt" w14:dir="t">
                <w14:rot w14:lat="0" w14:lon="0" w14:rev="0"/>
              </w14:lightRig>
            </w14:scene3d>
          </w:rPr>
          <w:t>3.2</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Dependencies and prerequisites</w:t>
        </w:r>
        <w:r w:rsidR="00D208C9">
          <w:rPr>
            <w:noProof/>
            <w:webHidden/>
          </w:rPr>
          <w:tab/>
        </w:r>
        <w:r w:rsidR="00D208C9">
          <w:rPr>
            <w:noProof/>
            <w:webHidden/>
          </w:rPr>
          <w:fldChar w:fldCharType="begin"/>
        </w:r>
        <w:r w:rsidR="00D208C9">
          <w:rPr>
            <w:noProof/>
            <w:webHidden/>
          </w:rPr>
          <w:instrText xml:space="preserve"> PAGEREF _Toc398896792 \h </w:instrText>
        </w:r>
        <w:r w:rsidR="00D208C9">
          <w:rPr>
            <w:noProof/>
            <w:webHidden/>
          </w:rPr>
        </w:r>
        <w:r w:rsidR="00D208C9">
          <w:rPr>
            <w:noProof/>
            <w:webHidden/>
          </w:rPr>
          <w:fldChar w:fldCharType="separate"/>
        </w:r>
        <w:r>
          <w:rPr>
            <w:noProof/>
            <w:webHidden/>
          </w:rPr>
          <w:t>6</w:t>
        </w:r>
        <w:r w:rsidR="00D208C9">
          <w:rPr>
            <w:noProof/>
            <w:webHidden/>
          </w:rPr>
          <w:fldChar w:fldCharType="end"/>
        </w:r>
      </w:hyperlink>
    </w:p>
    <w:p w14:paraId="70AB0B85" w14:textId="77777777" w:rsidR="00D208C9" w:rsidRDefault="00FD7AF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793" w:history="1">
        <w:r w:rsidR="00D208C9" w:rsidRPr="00890601">
          <w:rPr>
            <w:rStyle w:val="Hyperlink"/>
            <w:noProof/>
            <w14:scene3d>
              <w14:camera w14:prst="orthographicFront"/>
              <w14:lightRig w14:rig="threePt" w14:dir="t">
                <w14:rot w14:lat="0" w14:lon="0" w14:rev="0"/>
              </w14:lightRig>
            </w14:scene3d>
          </w:rPr>
          <w:t>3.3</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Component model</w:t>
        </w:r>
        <w:r w:rsidR="00D208C9">
          <w:rPr>
            <w:noProof/>
            <w:webHidden/>
          </w:rPr>
          <w:tab/>
        </w:r>
        <w:r w:rsidR="00D208C9">
          <w:rPr>
            <w:noProof/>
            <w:webHidden/>
          </w:rPr>
          <w:fldChar w:fldCharType="begin"/>
        </w:r>
        <w:r w:rsidR="00D208C9">
          <w:rPr>
            <w:noProof/>
            <w:webHidden/>
          </w:rPr>
          <w:instrText xml:space="preserve"> PAGEREF _Toc398896793 \h </w:instrText>
        </w:r>
        <w:r w:rsidR="00D208C9">
          <w:rPr>
            <w:noProof/>
            <w:webHidden/>
          </w:rPr>
        </w:r>
        <w:r w:rsidR="00D208C9">
          <w:rPr>
            <w:noProof/>
            <w:webHidden/>
          </w:rPr>
          <w:fldChar w:fldCharType="separate"/>
        </w:r>
        <w:r>
          <w:rPr>
            <w:noProof/>
            <w:webHidden/>
          </w:rPr>
          <w:t>7</w:t>
        </w:r>
        <w:r w:rsidR="00D208C9">
          <w:rPr>
            <w:noProof/>
            <w:webHidden/>
          </w:rPr>
          <w:fldChar w:fldCharType="end"/>
        </w:r>
      </w:hyperlink>
    </w:p>
    <w:p w14:paraId="6CE5E3B3" w14:textId="77777777" w:rsidR="00D208C9" w:rsidRDefault="00FD7AF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794" w:history="1">
        <w:r w:rsidR="00D208C9" w:rsidRPr="00890601">
          <w:rPr>
            <w:rStyle w:val="Hyperlink"/>
            <w:noProof/>
            <w14:scene3d>
              <w14:camera w14:prst="orthographicFront"/>
              <w14:lightRig w14:rig="threePt" w14:dir="t">
                <w14:rot w14:lat="0" w14:lon="0" w14:rev="0"/>
              </w14:lightRig>
            </w14:scene3d>
          </w:rPr>
          <w:t>3.4</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Browser signing module</w:t>
        </w:r>
        <w:r w:rsidR="00D208C9">
          <w:rPr>
            <w:noProof/>
            <w:webHidden/>
          </w:rPr>
          <w:tab/>
        </w:r>
        <w:r w:rsidR="00D208C9">
          <w:rPr>
            <w:noProof/>
            <w:webHidden/>
          </w:rPr>
          <w:fldChar w:fldCharType="begin"/>
        </w:r>
        <w:r w:rsidR="00D208C9">
          <w:rPr>
            <w:noProof/>
            <w:webHidden/>
          </w:rPr>
          <w:instrText xml:space="preserve"> PAGEREF _Toc398896794 \h </w:instrText>
        </w:r>
        <w:r w:rsidR="00D208C9">
          <w:rPr>
            <w:noProof/>
            <w:webHidden/>
          </w:rPr>
        </w:r>
        <w:r w:rsidR="00D208C9">
          <w:rPr>
            <w:noProof/>
            <w:webHidden/>
          </w:rPr>
          <w:fldChar w:fldCharType="separate"/>
        </w:r>
        <w:r>
          <w:rPr>
            <w:noProof/>
            <w:webHidden/>
          </w:rPr>
          <w:t>9</w:t>
        </w:r>
        <w:r w:rsidR="00D208C9">
          <w:rPr>
            <w:noProof/>
            <w:webHidden/>
          </w:rPr>
          <w:fldChar w:fldCharType="end"/>
        </w:r>
      </w:hyperlink>
    </w:p>
    <w:p w14:paraId="4A5D49EE" w14:textId="77777777" w:rsidR="00D208C9" w:rsidRDefault="00FD7AFF">
      <w:pPr>
        <w:pStyle w:val="TOC1"/>
        <w:rPr>
          <w:rFonts w:asciiTheme="minorHAnsi" w:eastAsiaTheme="minorEastAsia" w:hAnsiTheme="minorHAnsi" w:cstheme="minorBidi"/>
          <w:noProof/>
          <w:sz w:val="22"/>
          <w:szCs w:val="22"/>
          <w:lang w:val="et-EE" w:eastAsia="et-EE"/>
        </w:rPr>
      </w:pPr>
      <w:hyperlink w:anchor="_Toc398896795" w:history="1">
        <w:r w:rsidR="00D208C9" w:rsidRPr="00890601">
          <w:rPr>
            <w:rStyle w:val="Hyperlink"/>
            <w:noProof/>
          </w:rPr>
          <w:t>4.</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Using idCard.js API</w:t>
        </w:r>
        <w:r w:rsidR="00D208C9">
          <w:rPr>
            <w:noProof/>
            <w:webHidden/>
          </w:rPr>
          <w:tab/>
        </w:r>
        <w:r w:rsidR="00D208C9">
          <w:rPr>
            <w:noProof/>
            <w:webHidden/>
          </w:rPr>
          <w:fldChar w:fldCharType="begin"/>
        </w:r>
        <w:r w:rsidR="00D208C9">
          <w:rPr>
            <w:noProof/>
            <w:webHidden/>
          </w:rPr>
          <w:instrText xml:space="preserve"> PAGEREF _Toc398896795 \h </w:instrText>
        </w:r>
        <w:r w:rsidR="00D208C9">
          <w:rPr>
            <w:noProof/>
            <w:webHidden/>
          </w:rPr>
        </w:r>
        <w:r w:rsidR="00D208C9">
          <w:rPr>
            <w:noProof/>
            <w:webHidden/>
          </w:rPr>
          <w:fldChar w:fldCharType="separate"/>
        </w:r>
        <w:r>
          <w:rPr>
            <w:noProof/>
            <w:webHidden/>
          </w:rPr>
          <w:t>10</w:t>
        </w:r>
        <w:r w:rsidR="00D208C9">
          <w:rPr>
            <w:noProof/>
            <w:webHidden/>
          </w:rPr>
          <w:fldChar w:fldCharType="end"/>
        </w:r>
      </w:hyperlink>
    </w:p>
    <w:p w14:paraId="77EA0BB2" w14:textId="77777777" w:rsidR="00D208C9" w:rsidRDefault="00FD7AF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796" w:history="1">
        <w:r w:rsidR="00D208C9" w:rsidRPr="00890601">
          <w:rPr>
            <w:rStyle w:val="Hyperlink"/>
            <w:noProof/>
            <w14:scene3d>
              <w14:camera w14:prst="orthographicFront"/>
              <w14:lightRig w14:rig="threePt" w14:dir="t">
                <w14:rot w14:lat="0" w14:lon="0" w14:rev="0"/>
              </w14:lightRig>
            </w14:scene3d>
          </w:rPr>
          <w:t>4.1</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General methods and variables</w:t>
        </w:r>
        <w:r w:rsidR="00D208C9">
          <w:rPr>
            <w:noProof/>
            <w:webHidden/>
          </w:rPr>
          <w:tab/>
        </w:r>
        <w:r w:rsidR="00D208C9">
          <w:rPr>
            <w:noProof/>
            <w:webHidden/>
          </w:rPr>
          <w:fldChar w:fldCharType="begin"/>
        </w:r>
        <w:r w:rsidR="00D208C9">
          <w:rPr>
            <w:noProof/>
            <w:webHidden/>
          </w:rPr>
          <w:instrText xml:space="preserve"> PAGEREF _Toc398896796 \h </w:instrText>
        </w:r>
        <w:r w:rsidR="00D208C9">
          <w:rPr>
            <w:noProof/>
            <w:webHidden/>
          </w:rPr>
        </w:r>
        <w:r w:rsidR="00D208C9">
          <w:rPr>
            <w:noProof/>
            <w:webHidden/>
          </w:rPr>
          <w:fldChar w:fldCharType="separate"/>
        </w:r>
        <w:r>
          <w:rPr>
            <w:noProof/>
            <w:webHidden/>
          </w:rPr>
          <w:t>10</w:t>
        </w:r>
        <w:r w:rsidR="00D208C9">
          <w:rPr>
            <w:noProof/>
            <w:webHidden/>
          </w:rPr>
          <w:fldChar w:fldCharType="end"/>
        </w:r>
      </w:hyperlink>
    </w:p>
    <w:p w14:paraId="68CF9C81" w14:textId="77777777" w:rsidR="00D208C9" w:rsidRDefault="00FD7AF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797" w:history="1">
        <w:r w:rsidR="00D208C9" w:rsidRPr="00890601">
          <w:rPr>
            <w:rStyle w:val="Hyperlink"/>
            <w:noProof/>
            <w:lang w:val="en-GB"/>
          </w:rPr>
          <w:t>4.1.1</w:t>
        </w:r>
        <w:r w:rsidR="00D208C9">
          <w:rPr>
            <w:rFonts w:asciiTheme="minorHAnsi" w:eastAsiaTheme="minorEastAsia" w:hAnsiTheme="minorHAnsi" w:cstheme="minorBidi"/>
            <w:noProof/>
            <w:sz w:val="22"/>
            <w:szCs w:val="22"/>
            <w:lang w:val="et-EE" w:eastAsia="et-EE"/>
          </w:rPr>
          <w:tab/>
        </w:r>
        <w:r w:rsidR="00D208C9" w:rsidRPr="00890601">
          <w:rPr>
            <w:rStyle w:val="Hyperlink"/>
            <w:noProof/>
            <w:lang w:val="en-GB"/>
          </w:rPr>
          <w:t>Variable libraryVersion</w:t>
        </w:r>
        <w:r w:rsidR="00D208C9">
          <w:rPr>
            <w:noProof/>
            <w:webHidden/>
          </w:rPr>
          <w:tab/>
        </w:r>
        <w:r w:rsidR="00D208C9">
          <w:rPr>
            <w:noProof/>
            <w:webHidden/>
          </w:rPr>
          <w:fldChar w:fldCharType="begin"/>
        </w:r>
        <w:r w:rsidR="00D208C9">
          <w:rPr>
            <w:noProof/>
            <w:webHidden/>
          </w:rPr>
          <w:instrText xml:space="preserve"> PAGEREF _Toc398896797 \h </w:instrText>
        </w:r>
        <w:r w:rsidR="00D208C9">
          <w:rPr>
            <w:noProof/>
            <w:webHidden/>
          </w:rPr>
        </w:r>
        <w:r w:rsidR="00D208C9">
          <w:rPr>
            <w:noProof/>
            <w:webHidden/>
          </w:rPr>
          <w:fldChar w:fldCharType="separate"/>
        </w:r>
        <w:r>
          <w:rPr>
            <w:noProof/>
            <w:webHidden/>
          </w:rPr>
          <w:t>10</w:t>
        </w:r>
        <w:r w:rsidR="00D208C9">
          <w:rPr>
            <w:noProof/>
            <w:webHidden/>
          </w:rPr>
          <w:fldChar w:fldCharType="end"/>
        </w:r>
      </w:hyperlink>
    </w:p>
    <w:p w14:paraId="7FB3EFFA" w14:textId="77777777" w:rsidR="00D208C9" w:rsidRDefault="00FD7AF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798" w:history="1">
        <w:r w:rsidR="00D208C9" w:rsidRPr="00890601">
          <w:rPr>
            <w:rStyle w:val="Hyperlink"/>
            <w:noProof/>
            <w:lang w:val="en-GB"/>
          </w:rPr>
          <w:t>4.1.2</w:t>
        </w:r>
        <w:r w:rsidR="00D208C9">
          <w:rPr>
            <w:rFonts w:asciiTheme="minorHAnsi" w:eastAsiaTheme="minorEastAsia" w:hAnsiTheme="minorHAnsi" w:cstheme="minorBidi"/>
            <w:noProof/>
            <w:sz w:val="22"/>
            <w:szCs w:val="22"/>
            <w:lang w:val="et-EE" w:eastAsia="et-EE"/>
          </w:rPr>
          <w:tab/>
        </w:r>
        <w:r w:rsidR="00D208C9" w:rsidRPr="00890601">
          <w:rPr>
            <w:rStyle w:val="Hyperlink"/>
            <w:noProof/>
            <w:lang w:val="en-GB"/>
          </w:rPr>
          <w:t>Method getType()</w:t>
        </w:r>
        <w:r w:rsidR="00D208C9">
          <w:rPr>
            <w:noProof/>
            <w:webHidden/>
          </w:rPr>
          <w:tab/>
        </w:r>
        <w:r w:rsidR="00D208C9">
          <w:rPr>
            <w:noProof/>
            <w:webHidden/>
          </w:rPr>
          <w:fldChar w:fldCharType="begin"/>
        </w:r>
        <w:r w:rsidR="00D208C9">
          <w:rPr>
            <w:noProof/>
            <w:webHidden/>
          </w:rPr>
          <w:instrText xml:space="preserve"> PAGEREF _Toc398896798 \h </w:instrText>
        </w:r>
        <w:r w:rsidR="00D208C9">
          <w:rPr>
            <w:noProof/>
            <w:webHidden/>
          </w:rPr>
        </w:r>
        <w:r w:rsidR="00D208C9">
          <w:rPr>
            <w:noProof/>
            <w:webHidden/>
          </w:rPr>
          <w:fldChar w:fldCharType="separate"/>
        </w:r>
        <w:r>
          <w:rPr>
            <w:noProof/>
            <w:webHidden/>
          </w:rPr>
          <w:t>10</w:t>
        </w:r>
        <w:r w:rsidR="00D208C9">
          <w:rPr>
            <w:noProof/>
            <w:webHidden/>
          </w:rPr>
          <w:fldChar w:fldCharType="end"/>
        </w:r>
      </w:hyperlink>
    </w:p>
    <w:p w14:paraId="350A5856" w14:textId="77777777" w:rsidR="00D208C9" w:rsidRDefault="00FD7AF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799" w:history="1">
        <w:r w:rsidR="00D208C9" w:rsidRPr="00890601">
          <w:rPr>
            <w:rStyle w:val="Hyperlink"/>
            <w:noProof/>
            <w:lang w:val="en-GB"/>
          </w:rPr>
          <w:t>4.1.3</w:t>
        </w:r>
        <w:r w:rsidR="00D208C9">
          <w:rPr>
            <w:rFonts w:asciiTheme="minorHAnsi" w:eastAsiaTheme="minorEastAsia" w:hAnsiTheme="minorHAnsi" w:cstheme="minorBidi"/>
            <w:noProof/>
            <w:sz w:val="22"/>
            <w:szCs w:val="22"/>
            <w:lang w:val="et-EE" w:eastAsia="et-EE"/>
          </w:rPr>
          <w:tab/>
        </w:r>
        <w:r w:rsidR="00D208C9" w:rsidRPr="00890601">
          <w:rPr>
            <w:rStyle w:val="Hyperlink"/>
            <w:noProof/>
            <w:lang w:val="en-GB"/>
          </w:rPr>
          <w:t>Method loadSigningPlugin(lang, pluginToLoad)</w:t>
        </w:r>
        <w:r w:rsidR="00D208C9">
          <w:rPr>
            <w:noProof/>
            <w:webHidden/>
          </w:rPr>
          <w:tab/>
        </w:r>
        <w:r w:rsidR="00D208C9">
          <w:rPr>
            <w:noProof/>
            <w:webHidden/>
          </w:rPr>
          <w:fldChar w:fldCharType="begin"/>
        </w:r>
        <w:r w:rsidR="00D208C9">
          <w:rPr>
            <w:noProof/>
            <w:webHidden/>
          </w:rPr>
          <w:instrText xml:space="preserve"> PAGEREF _Toc398896799 \h </w:instrText>
        </w:r>
        <w:r w:rsidR="00D208C9">
          <w:rPr>
            <w:noProof/>
            <w:webHidden/>
          </w:rPr>
        </w:r>
        <w:r w:rsidR="00D208C9">
          <w:rPr>
            <w:noProof/>
            <w:webHidden/>
          </w:rPr>
          <w:fldChar w:fldCharType="separate"/>
        </w:r>
        <w:r>
          <w:rPr>
            <w:noProof/>
            <w:webHidden/>
          </w:rPr>
          <w:t>10</w:t>
        </w:r>
        <w:r w:rsidR="00D208C9">
          <w:rPr>
            <w:noProof/>
            <w:webHidden/>
          </w:rPr>
          <w:fldChar w:fldCharType="end"/>
        </w:r>
      </w:hyperlink>
    </w:p>
    <w:p w14:paraId="68EBA14C" w14:textId="77777777" w:rsidR="00D208C9" w:rsidRDefault="00FD7AF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800" w:history="1">
        <w:r w:rsidR="00D208C9" w:rsidRPr="00890601">
          <w:rPr>
            <w:rStyle w:val="Hyperlink"/>
            <w:noProof/>
            <w14:scene3d>
              <w14:camera w14:prst="orthographicFront"/>
              <w14:lightRig w14:rig="threePt" w14:dir="t">
                <w14:rot w14:lat="0" w14:lon="0" w14:rev="0"/>
              </w14:lightRig>
            </w14:scene3d>
          </w:rPr>
          <w:t>4.2</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Signature creation</w:t>
        </w:r>
        <w:r w:rsidR="00D208C9">
          <w:rPr>
            <w:noProof/>
            <w:webHidden/>
          </w:rPr>
          <w:tab/>
        </w:r>
        <w:r w:rsidR="00D208C9">
          <w:rPr>
            <w:noProof/>
            <w:webHidden/>
          </w:rPr>
          <w:fldChar w:fldCharType="begin"/>
        </w:r>
        <w:r w:rsidR="00D208C9">
          <w:rPr>
            <w:noProof/>
            <w:webHidden/>
          </w:rPr>
          <w:instrText xml:space="preserve"> PAGEREF _Toc398896800 \h </w:instrText>
        </w:r>
        <w:r w:rsidR="00D208C9">
          <w:rPr>
            <w:noProof/>
            <w:webHidden/>
          </w:rPr>
        </w:r>
        <w:r w:rsidR="00D208C9">
          <w:rPr>
            <w:noProof/>
            <w:webHidden/>
          </w:rPr>
          <w:fldChar w:fldCharType="separate"/>
        </w:r>
        <w:r>
          <w:rPr>
            <w:noProof/>
            <w:webHidden/>
          </w:rPr>
          <w:t>11</w:t>
        </w:r>
        <w:r w:rsidR="00D208C9">
          <w:rPr>
            <w:noProof/>
            <w:webHidden/>
          </w:rPr>
          <w:fldChar w:fldCharType="end"/>
        </w:r>
      </w:hyperlink>
    </w:p>
    <w:p w14:paraId="3297DA72" w14:textId="77777777" w:rsidR="00D208C9" w:rsidRDefault="00FD7AF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801" w:history="1">
        <w:r w:rsidR="00D208C9" w:rsidRPr="00890601">
          <w:rPr>
            <w:rStyle w:val="Hyperlink"/>
            <w:noProof/>
            <w:lang w:val="en-GB"/>
          </w:rPr>
          <w:t>4.2.1</w:t>
        </w:r>
        <w:r w:rsidR="00D208C9">
          <w:rPr>
            <w:rFonts w:asciiTheme="minorHAnsi" w:eastAsiaTheme="minorEastAsia" w:hAnsiTheme="minorHAnsi" w:cstheme="minorBidi"/>
            <w:noProof/>
            <w:sz w:val="22"/>
            <w:szCs w:val="22"/>
            <w:lang w:val="et-EE" w:eastAsia="et-EE"/>
          </w:rPr>
          <w:tab/>
        </w:r>
        <w:r w:rsidR="00D208C9" w:rsidRPr="00890601">
          <w:rPr>
            <w:rStyle w:val="Hyperlink"/>
            <w:noProof/>
            <w:lang w:val="en-GB"/>
          </w:rPr>
          <w:t>Object IdCardPluginHandler(lang)</w:t>
        </w:r>
        <w:r w:rsidR="00D208C9">
          <w:rPr>
            <w:noProof/>
            <w:webHidden/>
          </w:rPr>
          <w:tab/>
        </w:r>
        <w:r w:rsidR="00D208C9">
          <w:rPr>
            <w:noProof/>
            <w:webHidden/>
          </w:rPr>
          <w:fldChar w:fldCharType="begin"/>
        </w:r>
        <w:r w:rsidR="00D208C9">
          <w:rPr>
            <w:noProof/>
            <w:webHidden/>
          </w:rPr>
          <w:instrText xml:space="preserve"> PAGEREF _Toc398896801 \h </w:instrText>
        </w:r>
        <w:r w:rsidR="00D208C9">
          <w:rPr>
            <w:noProof/>
            <w:webHidden/>
          </w:rPr>
        </w:r>
        <w:r w:rsidR="00D208C9">
          <w:rPr>
            <w:noProof/>
            <w:webHidden/>
          </w:rPr>
          <w:fldChar w:fldCharType="separate"/>
        </w:r>
        <w:r>
          <w:rPr>
            <w:noProof/>
            <w:webHidden/>
          </w:rPr>
          <w:t>11</w:t>
        </w:r>
        <w:r w:rsidR="00D208C9">
          <w:rPr>
            <w:noProof/>
            <w:webHidden/>
          </w:rPr>
          <w:fldChar w:fldCharType="end"/>
        </w:r>
      </w:hyperlink>
    </w:p>
    <w:p w14:paraId="06A4083B" w14:textId="77777777" w:rsidR="00D208C9" w:rsidRDefault="00FD7AF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802" w:history="1">
        <w:r w:rsidR="00D208C9" w:rsidRPr="00890601">
          <w:rPr>
            <w:rStyle w:val="Hyperlink"/>
            <w:noProof/>
            <w:lang w:val="en-GB"/>
          </w:rPr>
          <w:t>4.2.2</w:t>
        </w:r>
        <w:r w:rsidR="00D208C9">
          <w:rPr>
            <w:rFonts w:asciiTheme="minorHAnsi" w:eastAsiaTheme="minorEastAsia" w:hAnsiTheme="minorHAnsi" w:cstheme="minorBidi"/>
            <w:noProof/>
            <w:sz w:val="22"/>
            <w:szCs w:val="22"/>
            <w:lang w:val="et-EE" w:eastAsia="et-EE"/>
          </w:rPr>
          <w:tab/>
        </w:r>
        <w:r w:rsidR="00D208C9" w:rsidRPr="00890601">
          <w:rPr>
            <w:rStyle w:val="Hyperlink"/>
            <w:noProof/>
            <w:lang w:val="en-GB"/>
          </w:rPr>
          <w:t>Object Certificate</w:t>
        </w:r>
        <w:r w:rsidR="00D208C9">
          <w:rPr>
            <w:noProof/>
            <w:webHidden/>
          </w:rPr>
          <w:tab/>
        </w:r>
        <w:r w:rsidR="00D208C9">
          <w:rPr>
            <w:noProof/>
            <w:webHidden/>
          </w:rPr>
          <w:fldChar w:fldCharType="begin"/>
        </w:r>
        <w:r w:rsidR="00D208C9">
          <w:rPr>
            <w:noProof/>
            <w:webHidden/>
          </w:rPr>
          <w:instrText xml:space="preserve"> PAGEREF _Toc398896802 \h </w:instrText>
        </w:r>
        <w:r w:rsidR="00D208C9">
          <w:rPr>
            <w:noProof/>
            <w:webHidden/>
          </w:rPr>
        </w:r>
        <w:r w:rsidR="00D208C9">
          <w:rPr>
            <w:noProof/>
            <w:webHidden/>
          </w:rPr>
          <w:fldChar w:fldCharType="separate"/>
        </w:r>
        <w:r>
          <w:rPr>
            <w:noProof/>
            <w:webHidden/>
          </w:rPr>
          <w:t>14</w:t>
        </w:r>
        <w:r w:rsidR="00D208C9">
          <w:rPr>
            <w:noProof/>
            <w:webHidden/>
          </w:rPr>
          <w:fldChar w:fldCharType="end"/>
        </w:r>
      </w:hyperlink>
    </w:p>
    <w:p w14:paraId="5DDC777A" w14:textId="77777777" w:rsidR="00D208C9" w:rsidRDefault="00FD7AF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803" w:history="1">
        <w:r w:rsidR="00D208C9" w:rsidRPr="00890601">
          <w:rPr>
            <w:rStyle w:val="Hyperlink"/>
            <w:noProof/>
            <w14:scene3d>
              <w14:camera w14:prst="orthographicFront"/>
              <w14:lightRig w14:rig="threePt" w14:dir="t">
                <w14:rot w14:lat="0" w14:lon="0" w14:rev="0"/>
              </w14:lightRig>
            </w14:scene3d>
          </w:rPr>
          <w:t>4.3</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Exception handling</w:t>
        </w:r>
        <w:r w:rsidR="00D208C9">
          <w:rPr>
            <w:noProof/>
            <w:webHidden/>
          </w:rPr>
          <w:tab/>
        </w:r>
        <w:r w:rsidR="00D208C9">
          <w:rPr>
            <w:noProof/>
            <w:webHidden/>
          </w:rPr>
          <w:fldChar w:fldCharType="begin"/>
        </w:r>
        <w:r w:rsidR="00D208C9">
          <w:rPr>
            <w:noProof/>
            <w:webHidden/>
          </w:rPr>
          <w:instrText xml:space="preserve"> PAGEREF _Toc398896803 \h </w:instrText>
        </w:r>
        <w:r w:rsidR="00D208C9">
          <w:rPr>
            <w:noProof/>
            <w:webHidden/>
          </w:rPr>
        </w:r>
        <w:r w:rsidR="00D208C9">
          <w:rPr>
            <w:noProof/>
            <w:webHidden/>
          </w:rPr>
          <w:fldChar w:fldCharType="separate"/>
        </w:r>
        <w:r>
          <w:rPr>
            <w:noProof/>
            <w:webHidden/>
          </w:rPr>
          <w:t>15</w:t>
        </w:r>
        <w:r w:rsidR="00D208C9">
          <w:rPr>
            <w:noProof/>
            <w:webHidden/>
          </w:rPr>
          <w:fldChar w:fldCharType="end"/>
        </w:r>
      </w:hyperlink>
    </w:p>
    <w:p w14:paraId="6DE07E6D" w14:textId="77777777" w:rsidR="00D208C9" w:rsidRDefault="00FD7AFF">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896804" w:history="1">
        <w:r w:rsidR="00D208C9" w:rsidRPr="00890601">
          <w:rPr>
            <w:rStyle w:val="Hyperlink"/>
            <w:noProof/>
            <w:lang w:val="en-GB"/>
          </w:rPr>
          <w:t>4.3.1</w:t>
        </w:r>
        <w:r w:rsidR="00D208C9">
          <w:rPr>
            <w:rFonts w:asciiTheme="minorHAnsi" w:eastAsiaTheme="minorEastAsia" w:hAnsiTheme="minorHAnsi" w:cstheme="minorBidi"/>
            <w:noProof/>
            <w:sz w:val="22"/>
            <w:szCs w:val="22"/>
            <w:lang w:val="et-EE" w:eastAsia="et-EE"/>
          </w:rPr>
          <w:tab/>
        </w:r>
        <w:r w:rsidR="00D208C9" w:rsidRPr="00890601">
          <w:rPr>
            <w:rStyle w:val="Hyperlink"/>
            <w:noProof/>
            <w:lang w:val="en-GB"/>
          </w:rPr>
          <w:t>Object IdCardException</w:t>
        </w:r>
        <w:r w:rsidR="00D208C9">
          <w:rPr>
            <w:noProof/>
            <w:webHidden/>
          </w:rPr>
          <w:tab/>
        </w:r>
        <w:r w:rsidR="00D208C9">
          <w:rPr>
            <w:noProof/>
            <w:webHidden/>
          </w:rPr>
          <w:fldChar w:fldCharType="begin"/>
        </w:r>
        <w:r w:rsidR="00D208C9">
          <w:rPr>
            <w:noProof/>
            <w:webHidden/>
          </w:rPr>
          <w:instrText xml:space="preserve"> PAGEREF _Toc398896804 \h </w:instrText>
        </w:r>
        <w:r w:rsidR="00D208C9">
          <w:rPr>
            <w:noProof/>
            <w:webHidden/>
          </w:rPr>
        </w:r>
        <w:r w:rsidR="00D208C9">
          <w:rPr>
            <w:noProof/>
            <w:webHidden/>
          </w:rPr>
          <w:fldChar w:fldCharType="separate"/>
        </w:r>
        <w:r>
          <w:rPr>
            <w:noProof/>
            <w:webHidden/>
          </w:rPr>
          <w:t>15</w:t>
        </w:r>
        <w:r w:rsidR="00D208C9">
          <w:rPr>
            <w:noProof/>
            <w:webHidden/>
          </w:rPr>
          <w:fldChar w:fldCharType="end"/>
        </w:r>
      </w:hyperlink>
    </w:p>
    <w:p w14:paraId="585F0625" w14:textId="77777777" w:rsidR="00D208C9" w:rsidRDefault="00FD7AFF">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896805" w:history="1">
        <w:r w:rsidR="00D208C9" w:rsidRPr="00890601">
          <w:rPr>
            <w:rStyle w:val="Hyperlink"/>
            <w:noProof/>
            <w14:scene3d>
              <w14:camera w14:prst="orthographicFront"/>
              <w14:lightRig w14:rig="threePt" w14:dir="t">
                <w14:rot w14:lat="0" w14:lon="0" w14:rev="0"/>
              </w14:lightRig>
            </w14:scene3d>
          </w:rPr>
          <w:t>4.4</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Logging idCard.js usage</w:t>
        </w:r>
        <w:r w:rsidR="00D208C9">
          <w:rPr>
            <w:noProof/>
            <w:webHidden/>
          </w:rPr>
          <w:tab/>
        </w:r>
        <w:r w:rsidR="00D208C9">
          <w:rPr>
            <w:noProof/>
            <w:webHidden/>
          </w:rPr>
          <w:fldChar w:fldCharType="begin"/>
        </w:r>
        <w:r w:rsidR="00D208C9">
          <w:rPr>
            <w:noProof/>
            <w:webHidden/>
          </w:rPr>
          <w:instrText xml:space="preserve"> PAGEREF _Toc398896805 \h </w:instrText>
        </w:r>
        <w:r w:rsidR="00D208C9">
          <w:rPr>
            <w:noProof/>
            <w:webHidden/>
          </w:rPr>
        </w:r>
        <w:r w:rsidR="00D208C9">
          <w:rPr>
            <w:noProof/>
            <w:webHidden/>
          </w:rPr>
          <w:fldChar w:fldCharType="separate"/>
        </w:r>
        <w:r>
          <w:rPr>
            <w:noProof/>
            <w:webHidden/>
          </w:rPr>
          <w:t>16</w:t>
        </w:r>
        <w:r w:rsidR="00D208C9">
          <w:rPr>
            <w:noProof/>
            <w:webHidden/>
          </w:rPr>
          <w:fldChar w:fldCharType="end"/>
        </w:r>
      </w:hyperlink>
    </w:p>
    <w:p w14:paraId="507B9EAB" w14:textId="77777777" w:rsidR="00D208C9" w:rsidRDefault="00FD7AFF">
      <w:pPr>
        <w:pStyle w:val="TOC1"/>
        <w:rPr>
          <w:rFonts w:asciiTheme="minorHAnsi" w:eastAsiaTheme="minorEastAsia" w:hAnsiTheme="minorHAnsi" w:cstheme="minorBidi"/>
          <w:noProof/>
          <w:sz w:val="22"/>
          <w:szCs w:val="22"/>
          <w:lang w:val="et-EE" w:eastAsia="et-EE"/>
        </w:rPr>
      </w:pPr>
      <w:hyperlink w:anchor="_Toc398896806" w:history="1">
        <w:r w:rsidR="00D208C9" w:rsidRPr="00890601">
          <w:rPr>
            <w:rStyle w:val="Hyperlink"/>
            <w:noProof/>
          </w:rPr>
          <w:t>5.</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References and additional resources</w:t>
        </w:r>
        <w:r w:rsidR="00D208C9">
          <w:rPr>
            <w:noProof/>
            <w:webHidden/>
          </w:rPr>
          <w:tab/>
        </w:r>
        <w:r w:rsidR="00D208C9">
          <w:rPr>
            <w:noProof/>
            <w:webHidden/>
          </w:rPr>
          <w:fldChar w:fldCharType="begin"/>
        </w:r>
        <w:r w:rsidR="00D208C9">
          <w:rPr>
            <w:noProof/>
            <w:webHidden/>
          </w:rPr>
          <w:instrText xml:space="preserve"> PAGEREF _Toc398896806 \h </w:instrText>
        </w:r>
        <w:r w:rsidR="00D208C9">
          <w:rPr>
            <w:noProof/>
            <w:webHidden/>
          </w:rPr>
        </w:r>
        <w:r w:rsidR="00D208C9">
          <w:rPr>
            <w:noProof/>
            <w:webHidden/>
          </w:rPr>
          <w:fldChar w:fldCharType="separate"/>
        </w:r>
        <w:r>
          <w:rPr>
            <w:noProof/>
            <w:webHidden/>
          </w:rPr>
          <w:t>17</w:t>
        </w:r>
        <w:r w:rsidR="00D208C9">
          <w:rPr>
            <w:noProof/>
            <w:webHidden/>
          </w:rPr>
          <w:fldChar w:fldCharType="end"/>
        </w:r>
      </w:hyperlink>
    </w:p>
    <w:p w14:paraId="3182EF2C" w14:textId="77777777" w:rsidR="00D208C9" w:rsidRDefault="00FD7AFF">
      <w:pPr>
        <w:pStyle w:val="TOC1"/>
        <w:rPr>
          <w:rFonts w:asciiTheme="minorHAnsi" w:eastAsiaTheme="minorEastAsia" w:hAnsiTheme="minorHAnsi" w:cstheme="minorBidi"/>
          <w:noProof/>
          <w:sz w:val="22"/>
          <w:szCs w:val="22"/>
          <w:lang w:val="et-EE" w:eastAsia="et-EE"/>
        </w:rPr>
      </w:pPr>
      <w:hyperlink w:anchor="_Toc398896807" w:history="1">
        <w:r w:rsidR="00D208C9" w:rsidRPr="00890601">
          <w:rPr>
            <w:rStyle w:val="Hyperlink"/>
            <w:noProof/>
          </w:rPr>
          <w:t>6.</w:t>
        </w:r>
        <w:r w:rsidR="00D208C9">
          <w:rPr>
            <w:rFonts w:asciiTheme="minorHAnsi" w:eastAsiaTheme="minorEastAsia" w:hAnsiTheme="minorHAnsi" w:cstheme="minorBidi"/>
            <w:noProof/>
            <w:sz w:val="22"/>
            <w:szCs w:val="22"/>
            <w:lang w:val="et-EE" w:eastAsia="et-EE"/>
          </w:rPr>
          <w:tab/>
        </w:r>
        <w:r w:rsidR="00D208C9" w:rsidRPr="00890601">
          <w:rPr>
            <w:rStyle w:val="Hyperlink"/>
            <w:noProof/>
          </w:rPr>
          <w:t>Terms and acronyms</w:t>
        </w:r>
        <w:r w:rsidR="00D208C9">
          <w:rPr>
            <w:noProof/>
            <w:webHidden/>
          </w:rPr>
          <w:tab/>
        </w:r>
        <w:r w:rsidR="00D208C9">
          <w:rPr>
            <w:noProof/>
            <w:webHidden/>
          </w:rPr>
          <w:fldChar w:fldCharType="begin"/>
        </w:r>
        <w:r w:rsidR="00D208C9">
          <w:rPr>
            <w:noProof/>
            <w:webHidden/>
          </w:rPr>
          <w:instrText xml:space="preserve"> PAGEREF _Toc398896807 \h </w:instrText>
        </w:r>
        <w:r w:rsidR="00D208C9">
          <w:rPr>
            <w:noProof/>
            <w:webHidden/>
          </w:rPr>
        </w:r>
        <w:r w:rsidR="00D208C9">
          <w:rPr>
            <w:noProof/>
            <w:webHidden/>
          </w:rPr>
          <w:fldChar w:fldCharType="separate"/>
        </w:r>
        <w:r>
          <w:rPr>
            <w:noProof/>
            <w:webHidden/>
          </w:rPr>
          <w:t>17</w:t>
        </w:r>
        <w:r w:rsidR="00D208C9">
          <w:rPr>
            <w:noProof/>
            <w:webHidden/>
          </w:rPr>
          <w:fldChar w:fldCharType="end"/>
        </w:r>
      </w:hyperlink>
    </w:p>
    <w:p w14:paraId="071E37CA" w14:textId="77777777" w:rsidR="00D208C9" w:rsidRDefault="00FD7AFF">
      <w:pPr>
        <w:pStyle w:val="TOC1"/>
        <w:rPr>
          <w:rFonts w:asciiTheme="minorHAnsi" w:eastAsiaTheme="minorEastAsia" w:hAnsiTheme="minorHAnsi" w:cstheme="minorBidi"/>
          <w:noProof/>
          <w:sz w:val="22"/>
          <w:szCs w:val="22"/>
          <w:lang w:val="et-EE" w:eastAsia="et-EE"/>
        </w:rPr>
      </w:pPr>
      <w:hyperlink w:anchor="_Toc398896808" w:history="1">
        <w:r w:rsidR="00D208C9" w:rsidRPr="00890601">
          <w:rPr>
            <w:rStyle w:val="Hyperlink"/>
            <w:noProof/>
          </w:rPr>
          <w:t>Appendix 1. Signature creation process</w:t>
        </w:r>
        <w:r w:rsidR="00D208C9">
          <w:rPr>
            <w:noProof/>
            <w:webHidden/>
          </w:rPr>
          <w:tab/>
        </w:r>
        <w:r w:rsidR="00D208C9">
          <w:rPr>
            <w:noProof/>
            <w:webHidden/>
          </w:rPr>
          <w:fldChar w:fldCharType="begin"/>
        </w:r>
        <w:r w:rsidR="00D208C9">
          <w:rPr>
            <w:noProof/>
            <w:webHidden/>
          </w:rPr>
          <w:instrText xml:space="preserve"> PAGEREF _Toc398896808 \h </w:instrText>
        </w:r>
        <w:r w:rsidR="00D208C9">
          <w:rPr>
            <w:noProof/>
            <w:webHidden/>
          </w:rPr>
        </w:r>
        <w:r w:rsidR="00D208C9">
          <w:rPr>
            <w:noProof/>
            <w:webHidden/>
          </w:rPr>
          <w:fldChar w:fldCharType="separate"/>
        </w:r>
        <w:r>
          <w:rPr>
            <w:noProof/>
            <w:webHidden/>
          </w:rPr>
          <w:t>19</w:t>
        </w:r>
        <w:r w:rsidR="00D208C9">
          <w:rPr>
            <w:noProof/>
            <w:webHidden/>
          </w:rPr>
          <w:fldChar w:fldCharType="end"/>
        </w:r>
      </w:hyperlink>
    </w:p>
    <w:p w14:paraId="114CD8B7" w14:textId="77777777" w:rsidR="0093338B" w:rsidRPr="0066248D" w:rsidRDefault="00B36D98" w:rsidP="0093338B">
      <w:pPr>
        <w:rPr>
          <w:lang w:val="en-GB"/>
        </w:rPr>
      </w:pPr>
      <w:r w:rsidRPr="0066248D">
        <w:rPr>
          <w:lang w:val="en-GB"/>
        </w:rPr>
        <w:fldChar w:fldCharType="end"/>
      </w:r>
      <w:bookmarkStart w:id="5" w:name="_Toc345343563"/>
    </w:p>
    <w:p w14:paraId="4C229B8D" w14:textId="77777777" w:rsidR="00610F4F" w:rsidRPr="0066248D" w:rsidRDefault="00610F4F">
      <w:pPr>
        <w:spacing w:after="0"/>
        <w:jc w:val="left"/>
        <w:rPr>
          <w:rFonts w:cs="Arial"/>
          <w:bCs/>
          <w:kern w:val="32"/>
          <w:sz w:val="32"/>
          <w:szCs w:val="32"/>
          <w:lang w:val="en-GB"/>
        </w:rPr>
      </w:pPr>
      <w:bookmarkStart w:id="6" w:name="_Toc357417942"/>
      <w:bookmarkStart w:id="7" w:name="_Toc357514060"/>
      <w:bookmarkStart w:id="8" w:name="_Toc357526101"/>
      <w:bookmarkEnd w:id="6"/>
      <w:bookmarkEnd w:id="7"/>
      <w:bookmarkEnd w:id="8"/>
      <w:r w:rsidRPr="0066248D">
        <w:rPr>
          <w:lang w:val="en-GB"/>
        </w:rPr>
        <w:br w:type="page"/>
      </w:r>
    </w:p>
    <w:p w14:paraId="66B65D77" w14:textId="77777777" w:rsidR="00743FC7" w:rsidRPr="0066248D" w:rsidRDefault="00743FC7" w:rsidP="00743FC7">
      <w:pPr>
        <w:pStyle w:val="Heading1"/>
      </w:pPr>
      <w:bookmarkStart w:id="9" w:name="_Toc398896787"/>
      <w:r w:rsidRPr="0066248D">
        <w:lastRenderedPageBreak/>
        <w:t>Introduction</w:t>
      </w:r>
      <w:bookmarkEnd w:id="5"/>
      <w:bookmarkEnd w:id="9"/>
    </w:p>
    <w:p w14:paraId="0246E296" w14:textId="5760D16F" w:rsidR="002272C2" w:rsidRPr="0066248D" w:rsidRDefault="003543E4" w:rsidP="00743FC7">
      <w:pPr>
        <w:rPr>
          <w:lang w:val="en-GB"/>
        </w:rPr>
      </w:pPr>
      <w:r w:rsidRPr="0066248D">
        <w:rPr>
          <w:lang w:val="en-GB"/>
        </w:rPr>
        <w:t xml:space="preserve">This document describes </w:t>
      </w:r>
      <w:r w:rsidRPr="0066248D">
        <w:rPr>
          <w:b/>
          <w:lang w:val="en-GB"/>
        </w:rPr>
        <w:t>JavaScript library (idCard.js)</w:t>
      </w:r>
      <w:r w:rsidRPr="0066248D">
        <w:rPr>
          <w:lang w:val="en-GB"/>
        </w:rPr>
        <w:t xml:space="preserve"> </w:t>
      </w:r>
      <w:r w:rsidR="0081505C">
        <w:rPr>
          <w:lang w:val="en-GB"/>
        </w:rPr>
        <w:t>that</w:t>
      </w:r>
      <w:r w:rsidR="0081505C" w:rsidRPr="0066248D">
        <w:rPr>
          <w:lang w:val="en-GB"/>
        </w:rPr>
        <w:t xml:space="preserve"> </w:t>
      </w:r>
      <w:r w:rsidR="0040617D" w:rsidRPr="0066248D">
        <w:rPr>
          <w:lang w:val="en-GB"/>
        </w:rPr>
        <w:t>simplifies</w:t>
      </w:r>
      <w:r w:rsidRPr="0066248D">
        <w:rPr>
          <w:lang w:val="en-GB"/>
        </w:rPr>
        <w:t xml:space="preserve"> implementing signature creation in web applications</w:t>
      </w:r>
      <w:r w:rsidR="006069E0" w:rsidRPr="0066248D">
        <w:rPr>
          <w:lang w:val="en-GB"/>
        </w:rPr>
        <w:t xml:space="preserve"> with </w:t>
      </w:r>
      <w:r w:rsidR="00AB2464" w:rsidRPr="00F25686">
        <w:rPr>
          <w:b/>
          <w:lang w:val="en-GB"/>
        </w:rPr>
        <w:t>Electronic Identity Cards (eID)</w:t>
      </w:r>
      <w:r w:rsidR="00AB2464" w:rsidRPr="0066248D">
        <w:rPr>
          <w:lang w:val="en-GB"/>
        </w:rPr>
        <w:t xml:space="preserve"> or other PKI-enabled tokens</w:t>
      </w:r>
      <w:r w:rsidR="006069E0" w:rsidRPr="0066248D">
        <w:rPr>
          <w:lang w:val="en-GB"/>
        </w:rPr>
        <w:t>. T</w:t>
      </w:r>
      <w:r w:rsidR="0029228B" w:rsidRPr="0066248D">
        <w:rPr>
          <w:lang w:val="en-GB"/>
        </w:rPr>
        <w:t xml:space="preserve">he library offers JavaScript API </w:t>
      </w:r>
      <w:r w:rsidR="006069E0" w:rsidRPr="0066248D">
        <w:rPr>
          <w:lang w:val="en-GB"/>
        </w:rPr>
        <w:t xml:space="preserve">which enables </w:t>
      </w:r>
      <w:r w:rsidR="002272C2" w:rsidRPr="0066248D">
        <w:rPr>
          <w:lang w:val="en-GB"/>
        </w:rPr>
        <w:t xml:space="preserve">communication with the signer’s token </w:t>
      </w:r>
      <w:r w:rsidR="009D0BA1" w:rsidRPr="0066248D">
        <w:rPr>
          <w:lang w:val="en-GB"/>
        </w:rPr>
        <w:t>in</w:t>
      </w:r>
      <w:r w:rsidR="002272C2" w:rsidRPr="0066248D">
        <w:rPr>
          <w:lang w:val="en-GB"/>
        </w:rPr>
        <w:t xml:space="preserve"> </w:t>
      </w:r>
      <w:r w:rsidR="0000019B" w:rsidRPr="0066248D">
        <w:rPr>
          <w:lang w:val="en-GB"/>
        </w:rPr>
        <w:t>web application</w:t>
      </w:r>
      <w:r w:rsidR="00C25077" w:rsidRPr="0066248D">
        <w:rPr>
          <w:lang w:val="en-GB"/>
        </w:rPr>
        <w:t>s</w:t>
      </w:r>
      <w:r w:rsidR="0000019B" w:rsidRPr="0066248D">
        <w:rPr>
          <w:lang w:val="en-GB"/>
        </w:rPr>
        <w:t xml:space="preserve"> (</w:t>
      </w:r>
      <w:r w:rsidR="00C25077" w:rsidRPr="0066248D">
        <w:rPr>
          <w:lang w:val="en-GB"/>
        </w:rPr>
        <w:t xml:space="preserve">i.e. </w:t>
      </w:r>
      <w:r w:rsidR="002272C2" w:rsidRPr="0066248D">
        <w:rPr>
          <w:lang w:val="en-GB"/>
        </w:rPr>
        <w:t>browser environment</w:t>
      </w:r>
      <w:r w:rsidR="0000019B" w:rsidRPr="0066248D">
        <w:rPr>
          <w:lang w:val="en-GB"/>
        </w:rPr>
        <w:t>)</w:t>
      </w:r>
      <w:r w:rsidR="00D3010C">
        <w:rPr>
          <w:lang w:val="en-GB"/>
        </w:rPr>
        <w:t>.</w:t>
      </w:r>
      <w:r w:rsidR="002272C2" w:rsidRPr="0066248D">
        <w:rPr>
          <w:lang w:val="en-GB"/>
        </w:rPr>
        <w:t xml:space="preserve"> </w:t>
      </w:r>
    </w:p>
    <w:p w14:paraId="44481EE2" w14:textId="311416E7" w:rsidR="007D668F" w:rsidRPr="0066248D" w:rsidRDefault="002272C2" w:rsidP="00743FC7">
      <w:pPr>
        <w:rPr>
          <w:lang w:val="en-GB"/>
        </w:rPr>
      </w:pPr>
      <w:r w:rsidRPr="0066248D">
        <w:rPr>
          <w:lang w:val="en-GB"/>
        </w:rPr>
        <w:t xml:space="preserve">To achieve the above mentioned, the idCard.js library uses </w:t>
      </w:r>
      <w:r w:rsidR="00AF138E">
        <w:rPr>
          <w:b/>
          <w:lang w:val="en-GB"/>
        </w:rPr>
        <w:t>browser</w:t>
      </w:r>
      <w:r w:rsidR="00AF138E" w:rsidRPr="00F25686">
        <w:rPr>
          <w:b/>
          <w:lang w:val="en-GB"/>
        </w:rPr>
        <w:t xml:space="preserve"> </w:t>
      </w:r>
      <w:r w:rsidRPr="00F25686">
        <w:rPr>
          <w:b/>
          <w:lang w:val="en-GB"/>
        </w:rPr>
        <w:t xml:space="preserve">signing </w:t>
      </w:r>
      <w:r w:rsidR="00DE7C69" w:rsidRPr="00F25686">
        <w:rPr>
          <w:b/>
          <w:lang w:val="en-GB"/>
        </w:rPr>
        <w:t>module</w:t>
      </w:r>
      <w:r w:rsidR="00D3010C">
        <w:rPr>
          <w:b/>
          <w:lang w:val="en-GB"/>
        </w:rPr>
        <w:t xml:space="preserve"> </w:t>
      </w:r>
      <w:r w:rsidR="00D113C5" w:rsidRPr="00F25686">
        <w:rPr>
          <w:lang w:val="en-GB"/>
        </w:rPr>
        <w:t>(</w:t>
      </w:r>
      <w:r w:rsidR="00D113C5">
        <w:rPr>
          <w:lang w:val="en-GB"/>
        </w:rPr>
        <w:t>plug-in or extension depending on platform</w:t>
      </w:r>
      <w:r w:rsidR="00D113C5" w:rsidRPr="00F25686">
        <w:rPr>
          <w:lang w:val="en-GB"/>
        </w:rPr>
        <w:t>)</w:t>
      </w:r>
      <w:r w:rsidR="00D113C5">
        <w:rPr>
          <w:b/>
          <w:lang w:val="en-GB"/>
        </w:rPr>
        <w:t xml:space="preserve"> </w:t>
      </w:r>
      <w:r w:rsidR="00D3010C" w:rsidRPr="00F25686">
        <w:rPr>
          <w:lang w:val="en-GB"/>
        </w:rPr>
        <w:t>as a base component</w:t>
      </w:r>
      <w:r w:rsidR="00744A12" w:rsidRPr="00F25686">
        <w:rPr>
          <w:lang w:val="en-GB"/>
        </w:rPr>
        <w:t>.</w:t>
      </w:r>
      <w:r w:rsidR="006069E0" w:rsidRPr="0066248D">
        <w:rPr>
          <w:lang w:val="en-GB"/>
        </w:rPr>
        <w:t xml:space="preserve"> </w:t>
      </w:r>
      <w:r w:rsidR="00D3010C" w:rsidRPr="0066248D">
        <w:rPr>
          <w:lang w:val="en-GB"/>
        </w:rPr>
        <w:t xml:space="preserve">The library acts as a bridge between the web application and the </w:t>
      </w:r>
      <w:r w:rsidR="00D3010C">
        <w:rPr>
          <w:lang w:val="en-GB"/>
        </w:rPr>
        <w:t>signing module</w:t>
      </w:r>
      <w:r w:rsidR="00D3010C" w:rsidRPr="0066248D">
        <w:rPr>
          <w:lang w:val="en-GB"/>
        </w:rPr>
        <w:t xml:space="preserve">. </w:t>
      </w:r>
      <w:r w:rsidR="00D3010C">
        <w:rPr>
          <w:lang w:val="en-GB"/>
        </w:rPr>
        <w:t xml:space="preserve">The </w:t>
      </w:r>
      <w:r w:rsidR="00D452DE">
        <w:rPr>
          <w:lang w:val="en-GB"/>
        </w:rPr>
        <w:t>browser</w:t>
      </w:r>
      <w:r w:rsidR="00D3010C">
        <w:rPr>
          <w:lang w:val="en-GB"/>
        </w:rPr>
        <w:t xml:space="preserve"> signing module is a component that is installed in the browser, it is used to forward the data from the browser environment to the signer’s token. </w:t>
      </w:r>
    </w:p>
    <w:p w14:paraId="79F9653E" w14:textId="165CA1AA" w:rsidR="00237F8E" w:rsidRPr="0066248D" w:rsidRDefault="00237F8E" w:rsidP="00743FC7">
      <w:pPr>
        <w:rPr>
          <w:lang w:val="en-GB"/>
        </w:rPr>
      </w:pPr>
      <w:r w:rsidRPr="0066248D">
        <w:rPr>
          <w:lang w:val="en-GB"/>
        </w:rPr>
        <w:t xml:space="preserve">The idCard.js library along with sample </w:t>
      </w:r>
      <w:r w:rsidR="00A07520" w:rsidRPr="0066248D">
        <w:rPr>
          <w:lang w:val="en-GB"/>
        </w:rPr>
        <w:t>code</w:t>
      </w:r>
      <w:r w:rsidRPr="0066248D">
        <w:rPr>
          <w:lang w:val="en-GB"/>
        </w:rPr>
        <w:t xml:space="preserve"> and documentation can be accessed from </w:t>
      </w:r>
      <w:hyperlink r:id="rId8" w:history="1">
        <w:r w:rsidRPr="0066248D">
          <w:rPr>
            <w:rStyle w:val="Hyperlink"/>
            <w:lang w:val="en-GB"/>
          </w:rPr>
          <w:t>http://id.ee/index.php?id=30496</w:t>
        </w:r>
      </w:hyperlink>
      <w:r w:rsidRPr="0066248D">
        <w:rPr>
          <w:lang w:val="en-GB"/>
        </w:rPr>
        <w:t>.</w:t>
      </w:r>
    </w:p>
    <w:p w14:paraId="5CF5786C" w14:textId="49ACD272" w:rsidR="0040617D" w:rsidRPr="0066248D" w:rsidRDefault="00237F8E" w:rsidP="00534119">
      <w:pPr>
        <w:rPr>
          <w:lang w:val="en-GB"/>
        </w:rPr>
      </w:pPr>
      <w:r w:rsidRPr="0066248D">
        <w:rPr>
          <w:lang w:val="en-GB"/>
        </w:rPr>
        <w:t xml:space="preserve">The </w:t>
      </w:r>
      <w:r w:rsidR="008B705B" w:rsidRPr="0066248D">
        <w:rPr>
          <w:lang w:val="en-GB"/>
        </w:rPr>
        <w:t xml:space="preserve">idCard.js library (along with </w:t>
      </w:r>
      <w:r w:rsidR="00AF35C1">
        <w:rPr>
          <w:lang w:val="en-GB"/>
        </w:rPr>
        <w:t xml:space="preserve">the </w:t>
      </w:r>
      <w:r w:rsidR="00AF138E">
        <w:rPr>
          <w:lang w:val="en-GB"/>
        </w:rPr>
        <w:t>browser signing module</w:t>
      </w:r>
      <w:r w:rsidR="008B705B" w:rsidRPr="0066248D">
        <w:rPr>
          <w:lang w:val="en-GB"/>
        </w:rPr>
        <w:t>)</w:t>
      </w:r>
      <w:r w:rsidRPr="0066248D">
        <w:rPr>
          <w:lang w:val="en-GB"/>
        </w:rPr>
        <w:t xml:space="preserve"> </w:t>
      </w:r>
      <w:r w:rsidR="00B66614" w:rsidRPr="0066248D">
        <w:rPr>
          <w:lang w:val="en-GB"/>
        </w:rPr>
        <w:t xml:space="preserve">is supported in </w:t>
      </w:r>
      <w:r w:rsidR="00B66614" w:rsidRPr="007850D4">
        <w:rPr>
          <w:b/>
          <w:lang w:val="en-GB"/>
        </w:rPr>
        <w:t xml:space="preserve">Chrome, Mozilla Firefox, Internet Explorer </w:t>
      </w:r>
      <w:r w:rsidR="00B66614" w:rsidRPr="007850D4">
        <w:rPr>
          <w:lang w:val="en-GB"/>
        </w:rPr>
        <w:t>and</w:t>
      </w:r>
      <w:r w:rsidR="00B66614" w:rsidRPr="007850D4">
        <w:rPr>
          <w:b/>
          <w:lang w:val="en-GB"/>
        </w:rPr>
        <w:t xml:space="preserve"> Safari </w:t>
      </w:r>
      <w:r w:rsidR="007850D4">
        <w:rPr>
          <w:b/>
          <w:lang w:val="en-GB"/>
        </w:rPr>
        <w:t xml:space="preserve">web </w:t>
      </w:r>
      <w:r w:rsidR="00B66614" w:rsidRPr="007850D4">
        <w:rPr>
          <w:b/>
          <w:lang w:val="en-GB"/>
        </w:rPr>
        <w:t xml:space="preserve">browsers </w:t>
      </w:r>
      <w:r w:rsidR="00B66614" w:rsidRPr="007850D4">
        <w:rPr>
          <w:lang w:val="en-GB"/>
        </w:rPr>
        <w:t>in Windows, Mac OS and Ubuntu environments</w:t>
      </w:r>
      <w:r w:rsidR="00B66614" w:rsidRPr="0066248D">
        <w:rPr>
          <w:lang w:val="en-GB"/>
        </w:rPr>
        <w:t xml:space="preserve">. The library </w:t>
      </w:r>
      <w:r w:rsidR="0040617D" w:rsidRPr="0066248D">
        <w:rPr>
          <w:lang w:val="en-GB"/>
        </w:rPr>
        <w:t>has been tested</w:t>
      </w:r>
      <w:r w:rsidRPr="0066248D">
        <w:rPr>
          <w:lang w:val="en-GB"/>
        </w:rPr>
        <w:t xml:space="preserve"> with</w:t>
      </w:r>
      <w:r w:rsidR="00534119" w:rsidRPr="0066248D">
        <w:rPr>
          <w:lang w:val="en-GB"/>
        </w:rPr>
        <w:t xml:space="preserve"> </w:t>
      </w:r>
      <w:r w:rsidR="00AB2464" w:rsidRPr="0066248D">
        <w:rPr>
          <w:lang w:val="en-GB"/>
        </w:rPr>
        <w:t>eID</w:t>
      </w:r>
      <w:r w:rsidR="00534119" w:rsidRPr="0066248D">
        <w:rPr>
          <w:lang w:val="en-GB"/>
        </w:rPr>
        <w:t xml:space="preserve"> </w:t>
      </w:r>
      <w:r w:rsidR="00B66614" w:rsidRPr="0066248D">
        <w:rPr>
          <w:lang w:val="en-GB"/>
        </w:rPr>
        <w:t xml:space="preserve">cards </w:t>
      </w:r>
      <w:r w:rsidR="00C16213">
        <w:rPr>
          <w:lang w:val="en-GB"/>
        </w:rPr>
        <w:t>like Estonian,</w:t>
      </w:r>
      <w:r w:rsidR="00534119" w:rsidRPr="0066248D">
        <w:rPr>
          <w:lang w:val="en-GB"/>
        </w:rPr>
        <w:t xml:space="preserve"> Finnish</w:t>
      </w:r>
      <w:r w:rsidR="00C16213">
        <w:rPr>
          <w:lang w:val="en-GB"/>
        </w:rPr>
        <w:t>, Latvian and Lithuanian</w:t>
      </w:r>
      <w:r w:rsidR="00534119" w:rsidRPr="0066248D">
        <w:rPr>
          <w:lang w:val="en-GB"/>
        </w:rPr>
        <w:t xml:space="preserve"> ID</w:t>
      </w:r>
      <w:r w:rsidR="00B66614" w:rsidRPr="0066248D">
        <w:rPr>
          <w:lang w:val="en-GB"/>
        </w:rPr>
        <w:t>-card</w:t>
      </w:r>
      <w:r w:rsidR="00C16213">
        <w:rPr>
          <w:lang w:val="en-GB"/>
        </w:rPr>
        <w:t>s</w:t>
      </w:r>
      <w:r w:rsidR="00B66614" w:rsidRPr="0066248D">
        <w:rPr>
          <w:lang w:val="en-GB"/>
        </w:rPr>
        <w:t xml:space="preserve"> and Estonian Digi-ID.</w:t>
      </w:r>
      <w:r w:rsidR="002E554C">
        <w:rPr>
          <w:lang w:val="en-GB"/>
        </w:rPr>
        <w:t xml:space="preserve"> </w:t>
      </w:r>
    </w:p>
    <w:p w14:paraId="50B4ABBE" w14:textId="77777777" w:rsidR="00534119" w:rsidRPr="0066248D" w:rsidRDefault="003E24BB" w:rsidP="00743FC7">
      <w:pPr>
        <w:rPr>
          <w:lang w:val="en-GB"/>
        </w:rPr>
      </w:pPr>
      <w:r w:rsidRPr="0066248D">
        <w:rPr>
          <w:lang w:val="en-GB"/>
        </w:rPr>
        <w:t>T</w:t>
      </w:r>
      <w:r w:rsidR="006F29A2" w:rsidRPr="0066248D">
        <w:rPr>
          <w:lang w:val="en-GB"/>
        </w:rPr>
        <w:t>his</w:t>
      </w:r>
      <w:r w:rsidRPr="0066248D">
        <w:rPr>
          <w:lang w:val="en-GB"/>
        </w:rPr>
        <w:t xml:space="preserve"> document </w:t>
      </w:r>
      <w:r w:rsidR="006F29A2" w:rsidRPr="0066248D">
        <w:rPr>
          <w:lang w:val="en-GB"/>
        </w:rPr>
        <w:t>c</w:t>
      </w:r>
      <w:r w:rsidR="00534119" w:rsidRPr="0066248D">
        <w:rPr>
          <w:lang w:val="en-GB"/>
        </w:rPr>
        <w:t>overs the following information:</w:t>
      </w:r>
    </w:p>
    <w:p w14:paraId="2CD6873A" w14:textId="0CDE6D27" w:rsidR="003E24BB" w:rsidRPr="0066248D" w:rsidRDefault="0033474A" w:rsidP="00960FA5">
      <w:pPr>
        <w:pStyle w:val="ListParagraph"/>
        <w:numPr>
          <w:ilvl w:val="0"/>
          <w:numId w:val="13"/>
        </w:numPr>
        <w:rPr>
          <w:lang w:val="en-GB"/>
        </w:rPr>
      </w:pPr>
      <w:r w:rsidRPr="0066248D">
        <w:rPr>
          <w:lang w:val="en-GB"/>
        </w:rPr>
        <w:t xml:space="preserve">Section </w:t>
      </w:r>
      <w:r w:rsidR="0080454F" w:rsidRPr="0066248D">
        <w:rPr>
          <w:lang w:val="en-GB"/>
        </w:rPr>
        <w:t>3 g</w:t>
      </w:r>
      <w:r w:rsidRPr="0066248D">
        <w:rPr>
          <w:lang w:val="en-GB"/>
        </w:rPr>
        <w:t xml:space="preserve">ives overview of </w:t>
      </w:r>
      <w:r w:rsidR="00B5799A" w:rsidRPr="0066248D">
        <w:rPr>
          <w:lang w:val="en-GB"/>
        </w:rPr>
        <w:t xml:space="preserve">components that are involved in signature creation in </w:t>
      </w:r>
      <w:r w:rsidR="00D452DE">
        <w:rPr>
          <w:lang w:val="en-GB"/>
        </w:rPr>
        <w:t xml:space="preserve">a </w:t>
      </w:r>
      <w:r w:rsidR="00B5799A" w:rsidRPr="0066248D">
        <w:rPr>
          <w:lang w:val="en-GB"/>
        </w:rPr>
        <w:t xml:space="preserve">web application with idCard.js library. The library’s </w:t>
      </w:r>
      <w:r w:rsidR="0080454F" w:rsidRPr="0066248D">
        <w:rPr>
          <w:lang w:val="en-GB"/>
        </w:rPr>
        <w:t>functional properties, dependencies and prerequisites</w:t>
      </w:r>
      <w:r w:rsidR="00F925E2">
        <w:rPr>
          <w:lang w:val="en-GB"/>
        </w:rPr>
        <w:t xml:space="preserve"> and the browser signing module</w:t>
      </w:r>
      <w:r w:rsidR="0080454F" w:rsidRPr="0066248D">
        <w:rPr>
          <w:lang w:val="en-GB"/>
        </w:rPr>
        <w:t xml:space="preserve"> are also described.</w:t>
      </w:r>
    </w:p>
    <w:p w14:paraId="56BCDF38" w14:textId="2BB032EC" w:rsidR="0080454F" w:rsidRPr="0066248D" w:rsidRDefault="0080454F" w:rsidP="00960FA5">
      <w:pPr>
        <w:pStyle w:val="ListParagraph"/>
        <w:numPr>
          <w:ilvl w:val="0"/>
          <w:numId w:val="13"/>
        </w:numPr>
        <w:rPr>
          <w:lang w:val="en-GB"/>
        </w:rPr>
      </w:pPr>
      <w:r w:rsidRPr="0066248D">
        <w:rPr>
          <w:lang w:val="en-GB"/>
        </w:rPr>
        <w:t xml:space="preserve">Section 4 </w:t>
      </w:r>
      <w:r w:rsidR="00967621" w:rsidRPr="0066248D">
        <w:rPr>
          <w:lang w:val="en-GB"/>
        </w:rPr>
        <w:t xml:space="preserve">covers the idCard.js library’s API </w:t>
      </w:r>
      <w:r w:rsidR="00B5799A" w:rsidRPr="0066248D">
        <w:rPr>
          <w:lang w:val="en-GB"/>
        </w:rPr>
        <w:t>methods and objects, including samples for implementation</w:t>
      </w:r>
    </w:p>
    <w:p w14:paraId="7BC15CF6" w14:textId="5660B8EF" w:rsidR="005F7910" w:rsidRPr="0066248D" w:rsidRDefault="005F7910" w:rsidP="00960FA5">
      <w:pPr>
        <w:pStyle w:val="ListParagraph"/>
        <w:numPr>
          <w:ilvl w:val="0"/>
          <w:numId w:val="13"/>
        </w:numPr>
        <w:rPr>
          <w:lang w:val="en-GB"/>
        </w:rPr>
      </w:pPr>
      <w:r w:rsidRPr="0066248D">
        <w:rPr>
          <w:lang w:val="en-GB"/>
        </w:rPr>
        <w:t xml:space="preserve">Sections </w:t>
      </w:r>
      <w:r w:rsidR="004C2CC0">
        <w:rPr>
          <w:lang w:val="en-GB"/>
        </w:rPr>
        <w:t>5</w:t>
      </w:r>
      <w:r w:rsidRPr="0066248D">
        <w:rPr>
          <w:lang w:val="en-GB"/>
        </w:rPr>
        <w:t xml:space="preserve"> and </w:t>
      </w:r>
      <w:r w:rsidR="004C2CC0">
        <w:rPr>
          <w:lang w:val="en-GB"/>
        </w:rPr>
        <w:t>6</w:t>
      </w:r>
      <w:r w:rsidRPr="0066248D">
        <w:rPr>
          <w:lang w:val="en-GB"/>
        </w:rPr>
        <w:t xml:space="preserve"> define terms and acronyms and provide links to additional resources.</w:t>
      </w:r>
    </w:p>
    <w:p w14:paraId="7CED6ADD" w14:textId="167B87D5" w:rsidR="000D2D38" w:rsidRPr="00666996" w:rsidRDefault="000D2D38" w:rsidP="00960FA5">
      <w:pPr>
        <w:pStyle w:val="ListParagraph"/>
        <w:numPr>
          <w:ilvl w:val="0"/>
          <w:numId w:val="13"/>
        </w:numPr>
        <w:rPr>
          <w:lang w:val="en-GB"/>
        </w:rPr>
      </w:pPr>
      <w:r w:rsidRPr="00666996">
        <w:rPr>
          <w:lang w:val="en-GB"/>
        </w:rPr>
        <w:t>Appendix 1 provides a sample signature creation process diagram</w:t>
      </w:r>
    </w:p>
    <w:p w14:paraId="3ED61575" w14:textId="77777777" w:rsidR="007D668F" w:rsidRPr="0066248D" w:rsidRDefault="007D668F" w:rsidP="007D668F">
      <w:pPr>
        <w:rPr>
          <w:lang w:val="en-GB"/>
        </w:rPr>
      </w:pPr>
    </w:p>
    <w:p w14:paraId="692A6A7D" w14:textId="4C0E33DB" w:rsidR="003543E4" w:rsidRPr="0066248D" w:rsidRDefault="003543E4" w:rsidP="00743FC7">
      <w:pPr>
        <w:rPr>
          <w:b/>
          <w:lang w:val="en-GB"/>
        </w:rPr>
      </w:pPr>
      <w:r w:rsidRPr="0066248D">
        <w:rPr>
          <w:b/>
          <w:lang w:val="en-GB"/>
        </w:rPr>
        <w:t xml:space="preserve">NB! For the users of the idCard.js </w:t>
      </w:r>
      <w:r w:rsidR="00757588" w:rsidRPr="0066248D">
        <w:rPr>
          <w:b/>
          <w:lang w:val="en-GB"/>
        </w:rPr>
        <w:t>library’s version prior to v0.2</w:t>
      </w:r>
      <w:r w:rsidR="00DB0794">
        <w:rPr>
          <w:b/>
          <w:lang w:val="en-GB"/>
        </w:rPr>
        <w:t>0</w:t>
      </w:r>
      <w:r w:rsidRPr="0066248D">
        <w:rPr>
          <w:b/>
          <w:lang w:val="en-GB"/>
        </w:rPr>
        <w:t xml:space="preserve"> </w:t>
      </w:r>
      <w:r w:rsidR="00BC1609" w:rsidRPr="0066248D">
        <w:rPr>
          <w:b/>
          <w:lang w:val="en-GB"/>
        </w:rPr>
        <w:t>–</w:t>
      </w:r>
      <w:r w:rsidRPr="0066248D">
        <w:rPr>
          <w:b/>
          <w:lang w:val="en-GB"/>
        </w:rPr>
        <w:t xml:space="preserve"> </w:t>
      </w:r>
      <w:r w:rsidR="00BC1609" w:rsidRPr="0066248D">
        <w:rPr>
          <w:b/>
          <w:lang w:val="en-GB"/>
        </w:rPr>
        <w:t>starting from</w:t>
      </w:r>
      <w:r w:rsidR="00757588" w:rsidRPr="0066248D">
        <w:rPr>
          <w:b/>
          <w:lang w:val="en-GB"/>
        </w:rPr>
        <w:t xml:space="preserve"> version 0.2</w:t>
      </w:r>
      <w:r w:rsidR="00DB0794">
        <w:rPr>
          <w:b/>
          <w:lang w:val="en-GB"/>
        </w:rPr>
        <w:t>0</w:t>
      </w:r>
      <w:r w:rsidRPr="0066248D">
        <w:rPr>
          <w:b/>
          <w:lang w:val="en-GB"/>
        </w:rPr>
        <w:t xml:space="preserve"> of the library</w:t>
      </w:r>
      <w:r w:rsidR="00852BCE" w:rsidRPr="0066248D">
        <w:rPr>
          <w:b/>
          <w:lang w:val="en-GB"/>
        </w:rPr>
        <w:t>,</w:t>
      </w:r>
      <w:r w:rsidRPr="0066248D">
        <w:rPr>
          <w:b/>
          <w:lang w:val="en-GB"/>
        </w:rPr>
        <w:t xml:space="preserve"> the IdCard</w:t>
      </w:r>
      <w:r w:rsidR="007365DE" w:rsidRPr="0066248D">
        <w:rPr>
          <w:b/>
          <w:lang w:val="en-GB"/>
        </w:rPr>
        <w:t xml:space="preserve">PluginHandler object’s </w:t>
      </w:r>
      <w:r w:rsidR="00645742">
        <w:rPr>
          <w:b/>
          <w:lang w:val="en-GB"/>
        </w:rPr>
        <w:t>methods</w:t>
      </w:r>
      <w:r w:rsidR="005C0093">
        <w:rPr>
          <w:b/>
          <w:lang w:val="en-GB"/>
        </w:rPr>
        <w:t>’</w:t>
      </w:r>
      <w:r w:rsidR="005C0093" w:rsidRPr="0066248D">
        <w:rPr>
          <w:b/>
          <w:lang w:val="en-GB"/>
        </w:rPr>
        <w:t xml:space="preserve"> </w:t>
      </w:r>
      <w:r w:rsidR="007365DE" w:rsidRPr="0066248D">
        <w:rPr>
          <w:b/>
          <w:lang w:val="en-GB"/>
        </w:rPr>
        <w:t>API and usage principles have been changed. Users of version 0.14 (or earlier) need to implement the following changes:</w:t>
      </w:r>
    </w:p>
    <w:p w14:paraId="6997501B" w14:textId="65B27AB7" w:rsidR="007365DE" w:rsidRPr="0066248D" w:rsidRDefault="007365DE" w:rsidP="00960FA5">
      <w:pPr>
        <w:pStyle w:val="ListParagraph"/>
        <w:numPr>
          <w:ilvl w:val="0"/>
          <w:numId w:val="7"/>
        </w:numPr>
        <w:rPr>
          <w:lang w:val="en-GB"/>
        </w:rPr>
      </w:pPr>
      <w:r w:rsidRPr="0066248D">
        <w:rPr>
          <w:lang w:val="en-GB"/>
        </w:rPr>
        <w:t xml:space="preserve">It is required to implement methods which enable to </w:t>
      </w:r>
      <w:r w:rsidRPr="0066248D">
        <w:rPr>
          <w:b/>
          <w:lang w:val="en-GB"/>
        </w:rPr>
        <w:t>asynchronously</w:t>
      </w:r>
      <w:r w:rsidRPr="0066248D">
        <w:rPr>
          <w:lang w:val="en-GB"/>
        </w:rPr>
        <w:t xml:space="preserve"> request the results of </w:t>
      </w:r>
      <w:r w:rsidRPr="0066248D">
        <w:rPr>
          <w:rFonts w:cs="Arial"/>
          <w:szCs w:val="20"/>
          <w:lang w:val="en-GB"/>
        </w:rPr>
        <w:t>getCertificate(), sign() and getVersion() methods;</w:t>
      </w:r>
    </w:p>
    <w:p w14:paraId="064A7D22" w14:textId="3DABD4E6" w:rsidR="007365DE" w:rsidRPr="0066248D" w:rsidRDefault="007365DE" w:rsidP="00960FA5">
      <w:pPr>
        <w:pStyle w:val="ListParagraph"/>
        <w:numPr>
          <w:ilvl w:val="0"/>
          <w:numId w:val="7"/>
        </w:numPr>
        <w:spacing w:before="240" w:after="200" w:line="276" w:lineRule="auto"/>
        <w:contextualSpacing/>
        <w:rPr>
          <w:rFonts w:cs="Arial"/>
          <w:szCs w:val="20"/>
          <w:lang w:val="en-GB"/>
        </w:rPr>
      </w:pPr>
      <w:r w:rsidRPr="0066248D">
        <w:rPr>
          <w:rFonts w:cs="Arial"/>
          <w:szCs w:val="20"/>
          <w:lang w:val="en-GB"/>
        </w:rPr>
        <w:t xml:space="preserve">The idCard.js library’s getCertificate(), sign() and getVersion() methods need additional input parameters according to the </w:t>
      </w:r>
      <w:r w:rsidR="00757588" w:rsidRPr="0066248D">
        <w:rPr>
          <w:rFonts w:cs="Arial"/>
          <w:szCs w:val="20"/>
          <w:lang w:val="en-GB"/>
        </w:rPr>
        <w:t xml:space="preserve">asynchronous </w:t>
      </w:r>
      <w:r w:rsidRPr="0066248D">
        <w:rPr>
          <w:rFonts w:cs="Arial"/>
          <w:szCs w:val="20"/>
          <w:lang w:val="en-GB"/>
        </w:rPr>
        <w:t>methods implemented by the user (as described in the previous point).</w:t>
      </w:r>
    </w:p>
    <w:p w14:paraId="7D6A4511" w14:textId="4B66A878" w:rsidR="00743FC7" w:rsidRPr="0066248D" w:rsidRDefault="007365DE" w:rsidP="004765A8">
      <w:pPr>
        <w:rPr>
          <w:lang w:val="en-GB"/>
        </w:rPr>
      </w:pPr>
      <w:r w:rsidRPr="0066248D">
        <w:rPr>
          <w:lang w:val="en-GB"/>
        </w:rPr>
        <w:t xml:space="preserve">Detailed description of the changes are described in chapter </w:t>
      </w:r>
      <w:r w:rsidR="00757588" w:rsidRPr="0066248D">
        <w:rPr>
          <w:lang w:val="en-GB"/>
        </w:rPr>
        <w:t>“</w:t>
      </w:r>
      <w:r w:rsidR="00757588" w:rsidRPr="0066248D">
        <w:rPr>
          <w:lang w:val="en-GB"/>
        </w:rPr>
        <w:fldChar w:fldCharType="begin"/>
      </w:r>
      <w:r w:rsidR="00757588" w:rsidRPr="0066248D">
        <w:rPr>
          <w:lang w:val="en-GB"/>
        </w:rPr>
        <w:instrText xml:space="preserve"> REF _Ref384939824 \r \h </w:instrText>
      </w:r>
      <w:r w:rsidR="00757588" w:rsidRPr="0066248D">
        <w:rPr>
          <w:lang w:val="en-GB"/>
        </w:rPr>
      </w:r>
      <w:r w:rsidR="00757588" w:rsidRPr="0066248D">
        <w:rPr>
          <w:lang w:val="en-GB"/>
        </w:rPr>
        <w:fldChar w:fldCharType="separate"/>
      </w:r>
      <w:r w:rsidR="00FD7AFF">
        <w:rPr>
          <w:lang w:val="en-GB"/>
        </w:rPr>
        <w:t>4.2.1</w:t>
      </w:r>
      <w:r w:rsidR="00757588" w:rsidRPr="0066248D">
        <w:rPr>
          <w:lang w:val="en-GB"/>
        </w:rPr>
        <w:fldChar w:fldCharType="end"/>
      </w:r>
      <w:r w:rsidR="00757588" w:rsidRPr="0066248D">
        <w:rPr>
          <w:lang w:val="en-GB"/>
        </w:rPr>
        <w:t xml:space="preserve"> </w:t>
      </w:r>
      <w:r w:rsidR="00757588" w:rsidRPr="0066248D">
        <w:rPr>
          <w:lang w:val="en-GB"/>
        </w:rPr>
        <w:fldChar w:fldCharType="begin"/>
      </w:r>
      <w:r w:rsidR="00757588" w:rsidRPr="0066248D">
        <w:rPr>
          <w:lang w:val="en-GB"/>
        </w:rPr>
        <w:instrText xml:space="preserve"> REF _Ref384939833 \h </w:instrText>
      </w:r>
      <w:r w:rsidR="00757588" w:rsidRPr="0066248D">
        <w:rPr>
          <w:lang w:val="en-GB"/>
        </w:rPr>
      </w:r>
      <w:r w:rsidR="00757588" w:rsidRPr="0066248D">
        <w:rPr>
          <w:lang w:val="en-GB"/>
        </w:rPr>
        <w:fldChar w:fldCharType="separate"/>
      </w:r>
      <w:r w:rsidR="00FD7AFF" w:rsidRPr="0066248D">
        <w:rPr>
          <w:lang w:val="en-GB"/>
        </w:rPr>
        <w:t>Object IdCardPluginHandler(lang)</w:t>
      </w:r>
      <w:r w:rsidR="00757588" w:rsidRPr="0066248D">
        <w:rPr>
          <w:lang w:val="en-GB"/>
        </w:rPr>
        <w:fldChar w:fldCharType="end"/>
      </w:r>
      <w:r w:rsidR="00757588" w:rsidRPr="0066248D">
        <w:rPr>
          <w:lang w:val="en-GB"/>
        </w:rPr>
        <w:t>”</w:t>
      </w:r>
    </w:p>
    <w:p w14:paraId="62BDC8CD" w14:textId="77777777" w:rsidR="00F130D1" w:rsidRPr="0066248D" w:rsidRDefault="00F130D1" w:rsidP="007B6729">
      <w:pPr>
        <w:rPr>
          <w:lang w:val="en-GB"/>
        </w:rPr>
      </w:pPr>
    </w:p>
    <w:p w14:paraId="577A9417" w14:textId="77777777" w:rsidR="0065506F" w:rsidRPr="0066248D" w:rsidRDefault="0065506F" w:rsidP="007B6729">
      <w:pPr>
        <w:rPr>
          <w:lang w:val="en-GB"/>
        </w:rPr>
      </w:pPr>
    </w:p>
    <w:p w14:paraId="3D2A26E3" w14:textId="77777777" w:rsidR="00301445" w:rsidRPr="0066248D" w:rsidRDefault="00301445">
      <w:pPr>
        <w:spacing w:after="0"/>
        <w:jc w:val="left"/>
        <w:rPr>
          <w:rFonts w:cs="Arial"/>
          <w:bCs/>
          <w:kern w:val="32"/>
          <w:sz w:val="32"/>
          <w:szCs w:val="32"/>
          <w:lang w:val="en-GB"/>
        </w:rPr>
      </w:pPr>
      <w:r w:rsidRPr="0066248D">
        <w:rPr>
          <w:lang w:val="en-GB"/>
        </w:rPr>
        <w:br w:type="page"/>
      </w:r>
    </w:p>
    <w:p w14:paraId="398E2FC4" w14:textId="563B549E" w:rsidR="007B6729" w:rsidRPr="0066248D" w:rsidRDefault="0065506F" w:rsidP="007B6729">
      <w:pPr>
        <w:pStyle w:val="Heading1"/>
      </w:pPr>
      <w:bookmarkStart w:id="10" w:name="_Toc398896788"/>
      <w:r w:rsidRPr="0066248D">
        <w:lastRenderedPageBreak/>
        <w:t>Overview</w:t>
      </w:r>
      <w:bookmarkEnd w:id="10"/>
    </w:p>
    <w:p w14:paraId="1A3609D3" w14:textId="0D3334BD" w:rsidR="00D52905" w:rsidRPr="0066248D" w:rsidRDefault="00D52905" w:rsidP="00D52905">
      <w:pPr>
        <w:pStyle w:val="Heading2"/>
      </w:pPr>
      <w:bookmarkStart w:id="11" w:name="_Toc389726863"/>
      <w:bookmarkStart w:id="12" w:name="_Toc389726864"/>
      <w:bookmarkStart w:id="13" w:name="_Toc389726865"/>
      <w:bookmarkStart w:id="14" w:name="_Toc389726866"/>
      <w:bookmarkStart w:id="15" w:name="_Toc389726868"/>
      <w:bookmarkStart w:id="16" w:name="_Toc389726869"/>
      <w:bookmarkStart w:id="17" w:name="_Toc389726890"/>
      <w:bookmarkStart w:id="18" w:name="_Toc389726891"/>
      <w:bookmarkStart w:id="19" w:name="_Toc389726892"/>
      <w:bookmarkStart w:id="20" w:name="_Toc389726893"/>
      <w:bookmarkStart w:id="21" w:name="_Toc389726894"/>
      <w:bookmarkStart w:id="22" w:name="_Toc389726895"/>
      <w:bookmarkStart w:id="23" w:name="_Toc389726896"/>
      <w:bookmarkStart w:id="24" w:name="_Toc389726897"/>
      <w:bookmarkStart w:id="25" w:name="_Toc389726898"/>
      <w:bookmarkStart w:id="26" w:name="_Toc389726908"/>
      <w:bookmarkStart w:id="27" w:name="_Toc389726909"/>
      <w:bookmarkStart w:id="28" w:name="_Toc389726928"/>
      <w:bookmarkStart w:id="29" w:name="_Toc398896789"/>
      <w:bookmarkStart w:id="30" w:name="_Toc345343570"/>
      <w:bookmarkStart w:id="31" w:name="_Ref350771489"/>
      <w:bookmarkStart w:id="32" w:name="_Ref350771507"/>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66248D">
        <w:t>i</w:t>
      </w:r>
      <w:r w:rsidR="00822CB6" w:rsidRPr="0066248D">
        <w:t>dCard.js library’s functional properties</w:t>
      </w:r>
      <w:bookmarkEnd w:id="29"/>
    </w:p>
    <w:p w14:paraId="2623A48B" w14:textId="72C5F8D4" w:rsidR="00D52905" w:rsidRPr="0066248D" w:rsidRDefault="00D52905" w:rsidP="00D52905">
      <w:pPr>
        <w:rPr>
          <w:lang w:val="en-GB"/>
        </w:rPr>
      </w:pPr>
      <w:r w:rsidRPr="00CC64B1">
        <w:rPr>
          <w:b/>
          <w:lang w:val="en-GB"/>
        </w:rPr>
        <w:t>idCard.js library</w:t>
      </w:r>
      <w:r w:rsidR="004D3460">
        <w:rPr>
          <w:lang w:val="en-GB"/>
        </w:rPr>
        <w:t xml:space="preserve"> </w:t>
      </w:r>
      <w:r w:rsidR="00991AFB">
        <w:rPr>
          <w:lang w:val="en-GB"/>
        </w:rPr>
        <w:t>(</w:t>
      </w:r>
      <w:r w:rsidR="004D3460">
        <w:rPr>
          <w:lang w:val="en-GB"/>
        </w:rPr>
        <w:fldChar w:fldCharType="begin"/>
      </w:r>
      <w:r w:rsidR="004D3460">
        <w:rPr>
          <w:lang w:val="en-GB"/>
        </w:rPr>
        <w:instrText xml:space="preserve"> REF _Ref385188737 \r \h </w:instrText>
      </w:r>
      <w:r w:rsidR="004D3460">
        <w:rPr>
          <w:lang w:val="en-GB"/>
        </w:rPr>
      </w:r>
      <w:r w:rsidR="004D3460">
        <w:rPr>
          <w:lang w:val="en-GB"/>
        </w:rPr>
        <w:fldChar w:fldCharType="separate"/>
      </w:r>
      <w:r w:rsidR="00FD7AFF">
        <w:rPr>
          <w:lang w:val="en-GB"/>
        </w:rPr>
        <w:t>[1]</w:t>
      </w:r>
      <w:r w:rsidR="004D3460">
        <w:rPr>
          <w:lang w:val="en-GB"/>
        </w:rPr>
        <w:fldChar w:fldCharType="end"/>
      </w:r>
      <w:r w:rsidR="00991AFB">
        <w:rPr>
          <w:lang w:val="en-GB"/>
        </w:rPr>
        <w:t>)</w:t>
      </w:r>
      <w:r w:rsidR="00E1556B" w:rsidRPr="0066248D">
        <w:rPr>
          <w:lang w:val="en-GB"/>
        </w:rPr>
        <w:t xml:space="preserve"> enables using the following functionality in web applications: </w:t>
      </w:r>
    </w:p>
    <w:p w14:paraId="406C2783" w14:textId="0AB222E0" w:rsidR="00D52905" w:rsidRPr="0066248D" w:rsidRDefault="00D52905" w:rsidP="00960FA5">
      <w:pPr>
        <w:pStyle w:val="ListParagraph"/>
        <w:numPr>
          <w:ilvl w:val="0"/>
          <w:numId w:val="3"/>
        </w:numPr>
        <w:rPr>
          <w:lang w:val="en-GB"/>
        </w:rPr>
      </w:pPr>
      <w:r w:rsidRPr="0066248D">
        <w:rPr>
          <w:lang w:val="en-GB"/>
        </w:rPr>
        <w:t xml:space="preserve">loading </w:t>
      </w:r>
      <w:r w:rsidR="00B0417B" w:rsidRPr="0066248D">
        <w:rPr>
          <w:lang w:val="en-GB"/>
        </w:rPr>
        <w:t xml:space="preserve">the </w:t>
      </w:r>
      <w:r w:rsidR="00EE2955" w:rsidRPr="0066248D">
        <w:rPr>
          <w:lang w:val="en-GB"/>
        </w:rPr>
        <w:t xml:space="preserve">browser </w:t>
      </w:r>
      <w:r w:rsidR="00313B32">
        <w:rPr>
          <w:lang w:val="en-GB"/>
        </w:rPr>
        <w:t xml:space="preserve">signing module </w:t>
      </w:r>
      <w:r w:rsidRPr="0066248D">
        <w:rPr>
          <w:lang w:val="en-GB"/>
        </w:rPr>
        <w:t>to a web page</w:t>
      </w:r>
    </w:p>
    <w:p w14:paraId="10349D37" w14:textId="6BF5242D" w:rsidR="00D52905" w:rsidRPr="0066248D" w:rsidRDefault="00EE2955" w:rsidP="00960FA5">
      <w:pPr>
        <w:pStyle w:val="ListParagraph"/>
        <w:numPr>
          <w:ilvl w:val="0"/>
          <w:numId w:val="3"/>
        </w:numPr>
        <w:rPr>
          <w:lang w:val="en-GB"/>
        </w:rPr>
      </w:pPr>
      <w:r w:rsidRPr="0066248D">
        <w:rPr>
          <w:lang w:val="en-GB"/>
        </w:rPr>
        <w:t xml:space="preserve">reading the signer’s certificate from </w:t>
      </w:r>
      <w:r w:rsidR="00313B32">
        <w:rPr>
          <w:lang w:val="en-GB"/>
        </w:rPr>
        <w:t xml:space="preserve">signature token (e.g. </w:t>
      </w:r>
      <w:r w:rsidRPr="0066248D">
        <w:rPr>
          <w:lang w:val="en-GB"/>
        </w:rPr>
        <w:t>smart card</w:t>
      </w:r>
      <w:r w:rsidR="00313B32">
        <w:rPr>
          <w:lang w:val="en-GB"/>
        </w:rPr>
        <w:t>)</w:t>
      </w:r>
      <w:r w:rsidR="00E14372" w:rsidRPr="0066248D">
        <w:rPr>
          <w:lang w:val="en-GB"/>
        </w:rPr>
        <w:t xml:space="preserve"> </w:t>
      </w:r>
    </w:p>
    <w:p w14:paraId="2FBEF61E" w14:textId="21C2AF15" w:rsidR="00D52905" w:rsidRPr="0066248D" w:rsidRDefault="004765A8" w:rsidP="00960FA5">
      <w:pPr>
        <w:pStyle w:val="ListParagraph"/>
        <w:numPr>
          <w:ilvl w:val="0"/>
          <w:numId w:val="3"/>
        </w:numPr>
        <w:rPr>
          <w:lang w:val="en-GB"/>
        </w:rPr>
      </w:pPr>
      <w:r w:rsidRPr="0066248D">
        <w:rPr>
          <w:lang w:val="en-GB"/>
        </w:rPr>
        <w:t xml:space="preserve">signing data with </w:t>
      </w:r>
      <w:r w:rsidR="00C50552">
        <w:rPr>
          <w:lang w:val="en-GB"/>
        </w:rPr>
        <w:t>signature token</w:t>
      </w:r>
      <w:r w:rsidR="00E14372" w:rsidRPr="0066248D">
        <w:rPr>
          <w:lang w:val="en-GB"/>
        </w:rPr>
        <w:t>,</w:t>
      </w:r>
      <w:r w:rsidRPr="0066248D">
        <w:rPr>
          <w:lang w:val="en-GB"/>
        </w:rPr>
        <w:t xml:space="preserve"> i.e. </w:t>
      </w:r>
      <w:r w:rsidR="00EE2955" w:rsidRPr="0066248D">
        <w:rPr>
          <w:lang w:val="en-GB"/>
        </w:rPr>
        <w:t xml:space="preserve">sending the data to be signed to the </w:t>
      </w:r>
      <w:r w:rsidR="004C3894" w:rsidRPr="0066248D">
        <w:rPr>
          <w:lang w:val="en-GB"/>
        </w:rPr>
        <w:t>signature token (eID card</w:t>
      </w:r>
      <w:r w:rsidR="00C50552">
        <w:rPr>
          <w:lang w:val="en-GB"/>
        </w:rPr>
        <w:t xml:space="preserve"> or other PKI enabled token</w:t>
      </w:r>
      <w:r w:rsidR="004C3894" w:rsidRPr="0066248D">
        <w:rPr>
          <w:lang w:val="en-GB"/>
        </w:rPr>
        <w:t>)</w:t>
      </w:r>
      <w:r w:rsidR="00EE2955" w:rsidRPr="0066248D">
        <w:rPr>
          <w:lang w:val="en-GB"/>
        </w:rPr>
        <w:t xml:space="preserve"> and receiving the signature value</w:t>
      </w:r>
      <w:r w:rsidR="00040F67">
        <w:rPr>
          <w:lang w:val="en-GB"/>
        </w:rPr>
        <w:t xml:space="preserve"> calculated with the signer’s private key</w:t>
      </w:r>
      <w:r w:rsidR="0010406B" w:rsidRPr="0066248D">
        <w:rPr>
          <w:lang w:val="en-GB"/>
        </w:rPr>
        <w:t>.</w:t>
      </w:r>
    </w:p>
    <w:p w14:paraId="211DD6A0" w14:textId="0AF19C49" w:rsidR="00CA47D3" w:rsidRDefault="00406B31" w:rsidP="00F25686">
      <w:r w:rsidRPr="0066248D">
        <w:t>The library supports</w:t>
      </w:r>
      <w:r w:rsidR="00C927CE">
        <w:t xml:space="preserve"> </w:t>
      </w:r>
      <w:r w:rsidR="00C927CE" w:rsidRPr="00CC64B1">
        <w:rPr>
          <w:b/>
        </w:rPr>
        <w:t xml:space="preserve">browser </w:t>
      </w:r>
      <w:r w:rsidR="00A55701">
        <w:rPr>
          <w:b/>
        </w:rPr>
        <w:t>signing module</w:t>
      </w:r>
      <w:r w:rsidR="00C277F6">
        <w:rPr>
          <w:b/>
        </w:rPr>
        <w:t xml:space="preserve"> </w:t>
      </w:r>
      <w:r w:rsidR="00C277F6" w:rsidRPr="00F25686">
        <w:t>(see also chap.</w:t>
      </w:r>
      <w:r w:rsidR="00F25686">
        <w:t xml:space="preserve"> </w:t>
      </w:r>
      <w:r w:rsidR="00F25686">
        <w:fldChar w:fldCharType="begin"/>
      </w:r>
      <w:r w:rsidR="00F25686">
        <w:instrText xml:space="preserve"> REF _Ref389727371 \r \h </w:instrText>
      </w:r>
      <w:r w:rsidR="00F25686">
        <w:fldChar w:fldCharType="separate"/>
      </w:r>
      <w:r w:rsidR="00FD7AFF">
        <w:t>3.4</w:t>
      </w:r>
      <w:r w:rsidR="00F25686">
        <w:fldChar w:fldCharType="end"/>
      </w:r>
      <w:r w:rsidR="00C277F6" w:rsidRPr="00F25686">
        <w:t>)</w:t>
      </w:r>
      <w:r w:rsidR="00A55701">
        <w:rPr>
          <w:b/>
        </w:rPr>
        <w:t xml:space="preserve"> </w:t>
      </w:r>
      <w:r w:rsidR="00C927CE">
        <w:t>which is used for communicating with the</w:t>
      </w:r>
      <w:r w:rsidR="00A55701">
        <w:t xml:space="preserve"> signature</w:t>
      </w:r>
      <w:r w:rsidR="00C927CE">
        <w:t xml:space="preserve"> token in the user’s system. The library provides a common API for </w:t>
      </w:r>
      <w:r w:rsidR="0056282B">
        <w:t xml:space="preserve">using </w:t>
      </w:r>
      <w:r w:rsidR="00C927CE">
        <w:t xml:space="preserve">different versions of the </w:t>
      </w:r>
      <w:r w:rsidR="00A55701">
        <w:t>browser signing module</w:t>
      </w:r>
      <w:r w:rsidR="00C927CE">
        <w:t>.</w:t>
      </w:r>
    </w:p>
    <w:p w14:paraId="3DC43108" w14:textId="77777777" w:rsidR="00A6796F" w:rsidRDefault="00A6796F" w:rsidP="00F25686"/>
    <w:p w14:paraId="7B4BD501" w14:textId="27378CF6" w:rsidR="00C277F6" w:rsidRPr="00C927CE" w:rsidRDefault="00C277F6" w:rsidP="00F25686">
      <w:pPr>
        <w:pStyle w:val="Heading3"/>
        <w:rPr>
          <w:lang w:val="en-GB"/>
        </w:rPr>
      </w:pPr>
      <w:bookmarkStart w:id="33" w:name="_Toc398896790"/>
      <w:r>
        <w:rPr>
          <w:lang w:val="en-GB"/>
        </w:rPr>
        <w:t>Tokens</w:t>
      </w:r>
      <w:bookmarkEnd w:id="33"/>
    </w:p>
    <w:p w14:paraId="606D5F69" w14:textId="7B24A8CB" w:rsidR="002B1AF5" w:rsidRPr="0066248D" w:rsidRDefault="002B1AF5" w:rsidP="00525A8D">
      <w:pPr>
        <w:rPr>
          <w:lang w:val="en-GB"/>
        </w:rPr>
      </w:pPr>
      <w:r w:rsidRPr="005C67E4">
        <w:rPr>
          <w:lang w:val="en-GB"/>
        </w:rPr>
        <w:t xml:space="preserve">idCard.js and </w:t>
      </w:r>
      <w:r w:rsidR="00AF35C1">
        <w:rPr>
          <w:lang w:val="en-GB"/>
        </w:rPr>
        <w:t xml:space="preserve">the </w:t>
      </w:r>
      <w:r w:rsidR="008C13EC">
        <w:rPr>
          <w:lang w:val="en-GB"/>
        </w:rPr>
        <w:t xml:space="preserve">browser signing module </w:t>
      </w:r>
      <w:r w:rsidR="00C44AB4">
        <w:rPr>
          <w:lang w:val="en-GB"/>
        </w:rPr>
        <w:t xml:space="preserve">potentially </w:t>
      </w:r>
      <w:r w:rsidRPr="005C67E4">
        <w:rPr>
          <w:lang w:val="en-GB"/>
        </w:rPr>
        <w:t>support all PKI-enabled tokens provided that there is a driver installed in the user’s system for communicating with the token</w:t>
      </w:r>
      <w:r w:rsidR="00C277F6">
        <w:rPr>
          <w:lang w:val="en-GB"/>
        </w:rPr>
        <w:t xml:space="preserve"> in lower level</w:t>
      </w:r>
      <w:r w:rsidRPr="005C67E4">
        <w:rPr>
          <w:lang w:val="en-GB"/>
        </w:rPr>
        <w:t>.</w:t>
      </w:r>
      <w:r w:rsidR="00C44AB4">
        <w:rPr>
          <w:lang w:val="en-GB"/>
        </w:rPr>
        <w:t xml:space="preserve"> </w:t>
      </w:r>
    </w:p>
    <w:p w14:paraId="4E7B800A" w14:textId="006D2846" w:rsidR="003168E5" w:rsidRDefault="003168E5" w:rsidP="00525A8D">
      <w:pPr>
        <w:rPr>
          <w:lang w:val="en-GB"/>
        </w:rPr>
      </w:pPr>
      <w:r w:rsidRPr="0066248D">
        <w:rPr>
          <w:lang w:val="en-GB"/>
        </w:rPr>
        <w:t xml:space="preserve">The following eID cards </w:t>
      </w:r>
      <w:r w:rsidR="004D34F4">
        <w:rPr>
          <w:lang w:val="en-GB"/>
        </w:rPr>
        <w:t>have been</w:t>
      </w:r>
      <w:r w:rsidR="001865D0" w:rsidRPr="0066248D">
        <w:rPr>
          <w:lang w:val="en-GB"/>
        </w:rPr>
        <w:t xml:space="preserve"> </w:t>
      </w:r>
      <w:r w:rsidRPr="0066248D">
        <w:rPr>
          <w:lang w:val="en-GB"/>
        </w:rPr>
        <w:t xml:space="preserve">tested with idCard.js and </w:t>
      </w:r>
      <w:r w:rsidR="008C13EC">
        <w:rPr>
          <w:lang w:val="en-GB"/>
        </w:rPr>
        <w:t>browser signing module</w:t>
      </w:r>
      <w:r w:rsidRPr="0066248D">
        <w:rPr>
          <w:lang w:val="en-GB"/>
        </w:rPr>
        <w:t>:</w:t>
      </w:r>
    </w:p>
    <w:p w14:paraId="2F6D6C5E" w14:textId="12159148" w:rsidR="00EE4BCC" w:rsidRDefault="00EE4BCC" w:rsidP="00EE4BCC">
      <w:pPr>
        <w:pStyle w:val="ListParagraph"/>
        <w:numPr>
          <w:ilvl w:val="0"/>
          <w:numId w:val="7"/>
        </w:numPr>
        <w:rPr>
          <w:lang w:val="en-GB"/>
        </w:rPr>
      </w:pPr>
      <w:r>
        <w:rPr>
          <w:lang w:val="en-GB"/>
        </w:rPr>
        <w:t>Estonian national ID-card;</w:t>
      </w:r>
    </w:p>
    <w:p w14:paraId="5A51E045" w14:textId="036128F4" w:rsidR="00EE4BCC" w:rsidRDefault="00EE4BCC" w:rsidP="00EE4BCC">
      <w:pPr>
        <w:pStyle w:val="ListParagraph"/>
        <w:numPr>
          <w:ilvl w:val="0"/>
          <w:numId w:val="7"/>
        </w:numPr>
        <w:rPr>
          <w:lang w:val="en-GB"/>
        </w:rPr>
      </w:pPr>
      <w:r>
        <w:rPr>
          <w:lang w:val="en-GB"/>
        </w:rPr>
        <w:t>Estonian Digi-ID card;</w:t>
      </w:r>
    </w:p>
    <w:p w14:paraId="6983E125" w14:textId="72572351" w:rsidR="00EE4BCC" w:rsidRDefault="00EE4BCC" w:rsidP="00EE4BCC">
      <w:pPr>
        <w:pStyle w:val="ListParagraph"/>
        <w:numPr>
          <w:ilvl w:val="0"/>
          <w:numId w:val="7"/>
        </w:numPr>
        <w:rPr>
          <w:lang w:val="en-GB"/>
        </w:rPr>
      </w:pPr>
      <w:r>
        <w:rPr>
          <w:lang w:val="en-GB"/>
        </w:rPr>
        <w:t>Finnish national ID-card (FinEID);</w:t>
      </w:r>
    </w:p>
    <w:p w14:paraId="10BB090E" w14:textId="68C2E2E9" w:rsidR="00EE4BCC" w:rsidRDefault="00EE4BCC" w:rsidP="00EE4BCC">
      <w:pPr>
        <w:pStyle w:val="ListParagraph"/>
        <w:numPr>
          <w:ilvl w:val="0"/>
          <w:numId w:val="7"/>
        </w:numPr>
        <w:rPr>
          <w:lang w:val="en-GB"/>
        </w:rPr>
      </w:pPr>
      <w:r>
        <w:rPr>
          <w:lang w:val="en-GB"/>
        </w:rPr>
        <w:t>Latvian</w:t>
      </w:r>
      <w:r w:rsidR="00D3006B">
        <w:rPr>
          <w:lang w:val="en-GB"/>
        </w:rPr>
        <w:t xml:space="preserve"> national</w:t>
      </w:r>
      <w:r>
        <w:rPr>
          <w:lang w:val="en-GB"/>
        </w:rPr>
        <w:t xml:space="preserve"> ID-card;</w:t>
      </w:r>
    </w:p>
    <w:p w14:paraId="13F2D456" w14:textId="76AEBD06" w:rsidR="00EE4BCC" w:rsidRDefault="00D3006B" w:rsidP="00EE4BCC">
      <w:pPr>
        <w:pStyle w:val="ListParagraph"/>
        <w:numPr>
          <w:ilvl w:val="0"/>
          <w:numId w:val="7"/>
        </w:numPr>
        <w:rPr>
          <w:lang w:val="en-GB"/>
        </w:rPr>
      </w:pPr>
      <w:r>
        <w:rPr>
          <w:lang w:val="en-GB"/>
        </w:rPr>
        <w:t xml:space="preserve">Lithuanian national </w:t>
      </w:r>
      <w:r w:rsidR="00EE4BCC">
        <w:rPr>
          <w:lang w:val="en-GB"/>
        </w:rPr>
        <w:t>ID-card.</w:t>
      </w:r>
    </w:p>
    <w:p w14:paraId="4E6C893C" w14:textId="77777777" w:rsidR="00A6796F" w:rsidRPr="00EE4BCC" w:rsidRDefault="00A6796F" w:rsidP="00A6796F">
      <w:pPr>
        <w:pStyle w:val="ListParagraph"/>
        <w:ind w:left="720"/>
        <w:rPr>
          <w:lang w:val="en-GB"/>
        </w:rPr>
      </w:pPr>
    </w:p>
    <w:p w14:paraId="4CD6DA87" w14:textId="36EF4CD7" w:rsidR="003D39DE" w:rsidRPr="0066248D" w:rsidRDefault="003D39DE" w:rsidP="003D39DE">
      <w:pPr>
        <w:pStyle w:val="Heading3"/>
        <w:rPr>
          <w:lang w:val="en-GB"/>
        </w:rPr>
      </w:pPr>
      <w:bookmarkStart w:id="34" w:name="_Ref385187793"/>
      <w:bookmarkStart w:id="35" w:name="_Toc398896791"/>
      <w:r w:rsidRPr="0066248D">
        <w:rPr>
          <w:lang w:val="en-GB"/>
        </w:rPr>
        <w:t>User environment</w:t>
      </w:r>
      <w:bookmarkEnd w:id="34"/>
      <w:bookmarkEnd w:id="35"/>
    </w:p>
    <w:p w14:paraId="28A052E7" w14:textId="31BFCEA2" w:rsidR="00D16C93" w:rsidRPr="0066248D" w:rsidRDefault="00651FAB" w:rsidP="00691823">
      <w:pPr>
        <w:rPr>
          <w:lang w:val="en-GB"/>
        </w:rPr>
      </w:pPr>
      <w:r w:rsidRPr="0066248D">
        <w:rPr>
          <w:lang w:val="en-GB"/>
        </w:rPr>
        <w:t>id</w:t>
      </w:r>
      <w:r w:rsidR="00A46ABD">
        <w:rPr>
          <w:lang w:val="en-GB"/>
        </w:rPr>
        <w:t>Card.js is platform-independent,</w:t>
      </w:r>
      <w:r w:rsidRPr="0066248D">
        <w:rPr>
          <w:lang w:val="en-GB"/>
        </w:rPr>
        <w:t xml:space="preserve"> </w:t>
      </w:r>
      <w:r w:rsidR="00A46ABD">
        <w:rPr>
          <w:lang w:val="en-GB"/>
        </w:rPr>
        <w:t>t</w:t>
      </w:r>
      <w:r w:rsidRPr="0066248D">
        <w:rPr>
          <w:lang w:val="en-GB"/>
        </w:rPr>
        <w:t xml:space="preserve">he </w:t>
      </w:r>
      <w:r w:rsidR="008D4B15" w:rsidRPr="0066248D">
        <w:rPr>
          <w:lang w:val="en-GB"/>
        </w:rPr>
        <w:t xml:space="preserve">library and </w:t>
      </w:r>
      <w:r w:rsidR="008C13EC">
        <w:rPr>
          <w:lang w:val="en-GB"/>
        </w:rPr>
        <w:t xml:space="preserve">browser signing module </w:t>
      </w:r>
      <w:r w:rsidR="008D4B15" w:rsidRPr="0066248D">
        <w:rPr>
          <w:lang w:val="en-GB"/>
        </w:rPr>
        <w:t xml:space="preserve">are </w:t>
      </w:r>
      <w:r w:rsidR="00E66892">
        <w:rPr>
          <w:lang w:val="en-GB"/>
        </w:rPr>
        <w:t xml:space="preserve">officially </w:t>
      </w:r>
      <w:r w:rsidR="00B87E0A" w:rsidRPr="0066248D">
        <w:rPr>
          <w:lang w:val="en-GB"/>
        </w:rPr>
        <w:t>supported (</w:t>
      </w:r>
      <w:r w:rsidR="006621E3" w:rsidRPr="0066248D">
        <w:rPr>
          <w:lang w:val="en-GB"/>
        </w:rPr>
        <w:t xml:space="preserve">i.e. </w:t>
      </w:r>
      <w:r w:rsidR="00B87E0A" w:rsidRPr="0066248D">
        <w:rPr>
          <w:lang w:val="en-GB"/>
        </w:rPr>
        <w:t>periodically</w:t>
      </w:r>
      <w:r w:rsidR="008D4B15" w:rsidRPr="0066248D">
        <w:rPr>
          <w:lang w:val="en-GB"/>
        </w:rPr>
        <w:t xml:space="preserve"> tested</w:t>
      </w:r>
      <w:r w:rsidR="00B87E0A" w:rsidRPr="0066248D">
        <w:rPr>
          <w:lang w:val="en-GB"/>
        </w:rPr>
        <w:t>)</w:t>
      </w:r>
      <w:r w:rsidR="008D4B15" w:rsidRPr="0066248D">
        <w:rPr>
          <w:lang w:val="en-GB"/>
        </w:rPr>
        <w:t xml:space="preserve"> in the following environments:</w:t>
      </w:r>
    </w:p>
    <w:tbl>
      <w:tblPr>
        <w:tblStyle w:val="Param"/>
        <w:tblW w:w="5000" w:type="pct"/>
        <w:tblInd w:w="0" w:type="dxa"/>
        <w:tblLook w:val="04A0" w:firstRow="1" w:lastRow="0" w:firstColumn="1" w:lastColumn="0" w:noHBand="0" w:noVBand="1"/>
      </w:tblPr>
      <w:tblGrid>
        <w:gridCol w:w="1448"/>
        <w:gridCol w:w="1937"/>
        <w:gridCol w:w="2418"/>
        <w:gridCol w:w="2417"/>
      </w:tblGrid>
      <w:tr w:rsidR="00883D05" w:rsidRPr="0066248D" w14:paraId="3F7C974D" w14:textId="1218AEC0" w:rsidTr="00883D05">
        <w:trPr>
          <w:cnfStyle w:val="100000000000" w:firstRow="1" w:lastRow="0" w:firstColumn="0" w:lastColumn="0" w:oddVBand="0" w:evenVBand="0" w:oddHBand="0" w:evenHBand="0" w:firstRowFirstColumn="0" w:firstRowLastColumn="0" w:lastRowFirstColumn="0" w:lastRowLastColumn="0"/>
        </w:trPr>
        <w:tc>
          <w:tcPr>
            <w:tcW w:w="881" w:type="pct"/>
            <w:vAlign w:val="center"/>
          </w:tcPr>
          <w:p w14:paraId="00C2840C" w14:textId="09D43231" w:rsidR="00883D05" w:rsidRPr="0066248D" w:rsidRDefault="00883D05" w:rsidP="00883D05">
            <w:pPr>
              <w:jc w:val="center"/>
              <w:rPr>
                <w:b/>
                <w:lang w:val="en-GB"/>
              </w:rPr>
            </w:pPr>
          </w:p>
        </w:tc>
        <w:tc>
          <w:tcPr>
            <w:tcW w:w="1178" w:type="pct"/>
            <w:vAlign w:val="center"/>
          </w:tcPr>
          <w:p w14:paraId="41507ABB" w14:textId="71F8F713" w:rsidR="00883D05" w:rsidRPr="0066248D" w:rsidRDefault="00883D05" w:rsidP="00883D05">
            <w:pPr>
              <w:jc w:val="center"/>
              <w:rPr>
                <w:b/>
                <w:lang w:val="en-GB"/>
              </w:rPr>
            </w:pPr>
            <w:r w:rsidRPr="0066248D">
              <w:rPr>
                <w:b/>
                <w:lang w:val="en-GB"/>
              </w:rPr>
              <w:t>Windows</w:t>
            </w:r>
          </w:p>
        </w:tc>
        <w:tc>
          <w:tcPr>
            <w:tcW w:w="1471" w:type="pct"/>
            <w:vAlign w:val="center"/>
          </w:tcPr>
          <w:p w14:paraId="47811E84" w14:textId="4E2EDA9A" w:rsidR="00883D05" w:rsidRPr="0066248D" w:rsidRDefault="00883D05" w:rsidP="00883D05">
            <w:pPr>
              <w:jc w:val="center"/>
              <w:rPr>
                <w:b/>
                <w:lang w:val="en-GB"/>
              </w:rPr>
            </w:pPr>
            <w:r w:rsidRPr="0066248D">
              <w:rPr>
                <w:b/>
                <w:lang w:val="en-GB"/>
              </w:rPr>
              <w:t>Mac OS</w:t>
            </w:r>
          </w:p>
        </w:tc>
        <w:tc>
          <w:tcPr>
            <w:tcW w:w="1471" w:type="pct"/>
          </w:tcPr>
          <w:p w14:paraId="57F4BF69" w14:textId="7B83C4F5" w:rsidR="00883D05" w:rsidRPr="0066248D" w:rsidRDefault="00883D05" w:rsidP="00883D05">
            <w:pPr>
              <w:jc w:val="center"/>
              <w:rPr>
                <w:b/>
                <w:lang w:val="en-GB"/>
              </w:rPr>
            </w:pPr>
            <w:r w:rsidRPr="0066248D">
              <w:rPr>
                <w:b/>
                <w:lang w:val="en-GB"/>
              </w:rPr>
              <w:t>Ubuntu</w:t>
            </w:r>
          </w:p>
        </w:tc>
      </w:tr>
      <w:tr w:rsidR="00883D05" w:rsidRPr="0066248D" w14:paraId="528FFDCF" w14:textId="635FF9CE" w:rsidTr="00883D05">
        <w:tc>
          <w:tcPr>
            <w:tcW w:w="881" w:type="pct"/>
          </w:tcPr>
          <w:p w14:paraId="29C54DA6" w14:textId="1D387687" w:rsidR="00883D05" w:rsidRPr="0066248D" w:rsidRDefault="00883D05" w:rsidP="008575D1">
            <w:pPr>
              <w:rPr>
                <w:b/>
                <w:lang w:val="en-GB"/>
              </w:rPr>
            </w:pPr>
            <w:r w:rsidRPr="0066248D">
              <w:rPr>
                <w:b/>
                <w:lang w:val="en-GB"/>
              </w:rPr>
              <w:t xml:space="preserve">Google Chrome </w:t>
            </w:r>
          </w:p>
        </w:tc>
        <w:tc>
          <w:tcPr>
            <w:tcW w:w="1178" w:type="pct"/>
            <w:vAlign w:val="center"/>
          </w:tcPr>
          <w:p w14:paraId="1140A9A2" w14:textId="79EBCA56" w:rsidR="00883D05" w:rsidRPr="0066248D" w:rsidRDefault="00883D05" w:rsidP="00883D05">
            <w:pPr>
              <w:jc w:val="center"/>
              <w:rPr>
                <w:lang w:val="en-GB"/>
              </w:rPr>
            </w:pPr>
            <w:r w:rsidRPr="0066248D">
              <w:rPr>
                <w:lang w:val="en-GB"/>
              </w:rPr>
              <w:t>+</w:t>
            </w:r>
          </w:p>
        </w:tc>
        <w:tc>
          <w:tcPr>
            <w:tcW w:w="1471" w:type="pct"/>
            <w:vAlign w:val="center"/>
          </w:tcPr>
          <w:p w14:paraId="78B85489" w14:textId="65BE50FB" w:rsidR="00883D05" w:rsidRPr="0066248D" w:rsidRDefault="00883D05" w:rsidP="00883D05">
            <w:pPr>
              <w:jc w:val="center"/>
              <w:rPr>
                <w:lang w:val="en-GB"/>
              </w:rPr>
            </w:pPr>
            <w:r w:rsidRPr="0066248D">
              <w:rPr>
                <w:lang w:val="en-GB"/>
              </w:rPr>
              <w:t>+</w:t>
            </w:r>
          </w:p>
        </w:tc>
        <w:tc>
          <w:tcPr>
            <w:tcW w:w="1471" w:type="pct"/>
            <w:vAlign w:val="center"/>
          </w:tcPr>
          <w:p w14:paraId="73FF4BCB" w14:textId="5135A43E" w:rsidR="00883D05" w:rsidRPr="0066248D" w:rsidRDefault="00883D05" w:rsidP="00883D05">
            <w:pPr>
              <w:jc w:val="center"/>
              <w:rPr>
                <w:lang w:val="en-GB"/>
              </w:rPr>
            </w:pPr>
            <w:r w:rsidRPr="0066248D">
              <w:rPr>
                <w:lang w:val="en-GB"/>
              </w:rPr>
              <w:t>+</w:t>
            </w:r>
          </w:p>
        </w:tc>
      </w:tr>
      <w:tr w:rsidR="00883D05" w:rsidRPr="0066248D" w14:paraId="680F03E0" w14:textId="240BA388" w:rsidTr="00883D05">
        <w:tc>
          <w:tcPr>
            <w:tcW w:w="881" w:type="pct"/>
          </w:tcPr>
          <w:p w14:paraId="63955AC8" w14:textId="6B3B4EC9" w:rsidR="00883D05" w:rsidRPr="0066248D" w:rsidRDefault="00883D05" w:rsidP="008575D1">
            <w:pPr>
              <w:rPr>
                <w:b/>
                <w:lang w:val="en-GB"/>
              </w:rPr>
            </w:pPr>
            <w:r w:rsidRPr="0066248D">
              <w:rPr>
                <w:b/>
                <w:lang w:val="en-GB"/>
              </w:rPr>
              <w:t>Mozilla Firefox</w:t>
            </w:r>
          </w:p>
        </w:tc>
        <w:tc>
          <w:tcPr>
            <w:tcW w:w="1178" w:type="pct"/>
            <w:vAlign w:val="center"/>
          </w:tcPr>
          <w:p w14:paraId="73C89D12" w14:textId="11EAD06B" w:rsidR="00883D05" w:rsidRPr="0066248D" w:rsidRDefault="00883D05" w:rsidP="00883D05">
            <w:pPr>
              <w:jc w:val="center"/>
              <w:rPr>
                <w:lang w:val="en-GB"/>
              </w:rPr>
            </w:pPr>
            <w:r w:rsidRPr="0066248D">
              <w:rPr>
                <w:lang w:val="en-GB"/>
              </w:rPr>
              <w:t>+</w:t>
            </w:r>
          </w:p>
        </w:tc>
        <w:tc>
          <w:tcPr>
            <w:tcW w:w="1471" w:type="pct"/>
            <w:vAlign w:val="center"/>
          </w:tcPr>
          <w:p w14:paraId="723EA363" w14:textId="4B2EB6B6" w:rsidR="00883D05" w:rsidRPr="0066248D" w:rsidRDefault="00EB02BC" w:rsidP="00883D05">
            <w:pPr>
              <w:jc w:val="center"/>
              <w:rPr>
                <w:lang w:val="en-GB"/>
              </w:rPr>
            </w:pPr>
            <w:r w:rsidRPr="0066248D">
              <w:rPr>
                <w:lang w:val="en-GB"/>
              </w:rPr>
              <w:t>+</w:t>
            </w:r>
          </w:p>
        </w:tc>
        <w:tc>
          <w:tcPr>
            <w:tcW w:w="1471" w:type="pct"/>
            <w:vAlign w:val="center"/>
          </w:tcPr>
          <w:p w14:paraId="6D8D6AC0" w14:textId="784A4FF1" w:rsidR="00883D05" w:rsidRPr="0066248D" w:rsidRDefault="00883D05" w:rsidP="00883D05">
            <w:pPr>
              <w:jc w:val="center"/>
              <w:rPr>
                <w:lang w:val="en-GB"/>
              </w:rPr>
            </w:pPr>
            <w:r w:rsidRPr="0066248D">
              <w:rPr>
                <w:lang w:val="en-GB"/>
              </w:rPr>
              <w:t>+</w:t>
            </w:r>
          </w:p>
        </w:tc>
      </w:tr>
      <w:tr w:rsidR="00883D05" w:rsidRPr="0066248D" w14:paraId="332E5A40" w14:textId="6545397D" w:rsidTr="00883D05">
        <w:tc>
          <w:tcPr>
            <w:tcW w:w="881" w:type="pct"/>
          </w:tcPr>
          <w:p w14:paraId="23148C68" w14:textId="308F94DE" w:rsidR="00883D05" w:rsidRPr="0066248D" w:rsidRDefault="00883D05" w:rsidP="008575D1">
            <w:pPr>
              <w:rPr>
                <w:b/>
                <w:lang w:val="en-GB"/>
              </w:rPr>
            </w:pPr>
            <w:r w:rsidRPr="0066248D">
              <w:rPr>
                <w:b/>
                <w:lang w:val="en-GB"/>
              </w:rPr>
              <w:t>Internet Explorer</w:t>
            </w:r>
          </w:p>
        </w:tc>
        <w:tc>
          <w:tcPr>
            <w:tcW w:w="1178" w:type="pct"/>
            <w:vAlign w:val="center"/>
          </w:tcPr>
          <w:p w14:paraId="665B3810" w14:textId="03230EA9" w:rsidR="00883D05" w:rsidRPr="0066248D" w:rsidRDefault="00883D05" w:rsidP="00883D05">
            <w:pPr>
              <w:jc w:val="center"/>
              <w:rPr>
                <w:lang w:val="en-GB"/>
              </w:rPr>
            </w:pPr>
            <w:r w:rsidRPr="0066248D">
              <w:rPr>
                <w:lang w:val="en-GB"/>
              </w:rPr>
              <w:t>+</w:t>
            </w:r>
          </w:p>
        </w:tc>
        <w:tc>
          <w:tcPr>
            <w:tcW w:w="1471" w:type="pct"/>
            <w:vAlign w:val="center"/>
          </w:tcPr>
          <w:p w14:paraId="5482A630" w14:textId="72F60ACF" w:rsidR="00883D05" w:rsidRPr="0066248D" w:rsidRDefault="00883D05" w:rsidP="00883D05">
            <w:pPr>
              <w:jc w:val="center"/>
              <w:rPr>
                <w:lang w:val="en-GB"/>
              </w:rPr>
            </w:pPr>
            <w:r w:rsidRPr="0066248D">
              <w:rPr>
                <w:lang w:val="en-GB"/>
              </w:rPr>
              <w:t>-</w:t>
            </w:r>
          </w:p>
        </w:tc>
        <w:tc>
          <w:tcPr>
            <w:tcW w:w="1471" w:type="pct"/>
            <w:vAlign w:val="center"/>
          </w:tcPr>
          <w:p w14:paraId="2BBB666C" w14:textId="6409A7DA" w:rsidR="00883D05" w:rsidRPr="0066248D" w:rsidRDefault="00883D05" w:rsidP="00883D05">
            <w:pPr>
              <w:jc w:val="center"/>
              <w:rPr>
                <w:lang w:val="en-GB"/>
              </w:rPr>
            </w:pPr>
            <w:r w:rsidRPr="0066248D">
              <w:rPr>
                <w:lang w:val="en-GB"/>
              </w:rPr>
              <w:t>-</w:t>
            </w:r>
          </w:p>
        </w:tc>
      </w:tr>
      <w:tr w:rsidR="00883D05" w:rsidRPr="0066248D" w14:paraId="0BFED4CC" w14:textId="4F551A4B" w:rsidTr="00883D05">
        <w:tc>
          <w:tcPr>
            <w:tcW w:w="881" w:type="pct"/>
          </w:tcPr>
          <w:p w14:paraId="578BE9E2" w14:textId="4A363DAC" w:rsidR="00883D05" w:rsidRPr="0066248D" w:rsidRDefault="00883D05" w:rsidP="008575D1">
            <w:pPr>
              <w:rPr>
                <w:b/>
                <w:lang w:val="en-GB"/>
              </w:rPr>
            </w:pPr>
            <w:r w:rsidRPr="0066248D">
              <w:rPr>
                <w:b/>
                <w:lang w:val="en-GB"/>
              </w:rPr>
              <w:t>Safari</w:t>
            </w:r>
          </w:p>
        </w:tc>
        <w:tc>
          <w:tcPr>
            <w:tcW w:w="1178" w:type="pct"/>
            <w:vAlign w:val="center"/>
          </w:tcPr>
          <w:p w14:paraId="2D986C3A" w14:textId="61794251" w:rsidR="00883D05" w:rsidRPr="0066248D" w:rsidRDefault="00883D05" w:rsidP="00883D05">
            <w:pPr>
              <w:jc w:val="center"/>
              <w:rPr>
                <w:lang w:val="en-GB"/>
              </w:rPr>
            </w:pPr>
            <w:r w:rsidRPr="0066248D">
              <w:rPr>
                <w:lang w:val="en-GB"/>
              </w:rPr>
              <w:t>-</w:t>
            </w:r>
          </w:p>
        </w:tc>
        <w:tc>
          <w:tcPr>
            <w:tcW w:w="1471" w:type="pct"/>
            <w:vAlign w:val="center"/>
          </w:tcPr>
          <w:p w14:paraId="4B7CC0D7" w14:textId="03F1FB64" w:rsidR="00883D05" w:rsidRPr="0066248D" w:rsidRDefault="00883D05" w:rsidP="00883D05">
            <w:pPr>
              <w:jc w:val="center"/>
              <w:rPr>
                <w:lang w:val="en-GB"/>
              </w:rPr>
            </w:pPr>
            <w:r w:rsidRPr="0066248D">
              <w:rPr>
                <w:lang w:val="en-GB"/>
              </w:rPr>
              <w:t>+</w:t>
            </w:r>
          </w:p>
        </w:tc>
        <w:tc>
          <w:tcPr>
            <w:tcW w:w="1471" w:type="pct"/>
            <w:vAlign w:val="center"/>
          </w:tcPr>
          <w:p w14:paraId="0EDEA004" w14:textId="7545D642" w:rsidR="00883D05" w:rsidRPr="0066248D" w:rsidRDefault="00883D05" w:rsidP="00883D05">
            <w:pPr>
              <w:jc w:val="center"/>
              <w:rPr>
                <w:lang w:val="en-GB"/>
              </w:rPr>
            </w:pPr>
            <w:r w:rsidRPr="0066248D">
              <w:rPr>
                <w:lang w:val="en-GB"/>
              </w:rPr>
              <w:t>-</w:t>
            </w:r>
          </w:p>
        </w:tc>
      </w:tr>
    </w:tbl>
    <w:p w14:paraId="3A6CF367" w14:textId="77777777" w:rsidR="00883D05" w:rsidRDefault="00883D05" w:rsidP="00883D05">
      <w:pPr>
        <w:rPr>
          <w:lang w:val="en-GB"/>
        </w:rPr>
      </w:pPr>
    </w:p>
    <w:p w14:paraId="759C3C0E" w14:textId="77777777" w:rsidR="00A6796F" w:rsidRDefault="00A6796F" w:rsidP="00883D05">
      <w:pPr>
        <w:rPr>
          <w:lang w:val="en-GB"/>
        </w:rPr>
      </w:pPr>
    </w:p>
    <w:p w14:paraId="1E425002" w14:textId="77777777" w:rsidR="00A6796F" w:rsidRDefault="00A6796F" w:rsidP="00883D05">
      <w:pPr>
        <w:rPr>
          <w:lang w:val="en-GB"/>
        </w:rPr>
      </w:pPr>
    </w:p>
    <w:p w14:paraId="7104222F" w14:textId="77777777" w:rsidR="00A6796F" w:rsidRDefault="00A6796F" w:rsidP="00883D05">
      <w:pPr>
        <w:rPr>
          <w:lang w:val="en-GB"/>
        </w:rPr>
      </w:pPr>
    </w:p>
    <w:p w14:paraId="46A04D86" w14:textId="77777777" w:rsidR="00A6796F" w:rsidRPr="0066248D" w:rsidRDefault="00A6796F" w:rsidP="00883D05">
      <w:pPr>
        <w:rPr>
          <w:lang w:val="en-GB"/>
        </w:rPr>
      </w:pPr>
    </w:p>
    <w:p w14:paraId="04CF4D18" w14:textId="73E4A409" w:rsidR="003777A0" w:rsidRPr="0066248D" w:rsidRDefault="003777A0" w:rsidP="003777A0">
      <w:pPr>
        <w:pStyle w:val="Heading2"/>
      </w:pPr>
      <w:bookmarkStart w:id="36" w:name="_Toc398896792"/>
      <w:r w:rsidRPr="0066248D">
        <w:lastRenderedPageBreak/>
        <w:t>Dependencies</w:t>
      </w:r>
      <w:r w:rsidR="002C72FB" w:rsidRPr="0066248D">
        <w:t xml:space="preserve"> and prerequisites</w:t>
      </w:r>
      <w:bookmarkEnd w:id="36"/>
    </w:p>
    <w:p w14:paraId="0888BDC5" w14:textId="65B56934" w:rsidR="00802517" w:rsidRPr="0066248D" w:rsidRDefault="00802517" w:rsidP="00802517">
      <w:pPr>
        <w:rPr>
          <w:lang w:val="en-GB"/>
        </w:rPr>
      </w:pPr>
      <w:r w:rsidRPr="0066248D">
        <w:rPr>
          <w:lang w:val="en-GB"/>
        </w:rPr>
        <w:t>Before using the idCard.js library, the following prerequisites have to be fulfilled:</w:t>
      </w:r>
    </w:p>
    <w:p w14:paraId="013CAA32" w14:textId="01FF0405" w:rsidR="00802517" w:rsidRPr="0066248D" w:rsidRDefault="00802517" w:rsidP="00960FA5">
      <w:pPr>
        <w:pStyle w:val="ListParagraph"/>
        <w:numPr>
          <w:ilvl w:val="0"/>
          <w:numId w:val="11"/>
        </w:numPr>
        <w:rPr>
          <w:lang w:val="en-GB"/>
        </w:rPr>
      </w:pPr>
      <w:r w:rsidRPr="0066248D">
        <w:rPr>
          <w:lang w:val="en-GB"/>
        </w:rPr>
        <w:t xml:space="preserve">The </w:t>
      </w:r>
      <w:r w:rsidR="00E65B54" w:rsidRPr="0066248D">
        <w:rPr>
          <w:lang w:val="en-GB"/>
        </w:rPr>
        <w:t>signature token’s</w:t>
      </w:r>
      <w:r w:rsidRPr="0066248D">
        <w:rPr>
          <w:lang w:val="en-GB"/>
        </w:rPr>
        <w:t xml:space="preserve"> driver software </w:t>
      </w:r>
      <w:r w:rsidR="00C44AB4">
        <w:rPr>
          <w:lang w:val="en-GB"/>
        </w:rPr>
        <w:t>(e.g. PKCS#11 driver</w:t>
      </w:r>
      <w:r w:rsidR="0056282B">
        <w:rPr>
          <w:lang w:val="en-GB"/>
        </w:rPr>
        <w:t xml:space="preserve"> or Minidriver in Windows environment</w:t>
      </w:r>
      <w:r w:rsidR="00C44AB4">
        <w:rPr>
          <w:lang w:val="en-GB"/>
        </w:rPr>
        <w:t xml:space="preserve">) </w:t>
      </w:r>
      <w:r w:rsidRPr="0066248D">
        <w:rPr>
          <w:lang w:val="en-GB"/>
        </w:rPr>
        <w:t>must be installed in the user’s sy</w:t>
      </w:r>
      <w:r w:rsidR="00890750" w:rsidRPr="0066248D">
        <w:rPr>
          <w:lang w:val="en-GB"/>
        </w:rPr>
        <w:t>s</w:t>
      </w:r>
      <w:r w:rsidRPr="0066248D">
        <w:rPr>
          <w:lang w:val="en-GB"/>
        </w:rPr>
        <w:t>tem</w:t>
      </w:r>
    </w:p>
    <w:p w14:paraId="2E41A5F8" w14:textId="2FC47312" w:rsidR="006202B1" w:rsidRPr="0066248D" w:rsidRDefault="00802517" w:rsidP="00960FA5">
      <w:pPr>
        <w:pStyle w:val="ListParagraph"/>
        <w:numPr>
          <w:ilvl w:val="0"/>
          <w:numId w:val="11"/>
        </w:numPr>
        <w:rPr>
          <w:lang w:val="en-GB"/>
        </w:rPr>
      </w:pPr>
      <w:r w:rsidRPr="0066248D">
        <w:rPr>
          <w:lang w:val="en-GB"/>
        </w:rPr>
        <w:t xml:space="preserve">The browser </w:t>
      </w:r>
      <w:r w:rsidR="0056282B">
        <w:rPr>
          <w:lang w:val="en-GB"/>
        </w:rPr>
        <w:t xml:space="preserve">signing module </w:t>
      </w:r>
      <w:r w:rsidRPr="0066248D">
        <w:rPr>
          <w:lang w:val="en-GB"/>
        </w:rPr>
        <w:t xml:space="preserve">must be installed in the user’s </w:t>
      </w:r>
      <w:r w:rsidR="00E65B54" w:rsidRPr="0066248D">
        <w:rPr>
          <w:lang w:val="en-GB"/>
        </w:rPr>
        <w:t>browser</w:t>
      </w:r>
      <w:r w:rsidR="00B949F2">
        <w:rPr>
          <w:lang w:val="en-GB"/>
        </w:rPr>
        <w:t xml:space="preserve"> (accessible from </w:t>
      </w:r>
      <w:hyperlink r:id="rId9" w:history="1">
        <w:r w:rsidR="00B949F2" w:rsidRPr="0066248D">
          <w:rPr>
            <w:rStyle w:val="Hyperlink"/>
            <w:lang w:val="en-GB"/>
          </w:rPr>
          <w:t>https://installer.id.ee/</w:t>
        </w:r>
      </w:hyperlink>
      <w:r w:rsidR="00B949F2">
        <w:rPr>
          <w:lang w:val="en-GB"/>
        </w:rPr>
        <w:t>)</w:t>
      </w:r>
    </w:p>
    <w:p w14:paraId="0A6EB454" w14:textId="1E7F4598" w:rsidR="006202B1" w:rsidRPr="0066248D" w:rsidRDefault="006202B1" w:rsidP="00960FA5">
      <w:pPr>
        <w:pStyle w:val="ListParagraph"/>
        <w:numPr>
          <w:ilvl w:val="0"/>
          <w:numId w:val="11"/>
        </w:numPr>
        <w:rPr>
          <w:lang w:val="en-GB"/>
        </w:rPr>
      </w:pPr>
      <w:r w:rsidRPr="0066248D">
        <w:rPr>
          <w:lang w:val="en-GB"/>
        </w:rPr>
        <w:t xml:space="preserve">For security reasons, the </w:t>
      </w:r>
      <w:r w:rsidR="002B2D4E">
        <w:rPr>
          <w:lang w:val="en-GB"/>
        </w:rPr>
        <w:t>signing module</w:t>
      </w:r>
      <w:r w:rsidRPr="0066248D">
        <w:rPr>
          <w:lang w:val="en-GB"/>
        </w:rPr>
        <w:t xml:space="preserve"> can only be used with HTTPS protocol </w:t>
      </w:r>
    </w:p>
    <w:p w14:paraId="1FCD420D" w14:textId="139D99B6" w:rsidR="003777A0" w:rsidRPr="0066248D" w:rsidRDefault="009C0A4A" w:rsidP="006202B1">
      <w:pPr>
        <w:rPr>
          <w:lang w:val="en-GB"/>
        </w:rPr>
      </w:pPr>
      <w:r w:rsidRPr="0066248D">
        <w:rPr>
          <w:lang w:val="en-GB"/>
        </w:rPr>
        <w:t>For example, in case of Est</w:t>
      </w:r>
      <w:r w:rsidR="0005287F">
        <w:rPr>
          <w:lang w:val="en-GB"/>
        </w:rPr>
        <w:t>onian eID cards, the smart card drivers</w:t>
      </w:r>
      <w:r w:rsidRPr="0066248D">
        <w:rPr>
          <w:lang w:val="en-GB"/>
        </w:rPr>
        <w:t xml:space="preserve"> and browser </w:t>
      </w:r>
      <w:r w:rsidR="00C277F6">
        <w:rPr>
          <w:lang w:val="en-GB"/>
        </w:rPr>
        <w:t>signing module</w:t>
      </w:r>
      <w:r w:rsidRPr="0066248D">
        <w:rPr>
          <w:lang w:val="en-GB"/>
        </w:rPr>
        <w:t xml:space="preserve"> can be installed by the user from the following locations:</w:t>
      </w:r>
    </w:p>
    <w:p w14:paraId="206BA645" w14:textId="6AFDD6EE" w:rsidR="003777A0" w:rsidRPr="0066248D" w:rsidRDefault="003777A0" w:rsidP="003E3C67">
      <w:pPr>
        <w:pStyle w:val="ListParagraph"/>
        <w:numPr>
          <w:ilvl w:val="0"/>
          <w:numId w:val="7"/>
        </w:numPr>
        <w:rPr>
          <w:lang w:val="en-GB"/>
        </w:rPr>
      </w:pPr>
      <w:r w:rsidRPr="0066248D">
        <w:rPr>
          <w:lang w:val="en-GB"/>
        </w:rPr>
        <w:t xml:space="preserve">latest release version of the software: </w:t>
      </w:r>
      <w:hyperlink r:id="rId10" w:history="1">
        <w:r w:rsidRPr="0066248D">
          <w:rPr>
            <w:rStyle w:val="Hyperlink"/>
            <w:lang w:val="en-GB"/>
          </w:rPr>
          <w:t>https://installer.id.ee/</w:t>
        </w:r>
      </w:hyperlink>
    </w:p>
    <w:p w14:paraId="739BAE4D" w14:textId="21B1746C" w:rsidR="007537C1" w:rsidRDefault="003777A0" w:rsidP="003E3C67">
      <w:pPr>
        <w:pStyle w:val="ListParagraph"/>
        <w:numPr>
          <w:ilvl w:val="0"/>
          <w:numId w:val="7"/>
        </w:numPr>
        <w:rPr>
          <w:lang w:val="en-GB"/>
        </w:rPr>
      </w:pPr>
      <w:r w:rsidRPr="0066248D">
        <w:rPr>
          <w:lang w:val="en-GB"/>
        </w:rPr>
        <w:t xml:space="preserve">beta version of the software: </w:t>
      </w:r>
      <w:hyperlink r:id="rId11" w:history="1">
        <w:r w:rsidRPr="0066248D">
          <w:rPr>
            <w:rStyle w:val="Hyperlink"/>
            <w:lang w:val="en-GB"/>
          </w:rPr>
          <w:t>http://id.eesti.ee</w:t>
        </w:r>
      </w:hyperlink>
      <w:r w:rsidRPr="0066248D">
        <w:rPr>
          <w:lang w:val="en-GB"/>
        </w:rPr>
        <w:t xml:space="preserve"> (in Estonian)</w:t>
      </w:r>
    </w:p>
    <w:p w14:paraId="55E1D42A" w14:textId="0ECAEF9D" w:rsidR="00A6796F" w:rsidRDefault="00A6796F">
      <w:pPr>
        <w:spacing w:after="0"/>
        <w:jc w:val="left"/>
        <w:rPr>
          <w:lang w:val="en-GB"/>
        </w:rPr>
      </w:pPr>
      <w:r>
        <w:rPr>
          <w:lang w:val="en-GB"/>
        </w:rPr>
        <w:br w:type="page"/>
      </w:r>
    </w:p>
    <w:p w14:paraId="30047776" w14:textId="77777777" w:rsidR="00CD15BF" w:rsidRPr="0066248D" w:rsidRDefault="00CD15BF" w:rsidP="00CD15BF">
      <w:pPr>
        <w:pStyle w:val="Heading2"/>
      </w:pPr>
      <w:bookmarkStart w:id="37" w:name="_Toc398896793"/>
      <w:bookmarkStart w:id="38" w:name="_Ref387914017"/>
      <w:r w:rsidRPr="0066248D">
        <w:lastRenderedPageBreak/>
        <w:t>Component model</w:t>
      </w:r>
      <w:bookmarkEnd w:id="37"/>
    </w:p>
    <w:p w14:paraId="3667B279" w14:textId="77777777" w:rsidR="00CD15BF" w:rsidRDefault="00CD15BF" w:rsidP="00CD15BF">
      <w:pPr>
        <w:rPr>
          <w:lang w:val="en-GB"/>
        </w:rPr>
      </w:pPr>
      <w:r w:rsidRPr="0066248D">
        <w:rPr>
          <w:lang w:val="en-GB"/>
        </w:rPr>
        <w:t xml:space="preserve">Overview of the components that are used during signature creation in a web application with an eID card is shown in the figure below. The figure also includes </w:t>
      </w:r>
      <w:r>
        <w:rPr>
          <w:lang w:val="en-GB"/>
        </w:rPr>
        <w:t xml:space="preserve">optional </w:t>
      </w:r>
      <w:r w:rsidRPr="0066248D">
        <w:rPr>
          <w:lang w:val="en-GB"/>
        </w:rPr>
        <w:t xml:space="preserve">DigiDoc components </w:t>
      </w:r>
      <w:r>
        <w:rPr>
          <w:lang w:val="en-GB"/>
        </w:rPr>
        <w:t xml:space="preserve">(with blue colour) </w:t>
      </w:r>
      <w:r w:rsidRPr="0066248D">
        <w:rPr>
          <w:lang w:val="en-GB"/>
        </w:rPr>
        <w:t xml:space="preserve">which are needed for </w:t>
      </w:r>
      <w:r>
        <w:rPr>
          <w:lang w:val="en-GB"/>
        </w:rPr>
        <w:t>creating</w:t>
      </w:r>
      <w:r w:rsidRPr="0066248D">
        <w:rPr>
          <w:lang w:val="en-GB"/>
        </w:rPr>
        <w:t xml:space="preserve"> signed document in DigiDoc format.</w:t>
      </w:r>
    </w:p>
    <w:p w14:paraId="61A4E4A7" w14:textId="77777777" w:rsidR="00671CA7" w:rsidRPr="0066248D" w:rsidRDefault="00671CA7" w:rsidP="00CD15BF">
      <w:pPr>
        <w:rPr>
          <w:lang w:val="en-GB"/>
        </w:rPr>
      </w:pPr>
    </w:p>
    <w:p w14:paraId="2409D9A0" w14:textId="28EE865A" w:rsidR="00671CA7" w:rsidRDefault="00671CA7" w:rsidP="00671CA7">
      <w:pPr>
        <w:jc w:val="center"/>
      </w:pPr>
      <w:r>
        <w:object w:dxaOrig="5543" w:dyaOrig="10875" w14:anchorId="00C516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546.75pt" o:ole="">
            <v:imagedata r:id="rId12" o:title=""/>
          </v:shape>
          <o:OLEObject Type="Embed" ProgID="Visio.Drawing.11" ShapeID="_x0000_i1025" DrawAspect="Content" ObjectID="_1485187046" r:id="rId13"/>
        </w:object>
      </w:r>
    </w:p>
    <w:p w14:paraId="2291B423" w14:textId="77777777" w:rsidR="00CD15BF" w:rsidRPr="0066248D" w:rsidRDefault="00CD15BF" w:rsidP="00671CA7">
      <w:pPr>
        <w:pStyle w:val="Caption"/>
        <w:jc w:val="center"/>
        <w:rPr>
          <w:lang w:val="en-GB"/>
        </w:rPr>
      </w:pPr>
      <w:r w:rsidRPr="0066248D">
        <w:rPr>
          <w:lang w:val="en-GB"/>
        </w:rPr>
        <w:t xml:space="preserve">Figure </w:t>
      </w:r>
      <w:r w:rsidRPr="0066248D">
        <w:rPr>
          <w:lang w:val="en-GB"/>
        </w:rPr>
        <w:fldChar w:fldCharType="begin"/>
      </w:r>
      <w:r w:rsidRPr="0066248D">
        <w:rPr>
          <w:lang w:val="en-GB"/>
        </w:rPr>
        <w:instrText xml:space="preserve"> SEQ Figure \* ARABIC </w:instrText>
      </w:r>
      <w:r w:rsidRPr="0066248D">
        <w:rPr>
          <w:lang w:val="en-GB"/>
        </w:rPr>
        <w:fldChar w:fldCharType="separate"/>
      </w:r>
      <w:r w:rsidR="00FD7AFF">
        <w:rPr>
          <w:noProof/>
          <w:lang w:val="en-GB"/>
        </w:rPr>
        <w:t>1</w:t>
      </w:r>
      <w:r w:rsidRPr="0066248D">
        <w:rPr>
          <w:noProof/>
          <w:lang w:val="en-GB"/>
        </w:rPr>
        <w:fldChar w:fldCharType="end"/>
      </w:r>
      <w:r w:rsidRPr="0066248D">
        <w:rPr>
          <w:lang w:val="en-GB"/>
        </w:rPr>
        <w:t>. Components used for signing with smart card in browser</w:t>
      </w:r>
    </w:p>
    <w:p w14:paraId="4AB86780" w14:textId="77777777" w:rsidR="00CD15BF" w:rsidRPr="0066248D" w:rsidRDefault="00CD15BF" w:rsidP="00CD15BF">
      <w:pPr>
        <w:rPr>
          <w:lang w:val="en-GB"/>
        </w:rPr>
      </w:pPr>
      <w:r w:rsidRPr="0066248D">
        <w:rPr>
          <w:lang w:val="en-GB"/>
        </w:rPr>
        <w:lastRenderedPageBreak/>
        <w:t xml:space="preserve">The components in figure 1 are </w:t>
      </w:r>
      <w:r>
        <w:rPr>
          <w:lang w:val="en-GB"/>
        </w:rPr>
        <w:t>described in more detail below. The components are divided into three categories:</w:t>
      </w:r>
    </w:p>
    <w:p w14:paraId="1F67699A" w14:textId="77777777" w:rsidR="00CD15BF" w:rsidRPr="0066248D" w:rsidRDefault="00CD15BF" w:rsidP="00F25686">
      <w:pPr>
        <w:pStyle w:val="ListParagraph"/>
        <w:numPr>
          <w:ilvl w:val="0"/>
          <w:numId w:val="18"/>
        </w:numPr>
        <w:rPr>
          <w:lang w:val="en-GB"/>
        </w:rPr>
      </w:pPr>
      <w:r w:rsidRPr="007A18B7">
        <w:rPr>
          <w:b/>
          <w:u w:val="single"/>
          <w:lang w:val="en-GB"/>
        </w:rPr>
        <w:t>Optional components/interfaces in the web application</w:t>
      </w:r>
      <w:r>
        <w:rPr>
          <w:b/>
          <w:lang w:val="en-GB"/>
        </w:rPr>
        <w:t xml:space="preserve"> </w:t>
      </w:r>
      <w:r w:rsidRPr="0066248D">
        <w:rPr>
          <w:b/>
          <w:lang w:val="en-GB"/>
        </w:rPr>
        <w:t>used for creating digitally signed file</w:t>
      </w:r>
      <w:r>
        <w:rPr>
          <w:b/>
          <w:lang w:val="en-GB"/>
        </w:rPr>
        <w:t>s</w:t>
      </w:r>
      <w:r w:rsidRPr="0066248D">
        <w:rPr>
          <w:b/>
          <w:lang w:val="en-GB"/>
        </w:rPr>
        <w:t xml:space="preserve"> in DigiDoc format</w:t>
      </w:r>
      <w:r w:rsidRPr="0066248D">
        <w:rPr>
          <w:lang w:val="en-GB"/>
        </w:rPr>
        <w:t xml:space="preserve"> (with </w:t>
      </w:r>
      <w:r>
        <w:rPr>
          <w:lang w:val="en-GB"/>
        </w:rPr>
        <w:t>blue</w:t>
      </w:r>
      <w:r w:rsidRPr="0066248D">
        <w:rPr>
          <w:lang w:val="en-GB"/>
        </w:rPr>
        <w:t xml:space="preserve"> colour)</w:t>
      </w:r>
    </w:p>
    <w:p w14:paraId="5D4AF317" w14:textId="77777777" w:rsidR="00CD15BF" w:rsidRPr="0066248D" w:rsidRDefault="00CD15BF" w:rsidP="00CD15BF">
      <w:pPr>
        <w:ind w:left="360"/>
        <w:rPr>
          <w:lang w:val="en-GB"/>
        </w:rPr>
      </w:pPr>
      <w:r w:rsidRPr="0066248D">
        <w:rPr>
          <w:lang w:val="en-GB"/>
        </w:rPr>
        <w:t xml:space="preserve">The web application may be required to create a digitally signed file as a result of the signing process. The digitally signed file format is application context specific and does not directly depend on the idCard.js library or the browser </w:t>
      </w:r>
      <w:r>
        <w:rPr>
          <w:lang w:val="en-GB"/>
        </w:rPr>
        <w:t>signing module</w:t>
      </w:r>
      <w:r w:rsidRPr="0066248D">
        <w:rPr>
          <w:lang w:val="en-GB"/>
        </w:rPr>
        <w:t xml:space="preserve">. </w:t>
      </w:r>
    </w:p>
    <w:p w14:paraId="1F5C9166" w14:textId="77777777" w:rsidR="00CD15BF" w:rsidRPr="0066248D" w:rsidRDefault="00CD15BF" w:rsidP="00CD15BF">
      <w:pPr>
        <w:ind w:left="360"/>
        <w:rPr>
          <w:lang w:val="en-GB"/>
        </w:rPr>
      </w:pPr>
      <w:r w:rsidRPr="0066248D">
        <w:rPr>
          <w:lang w:val="en-GB"/>
        </w:rPr>
        <w:t xml:space="preserve">For example, in Estonia, the digital signature formats that are used are BDOC 2.1 </w:t>
      </w:r>
      <w:r>
        <w:rPr>
          <w:lang w:val="en-GB"/>
        </w:rPr>
        <w:fldChar w:fldCharType="begin"/>
      </w:r>
      <w:r>
        <w:rPr>
          <w:lang w:val="en-GB"/>
        </w:rPr>
        <w:instrText xml:space="preserve"> REF _Ref351561196 \r \h </w:instrText>
      </w:r>
      <w:r>
        <w:rPr>
          <w:lang w:val="en-GB"/>
        </w:rPr>
      </w:r>
      <w:r>
        <w:rPr>
          <w:lang w:val="en-GB"/>
        </w:rPr>
        <w:fldChar w:fldCharType="separate"/>
      </w:r>
      <w:r w:rsidR="00FD7AFF">
        <w:rPr>
          <w:lang w:val="en-GB"/>
        </w:rPr>
        <w:t>[2]</w:t>
      </w:r>
      <w:r>
        <w:rPr>
          <w:lang w:val="en-GB"/>
        </w:rPr>
        <w:fldChar w:fldCharType="end"/>
      </w:r>
      <w:r>
        <w:rPr>
          <w:lang w:val="en-GB"/>
        </w:rPr>
        <w:t xml:space="preserve"> and DIGIDOC-XML 1.3 </w:t>
      </w:r>
      <w:r>
        <w:rPr>
          <w:lang w:val="en-GB"/>
        </w:rPr>
        <w:fldChar w:fldCharType="begin"/>
      </w:r>
      <w:r>
        <w:rPr>
          <w:lang w:val="en-GB"/>
        </w:rPr>
        <w:instrText xml:space="preserve"> REF _Ref351561210 \r \h </w:instrText>
      </w:r>
      <w:r>
        <w:rPr>
          <w:lang w:val="en-GB"/>
        </w:rPr>
      </w:r>
      <w:r>
        <w:rPr>
          <w:lang w:val="en-GB"/>
        </w:rPr>
        <w:fldChar w:fldCharType="separate"/>
      </w:r>
      <w:r w:rsidR="00FD7AFF">
        <w:rPr>
          <w:lang w:val="en-GB"/>
        </w:rPr>
        <w:t>[3]</w:t>
      </w:r>
      <w:r>
        <w:rPr>
          <w:lang w:val="en-GB"/>
        </w:rPr>
        <w:fldChar w:fldCharType="end"/>
      </w:r>
      <w:r w:rsidRPr="0066248D">
        <w:rPr>
          <w:lang w:val="en-GB"/>
        </w:rPr>
        <w:t xml:space="preserve"> (</w:t>
      </w:r>
      <w:r>
        <w:rPr>
          <w:lang w:val="en-GB"/>
        </w:rPr>
        <w:t xml:space="preserve">also called DigiDoc documents; based on XAdES digital signature standard </w:t>
      </w:r>
      <w:r>
        <w:rPr>
          <w:lang w:val="en-GB"/>
        </w:rPr>
        <w:fldChar w:fldCharType="begin"/>
      </w:r>
      <w:r>
        <w:rPr>
          <w:lang w:val="en-GB"/>
        </w:rPr>
        <w:instrText xml:space="preserve"> REF _Ref351561539 \r \h </w:instrText>
      </w:r>
      <w:r>
        <w:rPr>
          <w:lang w:val="en-GB"/>
        </w:rPr>
      </w:r>
      <w:r>
        <w:rPr>
          <w:lang w:val="en-GB"/>
        </w:rPr>
        <w:fldChar w:fldCharType="separate"/>
      </w:r>
      <w:r w:rsidR="00FD7AFF">
        <w:rPr>
          <w:lang w:val="en-GB"/>
        </w:rPr>
        <w:t>[4]</w:t>
      </w:r>
      <w:r>
        <w:rPr>
          <w:lang w:val="en-GB"/>
        </w:rPr>
        <w:fldChar w:fldCharType="end"/>
      </w:r>
      <w:r w:rsidRPr="0066248D">
        <w:rPr>
          <w:lang w:val="en-GB"/>
        </w:rPr>
        <w:t xml:space="preserve">), documents in these formats can be created with </w:t>
      </w:r>
      <w:r w:rsidRPr="0070737C">
        <w:rPr>
          <w:b/>
          <w:lang w:val="en-GB"/>
        </w:rPr>
        <w:t>DigiDocService web service</w:t>
      </w:r>
      <w:r w:rsidRPr="0066248D">
        <w:rPr>
          <w:lang w:val="en-GB"/>
        </w:rPr>
        <w:t xml:space="preserve"> or </w:t>
      </w:r>
      <w:r w:rsidRPr="0070737C">
        <w:rPr>
          <w:b/>
          <w:lang w:val="en-GB"/>
        </w:rPr>
        <w:t xml:space="preserve">DigiDoc </w:t>
      </w:r>
      <w:r>
        <w:rPr>
          <w:b/>
          <w:lang w:val="en-GB"/>
        </w:rPr>
        <w:t xml:space="preserve">software </w:t>
      </w:r>
      <w:r w:rsidRPr="0070737C">
        <w:rPr>
          <w:b/>
          <w:lang w:val="en-GB"/>
        </w:rPr>
        <w:t>libraries</w:t>
      </w:r>
      <w:r>
        <w:rPr>
          <w:b/>
          <w:lang w:val="en-GB"/>
        </w:rPr>
        <w:t xml:space="preserve"> </w:t>
      </w:r>
      <w:r w:rsidRPr="007A18B7">
        <w:rPr>
          <w:lang w:val="en-GB"/>
        </w:rPr>
        <w:t>(</w:t>
      </w:r>
      <w:r>
        <w:rPr>
          <w:lang w:val="en-GB"/>
        </w:rPr>
        <w:t>or with their combination</w:t>
      </w:r>
      <w:r w:rsidRPr="007A18B7">
        <w:rPr>
          <w:lang w:val="en-GB"/>
        </w:rPr>
        <w:t>)</w:t>
      </w:r>
      <w:r w:rsidRPr="0066248D">
        <w:rPr>
          <w:lang w:val="en-GB"/>
        </w:rPr>
        <w:t xml:space="preserve">. </w:t>
      </w:r>
    </w:p>
    <w:tbl>
      <w:tblPr>
        <w:tblStyle w:val="Parameters"/>
        <w:tblW w:w="7862" w:type="dxa"/>
        <w:tblInd w:w="360" w:type="dxa"/>
        <w:tblLook w:val="04A0" w:firstRow="1" w:lastRow="0" w:firstColumn="1" w:lastColumn="0" w:noHBand="0" w:noVBand="1"/>
      </w:tblPr>
      <w:tblGrid>
        <w:gridCol w:w="1939"/>
        <w:gridCol w:w="5923"/>
      </w:tblGrid>
      <w:tr w:rsidR="00CD15BF" w:rsidRPr="0066248D" w14:paraId="2109A6B6" w14:textId="77777777" w:rsidTr="00744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vAlign w:val="bottom"/>
          </w:tcPr>
          <w:p w14:paraId="3D42B9F1" w14:textId="77777777" w:rsidR="00CD15BF" w:rsidRPr="0066248D" w:rsidRDefault="00CD15BF" w:rsidP="00744425">
            <w:pPr>
              <w:spacing w:after="60"/>
              <w:jc w:val="left"/>
              <w:rPr>
                <w:b/>
                <w:lang w:val="en-GB"/>
              </w:rPr>
            </w:pPr>
            <w:r w:rsidRPr="0066248D">
              <w:rPr>
                <w:b/>
                <w:lang w:val="en-GB"/>
              </w:rPr>
              <w:t>Component</w:t>
            </w:r>
          </w:p>
        </w:tc>
        <w:tc>
          <w:tcPr>
            <w:tcW w:w="5923" w:type="dxa"/>
            <w:vAlign w:val="bottom"/>
          </w:tcPr>
          <w:p w14:paraId="43E41BC1" w14:textId="77777777" w:rsidR="00CD15BF" w:rsidRPr="0066248D" w:rsidRDefault="00CD15BF" w:rsidP="00744425">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66248D">
              <w:rPr>
                <w:b/>
                <w:lang w:val="en-GB"/>
              </w:rPr>
              <w:t>Description</w:t>
            </w:r>
          </w:p>
        </w:tc>
      </w:tr>
      <w:tr w:rsidR="00CD15BF" w:rsidRPr="0066248D" w14:paraId="0F7C785B" w14:textId="77777777" w:rsidTr="00744425">
        <w:tc>
          <w:tcPr>
            <w:tcW w:w="1939" w:type="dxa"/>
          </w:tcPr>
          <w:p w14:paraId="0A4D67AA" w14:textId="77777777" w:rsidR="00CD15BF" w:rsidRPr="0066248D" w:rsidRDefault="00CD15BF" w:rsidP="00744425">
            <w:pPr>
              <w:spacing w:after="60"/>
              <w:jc w:val="left"/>
              <w:cnfStyle w:val="001000000000" w:firstRow="0" w:lastRow="0" w:firstColumn="1" w:lastColumn="0" w:oddVBand="0" w:evenVBand="0" w:oddHBand="0" w:evenHBand="0" w:firstRowFirstColumn="0" w:firstRowLastColumn="0" w:lastRowFirstColumn="0" w:lastRowLastColumn="0"/>
              <w:rPr>
                <w:b w:val="0"/>
                <w:lang w:val="en-GB"/>
              </w:rPr>
            </w:pPr>
            <w:r w:rsidRPr="0066248D">
              <w:rPr>
                <w:rFonts w:ascii="HelveticaNeue-Light" w:hAnsi="HelveticaNeue-Light" w:cs="HelveticaNeue-Light"/>
                <w:szCs w:val="20"/>
                <w:lang w:val="en-GB"/>
              </w:rPr>
              <w:t>DigiDocService</w:t>
            </w:r>
          </w:p>
        </w:tc>
        <w:tc>
          <w:tcPr>
            <w:tcW w:w="5923" w:type="dxa"/>
            <w:vAlign w:val="bottom"/>
          </w:tcPr>
          <w:p w14:paraId="568EAC8A" w14:textId="77777777" w:rsidR="00CD15BF" w:rsidRDefault="00CD15BF" w:rsidP="00744425">
            <w:pPr>
              <w:ind w:left="0"/>
              <w:rPr>
                <w:lang w:val="en-GB"/>
              </w:rPr>
            </w:pPr>
            <w:r w:rsidRPr="0066248D">
              <w:rPr>
                <w:lang w:val="en-GB"/>
              </w:rPr>
              <w:t>DigiDocService</w:t>
            </w:r>
            <w:r>
              <w:rPr>
                <w:lang w:val="en-GB"/>
              </w:rPr>
              <w:t xml:space="preserve"> </w:t>
            </w:r>
            <w:r>
              <w:rPr>
                <w:lang w:val="en-GB"/>
              </w:rPr>
              <w:fldChar w:fldCharType="begin"/>
            </w:r>
            <w:r>
              <w:rPr>
                <w:lang w:val="en-GB"/>
              </w:rPr>
              <w:instrText xml:space="preserve"> REF _Ref385099177 \r \h </w:instrText>
            </w:r>
            <w:r>
              <w:rPr>
                <w:lang w:val="en-GB"/>
              </w:rPr>
            </w:r>
            <w:r>
              <w:rPr>
                <w:lang w:val="en-GB"/>
              </w:rPr>
              <w:fldChar w:fldCharType="separate"/>
            </w:r>
            <w:r w:rsidR="00FD7AFF">
              <w:rPr>
                <w:lang w:val="en-GB"/>
              </w:rPr>
              <w:t>[5]</w:t>
            </w:r>
            <w:r>
              <w:rPr>
                <w:lang w:val="en-GB"/>
              </w:rPr>
              <w:fldChar w:fldCharType="end"/>
            </w:r>
            <w:r w:rsidRPr="0066248D">
              <w:rPr>
                <w:lang w:val="en-GB"/>
              </w:rPr>
              <w:t xml:space="preserve"> is SOAP-based web service </w:t>
            </w:r>
            <w:r>
              <w:rPr>
                <w:lang w:val="en-GB"/>
              </w:rPr>
              <w:t>that</w:t>
            </w:r>
            <w:r w:rsidRPr="0066248D">
              <w:rPr>
                <w:lang w:val="en-GB"/>
              </w:rPr>
              <w:t xml:space="preserve"> enables creating digitally signed documents with eID cards and Mobile-ID and verifying signed documents. Interacts with OCSP server to request validity confirmation of the signer’s certificate. </w:t>
            </w:r>
          </w:p>
          <w:p w14:paraId="3A7E046C" w14:textId="77777777" w:rsidR="00CD15BF" w:rsidRPr="0066248D" w:rsidRDefault="00CD15BF" w:rsidP="00744425">
            <w:pPr>
              <w:ind w:left="0"/>
              <w:rPr>
                <w:lang w:val="en-GB"/>
              </w:rPr>
            </w:pPr>
            <w:r w:rsidRPr="0066248D">
              <w:rPr>
                <w:lang w:val="en-GB"/>
              </w:rPr>
              <w:t>Alternatively, DigiDoc libraries (Java, C++ or C) can be used for DigiDoc document creation.</w:t>
            </w:r>
          </w:p>
        </w:tc>
      </w:tr>
      <w:tr w:rsidR="00CD15BF" w:rsidRPr="0066248D" w14:paraId="1033C833"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3521FBB9" w14:textId="77777777" w:rsidR="00CD15BF" w:rsidRPr="0066248D" w:rsidRDefault="00CD15BF" w:rsidP="00744425">
            <w:pPr>
              <w:rPr>
                <w:rFonts w:ascii="HelveticaNeue-Light" w:hAnsi="HelveticaNeue-Light" w:cs="HelveticaNeue-Light"/>
                <w:szCs w:val="20"/>
                <w:lang w:val="en-GB"/>
              </w:rPr>
            </w:pPr>
            <w:r w:rsidRPr="0066248D">
              <w:rPr>
                <w:rFonts w:ascii="HelveticaNeue-Light" w:hAnsi="HelveticaNeue-Light" w:cs="HelveticaNeue-Light"/>
                <w:szCs w:val="20"/>
                <w:lang w:val="en-GB"/>
              </w:rPr>
              <w:t>DigiDocService interface</w:t>
            </w:r>
          </w:p>
        </w:tc>
        <w:tc>
          <w:tcPr>
            <w:tcW w:w="5923" w:type="dxa"/>
          </w:tcPr>
          <w:p w14:paraId="73C2B8AD"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DigiDocService interface is used in this document to denote the component in a web application which interacts with DigiDocService.</w:t>
            </w:r>
          </w:p>
        </w:tc>
      </w:tr>
      <w:tr w:rsidR="00CD15BF" w:rsidRPr="0066248D" w14:paraId="28B00F03" w14:textId="77777777" w:rsidTr="00744425">
        <w:tc>
          <w:tcPr>
            <w:tcW w:w="1939" w:type="dxa"/>
          </w:tcPr>
          <w:p w14:paraId="2D94100A" w14:textId="77777777" w:rsidR="00CD15BF" w:rsidRPr="0066248D" w:rsidRDefault="00CD15BF" w:rsidP="00744425">
            <w:pPr>
              <w:cnfStyle w:val="001000000000" w:firstRow="0" w:lastRow="0" w:firstColumn="1" w:lastColumn="0" w:oddVBand="0" w:evenVBand="0" w:oddHBand="0" w:evenHBand="0" w:firstRowFirstColumn="0" w:firstRowLastColumn="0" w:lastRowFirstColumn="0" w:lastRowLastColumn="0"/>
              <w:rPr>
                <w:rFonts w:ascii="HelveticaNeue-Light" w:hAnsi="HelveticaNeue-Light" w:cs="HelveticaNeue-Light"/>
                <w:szCs w:val="20"/>
                <w:lang w:val="en-GB"/>
              </w:rPr>
            </w:pPr>
            <w:r w:rsidRPr="0066248D">
              <w:rPr>
                <w:rFonts w:ascii="HelveticaNeue-Light" w:hAnsi="HelveticaNeue-Light" w:cs="HelveticaNeue-Light"/>
                <w:szCs w:val="20"/>
                <w:lang w:val="en-GB"/>
              </w:rPr>
              <w:t xml:space="preserve">DigiDoc library </w:t>
            </w:r>
          </w:p>
        </w:tc>
        <w:tc>
          <w:tcPr>
            <w:tcW w:w="5923" w:type="dxa"/>
          </w:tcPr>
          <w:p w14:paraId="24381C5D" w14:textId="77777777" w:rsidR="00CD15BF" w:rsidRPr="0066248D" w:rsidRDefault="00CD15BF" w:rsidP="00744425">
            <w:pPr>
              <w:ind w:left="0"/>
              <w:rPr>
                <w:lang w:val="en-GB"/>
              </w:rPr>
            </w:pPr>
            <w:r w:rsidRPr="0066248D">
              <w:rPr>
                <w:lang w:val="en-GB"/>
              </w:rPr>
              <w:t>Software library</w:t>
            </w:r>
            <w:r>
              <w:rPr>
                <w:lang w:val="en-GB"/>
              </w:rPr>
              <w:t xml:space="preserve"> which is part of DigiDoc system </w:t>
            </w:r>
            <w:r>
              <w:rPr>
                <w:lang w:val="en-GB"/>
              </w:rPr>
              <w:fldChar w:fldCharType="begin"/>
            </w:r>
            <w:r>
              <w:rPr>
                <w:lang w:val="en-GB"/>
              </w:rPr>
              <w:instrText xml:space="preserve"> REF _Ref361993983 \r \h </w:instrText>
            </w:r>
            <w:r>
              <w:rPr>
                <w:lang w:val="en-GB"/>
              </w:rPr>
            </w:r>
            <w:r>
              <w:rPr>
                <w:lang w:val="en-GB"/>
              </w:rPr>
              <w:fldChar w:fldCharType="separate"/>
            </w:r>
            <w:r w:rsidR="00FD7AFF">
              <w:rPr>
                <w:lang w:val="en-GB"/>
              </w:rPr>
              <w:t>[6]</w:t>
            </w:r>
            <w:r>
              <w:rPr>
                <w:lang w:val="en-GB"/>
              </w:rPr>
              <w:fldChar w:fldCharType="end"/>
            </w:r>
            <w:r>
              <w:rPr>
                <w:lang w:val="en-GB"/>
              </w:rPr>
              <w:t xml:space="preserve">, possible options are </w:t>
            </w:r>
            <w:r w:rsidRPr="0066248D">
              <w:rPr>
                <w:lang w:val="en-GB"/>
              </w:rPr>
              <w:t>JdigiD</w:t>
            </w:r>
            <w:r>
              <w:rPr>
                <w:lang w:val="en-GB"/>
              </w:rPr>
              <w:t xml:space="preserve">oc (Java) </w:t>
            </w:r>
            <w:r>
              <w:rPr>
                <w:lang w:val="en-GB"/>
              </w:rPr>
              <w:fldChar w:fldCharType="begin"/>
            </w:r>
            <w:r>
              <w:rPr>
                <w:lang w:val="en-GB"/>
              </w:rPr>
              <w:instrText xml:space="preserve"> REF _Ref385188461 \r \h </w:instrText>
            </w:r>
            <w:r>
              <w:rPr>
                <w:lang w:val="en-GB"/>
              </w:rPr>
            </w:r>
            <w:r>
              <w:rPr>
                <w:lang w:val="en-GB"/>
              </w:rPr>
              <w:fldChar w:fldCharType="separate"/>
            </w:r>
            <w:r w:rsidR="00FD7AFF">
              <w:rPr>
                <w:lang w:val="en-GB"/>
              </w:rPr>
              <w:t>[7]</w:t>
            </w:r>
            <w:r>
              <w:rPr>
                <w:lang w:val="en-GB"/>
              </w:rPr>
              <w:fldChar w:fldCharType="end"/>
            </w:r>
            <w:r>
              <w:rPr>
                <w:lang w:val="en-GB"/>
              </w:rPr>
              <w:t xml:space="preserve">, Libdigidocpp (C++) </w:t>
            </w:r>
            <w:r>
              <w:rPr>
                <w:lang w:val="en-GB"/>
              </w:rPr>
              <w:fldChar w:fldCharType="begin"/>
            </w:r>
            <w:r>
              <w:rPr>
                <w:lang w:val="en-GB"/>
              </w:rPr>
              <w:instrText xml:space="preserve"> REF _Ref385188465 \r \h </w:instrText>
            </w:r>
            <w:r>
              <w:rPr>
                <w:lang w:val="en-GB"/>
              </w:rPr>
            </w:r>
            <w:r>
              <w:rPr>
                <w:lang w:val="en-GB"/>
              </w:rPr>
              <w:fldChar w:fldCharType="separate"/>
            </w:r>
            <w:r w:rsidR="00FD7AFF">
              <w:rPr>
                <w:lang w:val="en-GB"/>
              </w:rPr>
              <w:t>[8]</w:t>
            </w:r>
            <w:r>
              <w:rPr>
                <w:lang w:val="en-GB"/>
              </w:rPr>
              <w:fldChar w:fldCharType="end"/>
            </w:r>
            <w:r>
              <w:rPr>
                <w:lang w:val="en-GB"/>
              </w:rPr>
              <w:t xml:space="preserve"> and</w:t>
            </w:r>
            <w:r w:rsidRPr="0066248D">
              <w:rPr>
                <w:lang w:val="en-GB"/>
              </w:rPr>
              <w:t xml:space="preserve"> CdigiDoc </w:t>
            </w:r>
            <w:r>
              <w:rPr>
                <w:lang w:val="en-GB"/>
              </w:rPr>
              <w:t xml:space="preserve">© </w:t>
            </w:r>
            <w:r>
              <w:rPr>
                <w:lang w:val="en-GB"/>
              </w:rPr>
              <w:fldChar w:fldCharType="begin"/>
            </w:r>
            <w:r>
              <w:rPr>
                <w:lang w:val="en-GB"/>
              </w:rPr>
              <w:instrText xml:space="preserve"> REF _Ref351562437 \r \h </w:instrText>
            </w:r>
            <w:r>
              <w:rPr>
                <w:lang w:val="en-GB"/>
              </w:rPr>
            </w:r>
            <w:r>
              <w:rPr>
                <w:lang w:val="en-GB"/>
              </w:rPr>
              <w:fldChar w:fldCharType="separate"/>
            </w:r>
            <w:r w:rsidR="00FD7AFF">
              <w:rPr>
                <w:lang w:val="en-GB"/>
              </w:rPr>
              <w:t>[9]</w:t>
            </w:r>
            <w:r>
              <w:rPr>
                <w:lang w:val="en-GB"/>
              </w:rPr>
              <w:fldChar w:fldCharType="end"/>
            </w:r>
            <w:r w:rsidRPr="0066248D">
              <w:rPr>
                <w:lang w:val="en-GB"/>
              </w:rPr>
              <w:t>. The library can be used in web applications for composing digitally signed DigiDoc documents</w:t>
            </w:r>
            <w:r>
              <w:rPr>
                <w:lang w:val="en-GB"/>
              </w:rPr>
              <w:t xml:space="preserve"> in BDOC 2.1 </w:t>
            </w:r>
            <w:r>
              <w:rPr>
                <w:lang w:val="en-GB"/>
              </w:rPr>
              <w:fldChar w:fldCharType="begin"/>
            </w:r>
            <w:r>
              <w:rPr>
                <w:lang w:val="en-GB"/>
              </w:rPr>
              <w:instrText xml:space="preserve"> REF _Ref351561196 \r \h </w:instrText>
            </w:r>
            <w:r>
              <w:rPr>
                <w:lang w:val="en-GB"/>
              </w:rPr>
            </w:r>
            <w:r>
              <w:rPr>
                <w:lang w:val="en-GB"/>
              </w:rPr>
              <w:fldChar w:fldCharType="separate"/>
            </w:r>
            <w:r w:rsidR="00FD7AFF">
              <w:rPr>
                <w:lang w:val="en-GB"/>
              </w:rPr>
              <w:t>[2]</w:t>
            </w:r>
            <w:r>
              <w:rPr>
                <w:lang w:val="en-GB"/>
              </w:rPr>
              <w:fldChar w:fldCharType="end"/>
            </w:r>
            <w:r>
              <w:rPr>
                <w:lang w:val="en-GB"/>
              </w:rPr>
              <w:t xml:space="preserve"> or DigiDoc-XML 1.3 </w:t>
            </w:r>
            <w:r>
              <w:rPr>
                <w:lang w:val="en-GB"/>
              </w:rPr>
              <w:fldChar w:fldCharType="begin"/>
            </w:r>
            <w:r>
              <w:rPr>
                <w:lang w:val="en-GB"/>
              </w:rPr>
              <w:instrText xml:space="preserve"> REF _Ref351561210 \r \h </w:instrText>
            </w:r>
            <w:r>
              <w:rPr>
                <w:lang w:val="en-GB"/>
              </w:rPr>
            </w:r>
            <w:r>
              <w:rPr>
                <w:lang w:val="en-GB"/>
              </w:rPr>
              <w:fldChar w:fldCharType="separate"/>
            </w:r>
            <w:r w:rsidR="00FD7AFF">
              <w:rPr>
                <w:lang w:val="en-GB"/>
              </w:rPr>
              <w:t>[3]</w:t>
            </w:r>
            <w:r>
              <w:rPr>
                <w:lang w:val="en-GB"/>
              </w:rPr>
              <w:fldChar w:fldCharType="end"/>
            </w:r>
            <w:r>
              <w:rPr>
                <w:lang w:val="en-GB"/>
              </w:rPr>
              <w:t xml:space="preserve"> formats</w:t>
            </w:r>
            <w:r w:rsidRPr="0066248D">
              <w:rPr>
                <w:lang w:val="en-GB"/>
              </w:rPr>
              <w:t>. Interacts with OCSP server to request validity confirmation of the signer’s certificate.</w:t>
            </w:r>
          </w:p>
          <w:p w14:paraId="17A4CF44" w14:textId="77777777" w:rsidR="00CD15BF" w:rsidRPr="0066248D" w:rsidRDefault="00CD15BF" w:rsidP="00744425">
            <w:pPr>
              <w:ind w:left="0"/>
              <w:rPr>
                <w:lang w:val="en-GB"/>
              </w:rPr>
            </w:pPr>
            <w:r w:rsidRPr="0066248D">
              <w:rPr>
                <w:lang w:val="en-GB"/>
              </w:rPr>
              <w:t>Alternatively, DigiDocService web service can be used for DigiDoc document creation.</w:t>
            </w:r>
          </w:p>
        </w:tc>
      </w:tr>
      <w:tr w:rsidR="00CD15BF" w:rsidRPr="0066248D" w14:paraId="0F257966" w14:textId="77777777" w:rsidTr="00744425">
        <w:tc>
          <w:tcPr>
            <w:tcW w:w="1939" w:type="dxa"/>
          </w:tcPr>
          <w:p w14:paraId="053CBF7C" w14:textId="77777777" w:rsidR="00CD15BF" w:rsidRPr="0066248D" w:rsidRDefault="00CD15BF" w:rsidP="00744425">
            <w:pPr>
              <w:cnfStyle w:val="001000000000" w:firstRow="0" w:lastRow="0" w:firstColumn="1" w:lastColumn="0" w:oddVBand="0" w:evenVBand="0" w:oddHBand="0" w:evenHBand="0" w:firstRowFirstColumn="0" w:firstRowLastColumn="0" w:lastRowFirstColumn="0" w:lastRowLastColumn="0"/>
              <w:rPr>
                <w:lang w:val="en-GB"/>
              </w:rPr>
            </w:pPr>
            <w:r w:rsidRPr="0066248D">
              <w:rPr>
                <w:rFonts w:ascii="HelveticaNeue-Light" w:hAnsi="HelveticaNeue-Light" w:cs="HelveticaNeue-Light"/>
                <w:szCs w:val="20"/>
                <w:lang w:val="en-GB"/>
              </w:rPr>
              <w:t>OCSP server</w:t>
            </w:r>
          </w:p>
        </w:tc>
        <w:tc>
          <w:tcPr>
            <w:tcW w:w="5923" w:type="dxa"/>
          </w:tcPr>
          <w:p w14:paraId="068A9FEA" w14:textId="77777777" w:rsidR="00CD15BF" w:rsidRPr="0066248D" w:rsidRDefault="00CD15BF" w:rsidP="00744425">
            <w:pPr>
              <w:ind w:left="0"/>
              <w:rPr>
                <w:lang w:val="en-GB"/>
              </w:rPr>
            </w:pPr>
            <w:r w:rsidRPr="0066248D">
              <w:rPr>
                <w:lang w:val="en-GB"/>
              </w:rPr>
              <w:t>Used for requesting validity confirmation of the signer’s certificate in the course of digital signature creation process</w:t>
            </w:r>
            <w:r>
              <w:rPr>
                <w:lang w:val="en-GB"/>
              </w:rPr>
              <w:t>, according to RFC 6960 (</w:t>
            </w:r>
            <w:r>
              <w:rPr>
                <w:lang w:val="en-GB"/>
              </w:rPr>
              <w:fldChar w:fldCharType="begin"/>
            </w:r>
            <w:r>
              <w:rPr>
                <w:lang w:val="en-GB"/>
              </w:rPr>
              <w:instrText xml:space="preserve"> REF _Ref385188716 \r \h </w:instrText>
            </w:r>
            <w:r>
              <w:rPr>
                <w:lang w:val="en-GB"/>
              </w:rPr>
            </w:r>
            <w:r>
              <w:rPr>
                <w:lang w:val="en-GB"/>
              </w:rPr>
              <w:fldChar w:fldCharType="separate"/>
            </w:r>
            <w:r w:rsidR="00FD7AFF">
              <w:rPr>
                <w:lang w:val="en-GB"/>
              </w:rPr>
              <w:t>[10]</w:t>
            </w:r>
            <w:r>
              <w:rPr>
                <w:lang w:val="en-GB"/>
              </w:rPr>
              <w:fldChar w:fldCharType="end"/>
            </w:r>
            <w:r>
              <w:rPr>
                <w:lang w:val="en-GB"/>
              </w:rPr>
              <w:t>)</w:t>
            </w:r>
            <w:r w:rsidRPr="0066248D">
              <w:rPr>
                <w:lang w:val="en-GB"/>
              </w:rPr>
              <w:t xml:space="preserve">. The OCSP </w:t>
            </w:r>
            <w:r>
              <w:rPr>
                <w:lang w:val="en-GB"/>
              </w:rPr>
              <w:t>server</w:t>
            </w:r>
            <w:r w:rsidRPr="0066248D">
              <w:rPr>
                <w:lang w:val="en-GB"/>
              </w:rPr>
              <w:t xml:space="preserve"> returns the signed response, and the signer’s certificate is either approved or rejected, ba</w:t>
            </w:r>
            <w:r>
              <w:rPr>
                <w:lang w:val="en-GB"/>
              </w:rPr>
              <w:t>sed on whether or not the OCSP server</w:t>
            </w:r>
            <w:r w:rsidRPr="0066248D">
              <w:rPr>
                <w:lang w:val="en-GB"/>
              </w:rPr>
              <w:t xml:space="preserve"> validates the certificate. The OCSP response is incorporated in the </w:t>
            </w:r>
            <w:r>
              <w:rPr>
                <w:lang w:val="en-GB"/>
              </w:rPr>
              <w:t xml:space="preserve">digitally signed </w:t>
            </w:r>
            <w:r w:rsidRPr="0066248D">
              <w:rPr>
                <w:lang w:val="en-GB"/>
              </w:rPr>
              <w:t>DigiDoc document.</w:t>
            </w:r>
          </w:p>
        </w:tc>
      </w:tr>
      <w:tr w:rsidR="00CD15BF" w:rsidRPr="0066248D" w14:paraId="02EADAE8" w14:textId="77777777" w:rsidTr="00744425">
        <w:tc>
          <w:tcPr>
            <w:tcW w:w="1939" w:type="dxa"/>
          </w:tcPr>
          <w:p w14:paraId="2BAF0A09" w14:textId="77777777" w:rsidR="00CD15BF" w:rsidRPr="0066248D" w:rsidRDefault="00CD15BF" w:rsidP="00744425">
            <w:pPr>
              <w:cnfStyle w:val="001000000000" w:firstRow="0" w:lastRow="0" w:firstColumn="1" w:lastColumn="0" w:oddVBand="0" w:evenVBand="0" w:oddHBand="0" w:evenHBand="0" w:firstRowFirstColumn="0" w:firstRowLastColumn="0" w:lastRowFirstColumn="0" w:lastRowLastColumn="0"/>
              <w:rPr>
                <w:rFonts w:ascii="HelveticaNeue-Light" w:hAnsi="HelveticaNeue-Light" w:cs="HelveticaNeue-Light"/>
                <w:szCs w:val="20"/>
                <w:lang w:val="en-GB"/>
              </w:rPr>
            </w:pPr>
            <w:r>
              <w:rPr>
                <w:rFonts w:ascii="HelveticaNeue-Light" w:hAnsi="HelveticaNeue-Light" w:cs="HelveticaNeue-Light"/>
                <w:szCs w:val="20"/>
                <w:lang w:val="en-GB"/>
              </w:rPr>
              <w:t>Time-</w:t>
            </w:r>
            <w:r>
              <w:rPr>
                <w:color w:val="auto"/>
                <w:sz w:val="20"/>
                <w:lang w:val="en-GB" w:eastAsia="en-US"/>
              </w:rPr>
              <w:t>stamping server</w:t>
            </w:r>
          </w:p>
        </w:tc>
        <w:tc>
          <w:tcPr>
            <w:tcW w:w="5923" w:type="dxa"/>
          </w:tcPr>
          <w:p w14:paraId="7520B5C9" w14:textId="77777777" w:rsidR="00CD15BF" w:rsidRPr="0066248D" w:rsidRDefault="00CD15BF" w:rsidP="00744425">
            <w:pPr>
              <w:ind w:left="0"/>
              <w:rPr>
                <w:lang w:val="en-GB"/>
              </w:rPr>
            </w:pPr>
            <w:r>
              <w:rPr>
                <w:lang w:val="en-GB"/>
              </w:rPr>
              <w:t xml:space="preserve">Used for requesting confirmation of the time when the signature value existed, i.e. can be used as a trusted source to determine the time when the signature was created. The time-stamp format has been described in </w:t>
            </w:r>
            <w:r>
              <w:rPr>
                <w:lang w:val="en-GB"/>
              </w:rPr>
              <w:fldChar w:fldCharType="begin"/>
            </w:r>
            <w:r>
              <w:rPr>
                <w:lang w:val="en-GB"/>
              </w:rPr>
              <w:instrText xml:space="preserve"> REF _Ref385514480 \r \h </w:instrText>
            </w:r>
            <w:r>
              <w:rPr>
                <w:lang w:val="en-GB"/>
              </w:rPr>
            </w:r>
            <w:r>
              <w:rPr>
                <w:lang w:val="en-GB"/>
              </w:rPr>
              <w:fldChar w:fldCharType="separate"/>
            </w:r>
            <w:r w:rsidR="00FD7AFF">
              <w:rPr>
                <w:lang w:val="en-GB"/>
              </w:rPr>
              <w:t>[11]</w:t>
            </w:r>
            <w:r>
              <w:rPr>
                <w:lang w:val="en-GB"/>
              </w:rPr>
              <w:fldChar w:fldCharType="end"/>
            </w:r>
            <w:r>
              <w:rPr>
                <w:lang w:val="en-GB"/>
              </w:rPr>
              <w:t>.</w:t>
            </w:r>
          </w:p>
        </w:tc>
      </w:tr>
    </w:tbl>
    <w:p w14:paraId="06DCA591" w14:textId="77777777" w:rsidR="00CD15BF" w:rsidRDefault="00CD15BF" w:rsidP="00CD15BF">
      <w:pPr>
        <w:rPr>
          <w:b/>
          <w:lang w:val="en-GB"/>
        </w:rPr>
      </w:pPr>
    </w:p>
    <w:p w14:paraId="7227486E" w14:textId="77777777" w:rsidR="00CD15BF" w:rsidRPr="0066248D" w:rsidRDefault="00CD15BF" w:rsidP="00F25686">
      <w:pPr>
        <w:pStyle w:val="ListParagraph"/>
        <w:numPr>
          <w:ilvl w:val="0"/>
          <w:numId w:val="18"/>
        </w:numPr>
        <w:rPr>
          <w:b/>
          <w:lang w:val="en-GB"/>
        </w:rPr>
      </w:pPr>
      <w:r w:rsidRPr="0066248D">
        <w:rPr>
          <w:b/>
          <w:lang w:val="en-GB"/>
        </w:rPr>
        <w:t xml:space="preserve">Components </w:t>
      </w:r>
      <w:r w:rsidRPr="007A18B7">
        <w:rPr>
          <w:b/>
          <w:u w:val="single"/>
          <w:lang w:val="en-GB"/>
        </w:rPr>
        <w:t>in the web application</w:t>
      </w:r>
      <w:r w:rsidRPr="0066248D">
        <w:rPr>
          <w:b/>
          <w:lang w:val="en-GB"/>
        </w:rPr>
        <w:t xml:space="preserve"> that are responsible for </w:t>
      </w:r>
      <w:r>
        <w:rPr>
          <w:b/>
          <w:lang w:val="en-GB"/>
        </w:rPr>
        <w:t>enabling communication</w:t>
      </w:r>
      <w:r w:rsidRPr="0066248D">
        <w:rPr>
          <w:b/>
          <w:lang w:val="en-GB"/>
        </w:rPr>
        <w:t xml:space="preserve"> with the user’s smart card (with orange colour)</w:t>
      </w:r>
    </w:p>
    <w:tbl>
      <w:tblPr>
        <w:tblStyle w:val="Parameters"/>
        <w:tblW w:w="7938" w:type="dxa"/>
        <w:tblInd w:w="284" w:type="dxa"/>
        <w:tblLook w:val="04A0" w:firstRow="1" w:lastRow="0" w:firstColumn="1" w:lastColumn="0" w:noHBand="0" w:noVBand="1"/>
      </w:tblPr>
      <w:tblGrid>
        <w:gridCol w:w="1939"/>
        <w:gridCol w:w="5999"/>
      </w:tblGrid>
      <w:tr w:rsidR="00CD15BF" w:rsidRPr="0066248D" w14:paraId="05D62B82" w14:textId="77777777" w:rsidTr="00744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vAlign w:val="bottom"/>
          </w:tcPr>
          <w:p w14:paraId="68129267" w14:textId="77777777" w:rsidR="00CD15BF" w:rsidRPr="0066248D" w:rsidRDefault="00CD15BF" w:rsidP="00744425">
            <w:pPr>
              <w:spacing w:after="60"/>
              <w:jc w:val="left"/>
              <w:rPr>
                <w:b/>
                <w:lang w:val="en-GB"/>
              </w:rPr>
            </w:pPr>
            <w:r w:rsidRPr="0066248D">
              <w:rPr>
                <w:b/>
                <w:lang w:val="en-GB"/>
              </w:rPr>
              <w:t>Component</w:t>
            </w:r>
          </w:p>
        </w:tc>
        <w:tc>
          <w:tcPr>
            <w:tcW w:w="5999" w:type="dxa"/>
            <w:vAlign w:val="bottom"/>
          </w:tcPr>
          <w:p w14:paraId="2B876FBB" w14:textId="77777777" w:rsidR="00CD15BF" w:rsidRPr="0066248D" w:rsidRDefault="00CD15BF" w:rsidP="00744425">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66248D">
              <w:rPr>
                <w:b/>
                <w:lang w:val="en-GB"/>
              </w:rPr>
              <w:t>Description</w:t>
            </w:r>
          </w:p>
        </w:tc>
      </w:tr>
      <w:tr w:rsidR="00CD15BF" w:rsidRPr="0066248D" w14:paraId="2C4E85CD" w14:textId="77777777" w:rsidTr="00744425">
        <w:tc>
          <w:tcPr>
            <w:tcW w:w="1939" w:type="dxa"/>
          </w:tcPr>
          <w:p w14:paraId="044FD426" w14:textId="77777777" w:rsidR="00CD15BF" w:rsidRPr="0066248D" w:rsidRDefault="00CD15BF" w:rsidP="00744425">
            <w:pPr>
              <w:cnfStyle w:val="001000000000" w:firstRow="0" w:lastRow="0" w:firstColumn="1" w:lastColumn="0" w:oddVBand="0" w:evenVBand="0" w:oddHBand="0" w:evenHBand="0" w:firstRowFirstColumn="0" w:firstRowLastColumn="0" w:lastRowFirstColumn="0" w:lastRowLastColumn="0"/>
              <w:rPr>
                <w:rFonts w:ascii="HelveticaNeue-Light" w:hAnsi="HelveticaNeue-Light" w:cs="HelveticaNeue-Light"/>
                <w:szCs w:val="20"/>
                <w:lang w:val="en-GB"/>
              </w:rPr>
            </w:pPr>
            <w:r w:rsidRPr="0066248D">
              <w:rPr>
                <w:rFonts w:ascii="HelveticaNeue-Light" w:hAnsi="HelveticaNeue-Light" w:cs="HelveticaNeue-Light"/>
                <w:szCs w:val="20"/>
                <w:lang w:val="en-GB"/>
              </w:rPr>
              <w:t>idCard.js</w:t>
            </w:r>
          </w:p>
        </w:tc>
        <w:tc>
          <w:tcPr>
            <w:tcW w:w="5999" w:type="dxa"/>
          </w:tcPr>
          <w:p w14:paraId="058A78F2" w14:textId="77777777" w:rsidR="00CD15BF" w:rsidRPr="0066248D" w:rsidRDefault="00CD15BF" w:rsidP="00744425">
            <w:pPr>
              <w:ind w:left="0"/>
              <w:rPr>
                <w:lang w:val="en-GB"/>
              </w:rPr>
            </w:pPr>
            <w:r w:rsidRPr="0066248D">
              <w:rPr>
                <w:lang w:val="en-GB"/>
              </w:rPr>
              <w:t xml:space="preserve">JavaScript library </w:t>
            </w:r>
            <w:r>
              <w:rPr>
                <w:lang w:val="en-GB"/>
              </w:rPr>
              <w:fldChar w:fldCharType="begin"/>
            </w:r>
            <w:r>
              <w:rPr>
                <w:lang w:val="en-GB"/>
              </w:rPr>
              <w:instrText xml:space="preserve"> REF _Ref385188737 \r \h </w:instrText>
            </w:r>
            <w:r>
              <w:rPr>
                <w:lang w:val="en-GB"/>
              </w:rPr>
            </w:r>
            <w:r>
              <w:rPr>
                <w:lang w:val="en-GB"/>
              </w:rPr>
              <w:fldChar w:fldCharType="separate"/>
            </w:r>
            <w:r w:rsidR="00FD7AFF">
              <w:rPr>
                <w:lang w:val="en-GB"/>
              </w:rPr>
              <w:t>[1]</w:t>
            </w:r>
            <w:r>
              <w:rPr>
                <w:lang w:val="en-GB"/>
              </w:rPr>
              <w:fldChar w:fldCharType="end"/>
            </w:r>
            <w:r>
              <w:rPr>
                <w:lang w:val="en-GB"/>
              </w:rPr>
              <w:t xml:space="preserve"> that</w:t>
            </w:r>
            <w:r w:rsidRPr="0066248D">
              <w:rPr>
                <w:lang w:val="en-GB"/>
              </w:rPr>
              <w:t xml:space="preserve"> simplifies implementing signature creation in web applications (i.e. in browser environment) with Electronic Identity Cards (eID) or other PKI-enabled tokens.</w:t>
            </w:r>
          </w:p>
        </w:tc>
      </w:tr>
      <w:tr w:rsidR="00CD15BF" w:rsidRPr="0066248D" w14:paraId="4D000E99"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5B6FD18D" w14:textId="77777777" w:rsidR="00CD15BF" w:rsidRPr="0066248D" w:rsidRDefault="00CD15BF" w:rsidP="00744425">
            <w:pPr>
              <w:jc w:val="left"/>
              <w:rPr>
                <w:rFonts w:ascii="HelveticaNeue-Light" w:hAnsi="HelveticaNeue-Light" w:cs="HelveticaNeue-Light"/>
                <w:szCs w:val="20"/>
                <w:lang w:val="en-GB"/>
              </w:rPr>
            </w:pPr>
            <w:r>
              <w:rPr>
                <w:rFonts w:ascii="HelveticaNeue-Light" w:hAnsi="HelveticaNeue-Light" w:cs="HelveticaNeue-Light"/>
                <w:szCs w:val="20"/>
                <w:lang w:val="en-GB"/>
              </w:rPr>
              <w:lastRenderedPageBreak/>
              <w:t>Browser signing module</w:t>
            </w:r>
          </w:p>
        </w:tc>
        <w:tc>
          <w:tcPr>
            <w:tcW w:w="5999" w:type="dxa"/>
          </w:tcPr>
          <w:p w14:paraId="6BC70462"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lang w:val="en-GB"/>
              </w:rPr>
              <w:t xml:space="preserve">Multi-platform browser </w:t>
            </w:r>
            <w:r>
              <w:rPr>
                <w:lang w:val="en-GB"/>
              </w:rPr>
              <w:t xml:space="preserve">signing module </w:t>
            </w:r>
            <w:r w:rsidRPr="0066248D">
              <w:rPr>
                <w:lang w:val="en-GB"/>
              </w:rPr>
              <w:t xml:space="preserve">which is used by the idCard.js library. The </w:t>
            </w:r>
            <w:r>
              <w:rPr>
                <w:lang w:val="en-GB"/>
              </w:rPr>
              <w:t>module</w:t>
            </w:r>
            <w:r w:rsidRPr="0066248D">
              <w:rPr>
                <w:lang w:val="en-GB"/>
              </w:rPr>
              <w:t xml:space="preserve"> is responsible </w:t>
            </w:r>
            <w:r>
              <w:rPr>
                <w:lang w:val="en-GB"/>
              </w:rPr>
              <w:t>for communication</w:t>
            </w:r>
            <w:r w:rsidRPr="0066248D">
              <w:rPr>
                <w:lang w:val="en-GB"/>
              </w:rPr>
              <w:t xml:space="preserve"> with the signature token’s </w:t>
            </w:r>
            <w:r>
              <w:rPr>
                <w:lang w:val="en-GB"/>
              </w:rPr>
              <w:t xml:space="preserve">(e.g. ID-card or other token) </w:t>
            </w:r>
            <w:r w:rsidRPr="0066248D">
              <w:rPr>
                <w:lang w:val="en-GB"/>
              </w:rPr>
              <w:t>driver in the signer’s computer.</w:t>
            </w:r>
          </w:p>
        </w:tc>
      </w:tr>
    </w:tbl>
    <w:p w14:paraId="163CEC1C" w14:textId="77777777" w:rsidR="00CD15BF" w:rsidRPr="0066248D" w:rsidRDefault="00CD15BF" w:rsidP="00CD15BF">
      <w:pPr>
        <w:rPr>
          <w:lang w:val="en-GB"/>
        </w:rPr>
      </w:pPr>
    </w:p>
    <w:p w14:paraId="3A3AB08F" w14:textId="77777777" w:rsidR="00CD15BF" w:rsidRPr="0066248D" w:rsidRDefault="00CD15BF" w:rsidP="00F25686">
      <w:pPr>
        <w:pStyle w:val="ListParagraph"/>
        <w:numPr>
          <w:ilvl w:val="0"/>
          <w:numId w:val="18"/>
        </w:numPr>
        <w:rPr>
          <w:b/>
          <w:lang w:val="en-GB"/>
        </w:rPr>
      </w:pPr>
      <w:r w:rsidRPr="0066248D">
        <w:rPr>
          <w:b/>
          <w:lang w:val="en-GB"/>
        </w:rPr>
        <w:t xml:space="preserve">Components </w:t>
      </w:r>
      <w:r w:rsidRPr="007A18B7">
        <w:rPr>
          <w:b/>
          <w:u w:val="single"/>
          <w:lang w:val="en-GB"/>
        </w:rPr>
        <w:t xml:space="preserve">in the user’s </w:t>
      </w:r>
      <w:r>
        <w:rPr>
          <w:b/>
          <w:u w:val="single"/>
          <w:lang w:val="en-GB"/>
        </w:rPr>
        <w:t xml:space="preserve">operating </w:t>
      </w:r>
      <w:r w:rsidRPr="007A18B7">
        <w:rPr>
          <w:b/>
          <w:u w:val="single"/>
          <w:lang w:val="en-GB"/>
        </w:rPr>
        <w:t>system</w:t>
      </w:r>
      <w:r w:rsidRPr="0066248D">
        <w:rPr>
          <w:b/>
          <w:lang w:val="en-GB"/>
        </w:rPr>
        <w:t xml:space="preserve"> that are used for communicating with the </w:t>
      </w:r>
      <w:r>
        <w:rPr>
          <w:b/>
          <w:lang w:val="en-GB"/>
        </w:rPr>
        <w:t xml:space="preserve">signature token (eID card, </w:t>
      </w:r>
      <w:r w:rsidRPr="0066248D">
        <w:rPr>
          <w:b/>
          <w:lang w:val="en-GB"/>
        </w:rPr>
        <w:t>with brown colour):</w:t>
      </w:r>
    </w:p>
    <w:tbl>
      <w:tblPr>
        <w:tblStyle w:val="Parameters"/>
        <w:tblW w:w="7938" w:type="dxa"/>
        <w:tblInd w:w="284" w:type="dxa"/>
        <w:tblLook w:val="04A0" w:firstRow="1" w:lastRow="0" w:firstColumn="1" w:lastColumn="0" w:noHBand="0" w:noVBand="1"/>
      </w:tblPr>
      <w:tblGrid>
        <w:gridCol w:w="1939"/>
        <w:gridCol w:w="5999"/>
      </w:tblGrid>
      <w:tr w:rsidR="00CD15BF" w:rsidRPr="0066248D" w14:paraId="5BC06C31" w14:textId="77777777" w:rsidTr="00744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vAlign w:val="bottom"/>
          </w:tcPr>
          <w:p w14:paraId="7894353D" w14:textId="77777777" w:rsidR="00CD15BF" w:rsidRPr="0066248D" w:rsidRDefault="00CD15BF" w:rsidP="00744425">
            <w:pPr>
              <w:spacing w:after="60"/>
              <w:jc w:val="left"/>
              <w:rPr>
                <w:b/>
                <w:lang w:val="en-GB"/>
              </w:rPr>
            </w:pPr>
            <w:r w:rsidRPr="0066248D">
              <w:rPr>
                <w:b/>
                <w:lang w:val="en-GB"/>
              </w:rPr>
              <w:t>Component</w:t>
            </w:r>
          </w:p>
        </w:tc>
        <w:tc>
          <w:tcPr>
            <w:tcW w:w="5999" w:type="dxa"/>
            <w:vAlign w:val="bottom"/>
          </w:tcPr>
          <w:p w14:paraId="68CB5673" w14:textId="77777777" w:rsidR="00CD15BF" w:rsidRPr="0066248D" w:rsidRDefault="00CD15BF" w:rsidP="00744425">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66248D">
              <w:rPr>
                <w:b/>
                <w:lang w:val="en-GB"/>
              </w:rPr>
              <w:t>Description</w:t>
            </w:r>
          </w:p>
        </w:tc>
      </w:tr>
      <w:tr w:rsidR="00CD15BF" w:rsidRPr="0066248D" w14:paraId="6F431031"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00037BA8" w14:textId="77777777" w:rsidR="00CD15BF" w:rsidRPr="0066248D" w:rsidRDefault="00CD15BF" w:rsidP="00744425">
            <w:pPr>
              <w:rPr>
                <w:lang w:val="en-GB"/>
              </w:rPr>
            </w:pPr>
            <w:r w:rsidRPr="0066248D">
              <w:rPr>
                <w:rFonts w:ascii="HelveticaNeue-Light" w:hAnsi="HelveticaNeue-Light" w:cs="HelveticaNeue-Light"/>
                <w:szCs w:val="20"/>
                <w:lang w:val="en-GB"/>
              </w:rPr>
              <w:t>Signature token’s  driver</w:t>
            </w:r>
          </w:p>
        </w:tc>
        <w:tc>
          <w:tcPr>
            <w:tcW w:w="5999" w:type="dxa"/>
          </w:tcPr>
          <w:p w14:paraId="20AB8611"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lang w:val="en-GB"/>
              </w:rPr>
            </w:pPr>
            <w:r w:rsidRPr="0066248D">
              <w:rPr>
                <w:rFonts w:ascii="HelveticaNeue-Light" w:hAnsi="HelveticaNeue-Light" w:cs="HelveticaNeue-Light"/>
                <w:szCs w:val="20"/>
                <w:lang w:val="en-GB"/>
              </w:rPr>
              <w:t>Driver (e.g. PKCS#11 driver</w:t>
            </w:r>
            <w:r>
              <w:rPr>
                <w:rFonts w:ascii="HelveticaNeue-Light" w:hAnsi="HelveticaNeue-Light" w:cs="HelveticaNeue-Light"/>
                <w:szCs w:val="20"/>
                <w:lang w:val="en-GB"/>
              </w:rPr>
              <w:t xml:space="preserve"> or Minidriver in Windows</w:t>
            </w:r>
            <w:r w:rsidRPr="0066248D">
              <w:rPr>
                <w:rFonts w:ascii="HelveticaNeue-Light" w:hAnsi="HelveticaNeue-Light" w:cs="HelveticaNeue-Light"/>
                <w:szCs w:val="20"/>
                <w:lang w:val="en-GB"/>
              </w:rPr>
              <w:t>) to communicate with signature token (</w:t>
            </w:r>
            <w:r>
              <w:rPr>
                <w:rFonts w:ascii="HelveticaNeue-Light" w:hAnsi="HelveticaNeue-Light" w:cs="HelveticaNeue-Light"/>
                <w:szCs w:val="20"/>
                <w:lang w:val="en-GB"/>
              </w:rPr>
              <w:t xml:space="preserve">e.g. </w:t>
            </w:r>
            <w:r w:rsidRPr="0066248D">
              <w:rPr>
                <w:rFonts w:ascii="HelveticaNeue-Light" w:hAnsi="HelveticaNeue-Light" w:cs="HelveticaNeue-Light"/>
                <w:szCs w:val="20"/>
                <w:lang w:val="en-GB"/>
              </w:rPr>
              <w:t>smart card, HSM</w:t>
            </w:r>
            <w:r>
              <w:rPr>
                <w:rFonts w:ascii="HelveticaNeue-Light" w:hAnsi="HelveticaNeue-Light" w:cs="HelveticaNeue-Light"/>
                <w:szCs w:val="20"/>
                <w:lang w:val="en-GB"/>
              </w:rPr>
              <w:t>,</w:t>
            </w:r>
            <w:r w:rsidRPr="0066248D">
              <w:rPr>
                <w:rFonts w:ascii="HelveticaNeue-Light" w:hAnsi="HelveticaNeue-Light" w:cs="HelveticaNeue-Light"/>
                <w:szCs w:val="20"/>
                <w:lang w:val="en-GB"/>
              </w:rPr>
              <w:t xml:space="preserve"> USB token) in the signer’s environment.</w:t>
            </w:r>
          </w:p>
        </w:tc>
      </w:tr>
      <w:tr w:rsidR="00CD15BF" w:rsidRPr="0066248D" w14:paraId="6AF8862C"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7AD1238B" w14:textId="77777777" w:rsidR="00CD15BF" w:rsidRPr="0066248D" w:rsidRDefault="00CD15BF" w:rsidP="00744425">
            <w:pPr>
              <w:rPr>
                <w:lang w:val="en-GB"/>
              </w:rPr>
            </w:pPr>
            <w:r w:rsidRPr="0066248D">
              <w:rPr>
                <w:rFonts w:ascii="HelveticaNeue-Light" w:hAnsi="HelveticaNeue-Light" w:cs="HelveticaNeue-Light"/>
                <w:szCs w:val="20"/>
                <w:lang w:val="en-GB"/>
              </w:rPr>
              <w:t>PC/SC</w:t>
            </w:r>
          </w:p>
        </w:tc>
        <w:tc>
          <w:tcPr>
            <w:tcW w:w="5999" w:type="dxa"/>
          </w:tcPr>
          <w:p w14:paraId="444D77C4"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66248D">
              <w:rPr>
                <w:lang w:val="en-GB"/>
              </w:rPr>
              <w:t>Standard communication interface between the computer and the smart card,  a cross-platform API for accessing smart card readers</w:t>
            </w:r>
          </w:p>
        </w:tc>
      </w:tr>
      <w:tr w:rsidR="00CD15BF" w:rsidRPr="0066248D" w14:paraId="4EE4E8E2"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5B403C5F" w14:textId="77777777" w:rsidR="00CD15BF" w:rsidRPr="0066248D" w:rsidRDefault="00CD15BF" w:rsidP="00744425">
            <w:pPr>
              <w:rPr>
                <w:rFonts w:ascii="HelveticaNeue-Light" w:hAnsi="HelveticaNeue-Light" w:cs="HelveticaNeue-Light"/>
                <w:szCs w:val="20"/>
                <w:lang w:val="en-GB"/>
              </w:rPr>
            </w:pPr>
            <w:r w:rsidRPr="0066248D">
              <w:rPr>
                <w:rFonts w:ascii="HelveticaNeue-Light" w:hAnsi="HelveticaNeue-Light" w:cs="HelveticaNeue-Light"/>
                <w:szCs w:val="20"/>
                <w:lang w:val="en-GB"/>
              </w:rPr>
              <w:t>CCID</w:t>
            </w:r>
          </w:p>
        </w:tc>
        <w:tc>
          <w:tcPr>
            <w:tcW w:w="5999" w:type="dxa"/>
          </w:tcPr>
          <w:p w14:paraId="4A58E20D"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highlight w:val="yellow"/>
                <w:lang w:val="en-GB"/>
              </w:rPr>
            </w:pPr>
            <w:r w:rsidRPr="0066248D">
              <w:rPr>
                <w:rFonts w:ascii="HelveticaNeue-LightItalic" w:hAnsi="HelveticaNeue-LightItalic" w:cs="HelveticaNeue-LightItalic"/>
                <w:iCs/>
                <w:szCs w:val="20"/>
                <w:lang w:val="en-GB"/>
              </w:rPr>
              <w:t>USB driver  for Chip/Smart Card Interface Devices</w:t>
            </w:r>
            <w:r w:rsidRPr="0066248D">
              <w:rPr>
                <w:rFonts w:ascii="HelveticaNeue-LightItalic" w:hAnsi="HelveticaNeue-LightItalic" w:cs="HelveticaNeue-LightItalic"/>
                <w:iCs/>
                <w:szCs w:val="20"/>
                <w:highlight w:val="yellow"/>
                <w:lang w:val="en-GB"/>
              </w:rPr>
              <w:t xml:space="preserve"> </w:t>
            </w:r>
          </w:p>
        </w:tc>
      </w:tr>
      <w:tr w:rsidR="00CD15BF" w:rsidRPr="0066248D" w14:paraId="63B3F2B2"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3EC70FFA" w14:textId="77777777" w:rsidR="00CD15BF" w:rsidRPr="0066248D" w:rsidRDefault="00CD15BF" w:rsidP="00744425">
            <w:pPr>
              <w:rPr>
                <w:rFonts w:ascii="HelveticaNeue-Light" w:hAnsi="HelveticaNeue-Light" w:cs="HelveticaNeue-Light"/>
                <w:szCs w:val="20"/>
                <w:lang w:val="en-GB"/>
              </w:rPr>
            </w:pPr>
            <w:r w:rsidRPr="0066248D">
              <w:rPr>
                <w:rFonts w:ascii="HelveticaNeue-Light" w:hAnsi="HelveticaNeue-Light" w:cs="HelveticaNeue-Light"/>
                <w:szCs w:val="20"/>
                <w:lang w:val="en-GB"/>
              </w:rPr>
              <w:t>IFDHandler</w:t>
            </w:r>
          </w:p>
        </w:tc>
        <w:tc>
          <w:tcPr>
            <w:tcW w:w="5999" w:type="dxa"/>
          </w:tcPr>
          <w:p w14:paraId="75BCB68B"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66248D">
              <w:rPr>
                <w:rFonts w:ascii="HelveticaNeue-LightItalic" w:hAnsi="HelveticaNeue-LightItalic" w:cs="HelveticaNeue-LightItalic"/>
                <w:iCs/>
                <w:szCs w:val="20"/>
                <w:lang w:val="en-GB"/>
              </w:rPr>
              <w:t>Interface Device Handler  for CCID readers</w:t>
            </w:r>
          </w:p>
        </w:tc>
      </w:tr>
      <w:tr w:rsidR="00CD15BF" w:rsidRPr="0066248D" w14:paraId="3A1C3AFD" w14:textId="77777777" w:rsidTr="00744425">
        <w:tc>
          <w:tcPr>
            <w:cnfStyle w:val="001000000000" w:firstRow="0" w:lastRow="0" w:firstColumn="1" w:lastColumn="0" w:oddVBand="0" w:evenVBand="0" w:oddHBand="0" w:evenHBand="0" w:firstRowFirstColumn="0" w:firstRowLastColumn="0" w:lastRowFirstColumn="0" w:lastRowLastColumn="0"/>
            <w:tcW w:w="1939" w:type="dxa"/>
          </w:tcPr>
          <w:p w14:paraId="09728EC7" w14:textId="77777777" w:rsidR="00CD15BF" w:rsidRPr="0066248D" w:rsidRDefault="00CD15BF" w:rsidP="00744425">
            <w:pPr>
              <w:rPr>
                <w:rFonts w:ascii="HelveticaNeue-Light" w:hAnsi="HelveticaNeue-Light" w:cs="HelveticaNeue-Light"/>
                <w:szCs w:val="20"/>
                <w:lang w:val="en-GB"/>
              </w:rPr>
            </w:pPr>
            <w:r w:rsidRPr="0066248D">
              <w:rPr>
                <w:rFonts w:ascii="HelveticaNeue-Light" w:hAnsi="HelveticaNeue-Light" w:cs="HelveticaNeue-Light"/>
                <w:szCs w:val="20"/>
                <w:lang w:val="en-GB"/>
              </w:rPr>
              <w:t>Reader</w:t>
            </w:r>
          </w:p>
        </w:tc>
        <w:tc>
          <w:tcPr>
            <w:tcW w:w="5999" w:type="dxa"/>
          </w:tcPr>
          <w:p w14:paraId="0ADC224B" w14:textId="77777777" w:rsidR="00CD15BF" w:rsidRPr="0066248D" w:rsidRDefault="00CD15BF" w:rsidP="00744425">
            <w:pPr>
              <w:ind w:left="0"/>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66248D">
              <w:rPr>
                <w:rFonts w:ascii="HelveticaNeue-LightItalic" w:hAnsi="HelveticaNeue-LightItalic" w:cs="HelveticaNeue-LightItalic"/>
                <w:iCs/>
                <w:szCs w:val="20"/>
                <w:lang w:val="en-GB"/>
              </w:rPr>
              <w:t>Device used for communication with a smart card</w:t>
            </w:r>
          </w:p>
        </w:tc>
      </w:tr>
    </w:tbl>
    <w:p w14:paraId="680FC809" w14:textId="77777777" w:rsidR="00CD15BF" w:rsidRPr="0066248D" w:rsidRDefault="00CD15BF" w:rsidP="00CD15BF">
      <w:pPr>
        <w:rPr>
          <w:lang w:val="en-GB"/>
        </w:rPr>
      </w:pPr>
    </w:p>
    <w:p w14:paraId="4DE16629" w14:textId="4DE6FF2F" w:rsidR="0081505C" w:rsidRPr="00B253B2" w:rsidRDefault="006E61FE" w:rsidP="00F25686">
      <w:pPr>
        <w:pStyle w:val="Heading2"/>
      </w:pPr>
      <w:bookmarkStart w:id="39" w:name="_Ref389727371"/>
      <w:bookmarkStart w:id="40" w:name="_Toc398896794"/>
      <w:r>
        <w:t>B</w:t>
      </w:r>
      <w:r w:rsidR="00511030">
        <w:t>rowser</w:t>
      </w:r>
      <w:r w:rsidR="0081505C">
        <w:t xml:space="preserve"> signing module</w:t>
      </w:r>
      <w:bookmarkEnd w:id="38"/>
      <w:bookmarkEnd w:id="39"/>
      <w:bookmarkEnd w:id="40"/>
      <w:r w:rsidR="0081505C">
        <w:t xml:space="preserve"> </w:t>
      </w:r>
    </w:p>
    <w:p w14:paraId="2596AF9E" w14:textId="512F5F73" w:rsidR="005C50E2" w:rsidRPr="00F25686" w:rsidRDefault="00AF35C1" w:rsidP="00F25686">
      <w:pPr>
        <w:rPr>
          <w:lang w:val="en-GB"/>
        </w:rPr>
      </w:pPr>
      <w:r>
        <w:rPr>
          <w:lang w:val="en-GB"/>
        </w:rPr>
        <w:t>B</w:t>
      </w:r>
      <w:r w:rsidR="005C50E2">
        <w:rPr>
          <w:lang w:val="en-GB"/>
        </w:rPr>
        <w:t>rowser signing module is an intermediate component between the end-user’s browser environment and the signature token’s driver</w:t>
      </w:r>
      <w:r w:rsidR="00CD1359">
        <w:rPr>
          <w:lang w:val="en-GB"/>
        </w:rPr>
        <w:t>.</w:t>
      </w:r>
    </w:p>
    <w:p w14:paraId="3FE85B11" w14:textId="41B09C90" w:rsidR="004E1773" w:rsidRDefault="00AF35C1">
      <w:pPr>
        <w:spacing w:after="0"/>
        <w:jc w:val="left"/>
        <w:rPr>
          <w:lang w:val="en-GB"/>
        </w:rPr>
      </w:pPr>
      <w:bookmarkStart w:id="41" w:name="_Toc357514076"/>
      <w:bookmarkStart w:id="42" w:name="_Toc357526117"/>
      <w:bookmarkStart w:id="43" w:name="_Toc357514077"/>
      <w:bookmarkStart w:id="44" w:name="_Toc357526118"/>
      <w:bookmarkStart w:id="45" w:name="_Toc357514078"/>
      <w:bookmarkStart w:id="46" w:name="_Toc357526119"/>
      <w:bookmarkStart w:id="47" w:name="_Toc357514079"/>
      <w:bookmarkStart w:id="48" w:name="_Toc357526120"/>
      <w:bookmarkStart w:id="49" w:name="_Toc357514080"/>
      <w:bookmarkStart w:id="50" w:name="_Toc357526121"/>
      <w:bookmarkStart w:id="51" w:name="_Toc357514081"/>
      <w:bookmarkStart w:id="52" w:name="_Toc357526122"/>
      <w:bookmarkStart w:id="53" w:name="_Toc357514082"/>
      <w:bookmarkStart w:id="54" w:name="_Toc357526123"/>
      <w:bookmarkStart w:id="55" w:name="_Toc357514083"/>
      <w:bookmarkStart w:id="56" w:name="_Toc357526124"/>
      <w:bookmarkStart w:id="57" w:name="_Toc357514084"/>
      <w:bookmarkStart w:id="58" w:name="_Toc357526125"/>
      <w:bookmarkStart w:id="59" w:name="_Toc357514085"/>
      <w:bookmarkStart w:id="60" w:name="_Toc357526126"/>
      <w:bookmarkStart w:id="61" w:name="_Toc357514086"/>
      <w:bookmarkStart w:id="62" w:name="_Toc357526127"/>
      <w:bookmarkStart w:id="63" w:name="_Toc357514087"/>
      <w:bookmarkStart w:id="64" w:name="_Toc357526128"/>
      <w:bookmarkStart w:id="65" w:name="_Toc357514088"/>
      <w:bookmarkStart w:id="66" w:name="_Toc357526129"/>
      <w:bookmarkStart w:id="67" w:name="_Toc357514089"/>
      <w:bookmarkStart w:id="68" w:name="_Toc357526130"/>
      <w:bookmarkStart w:id="69" w:name="_Toc357514090"/>
      <w:bookmarkStart w:id="70" w:name="_Toc357526131"/>
      <w:bookmarkStart w:id="71" w:name="_Toc357514091"/>
      <w:bookmarkStart w:id="72" w:name="_Toc357526132"/>
      <w:bookmarkStart w:id="73" w:name="_Toc357514092"/>
      <w:bookmarkStart w:id="74" w:name="_Toc357526133"/>
      <w:bookmarkStart w:id="75" w:name="_Toc357514093"/>
      <w:bookmarkStart w:id="76" w:name="_Toc357526134"/>
      <w:bookmarkStart w:id="77" w:name="_Toc357514094"/>
      <w:bookmarkStart w:id="78" w:name="_Toc357526135"/>
      <w:bookmarkStart w:id="79" w:name="_Toc357514095"/>
      <w:bookmarkStart w:id="80" w:name="_Toc357526136"/>
      <w:bookmarkStart w:id="81" w:name="_Toc357514096"/>
      <w:bookmarkStart w:id="82" w:name="_Toc357526137"/>
      <w:bookmarkStart w:id="83" w:name="_Toc357514097"/>
      <w:bookmarkStart w:id="84" w:name="_Toc357526138"/>
      <w:bookmarkStart w:id="85" w:name="_Toc357514098"/>
      <w:bookmarkStart w:id="86" w:name="_Toc357526139"/>
      <w:bookmarkStart w:id="87" w:name="_Toc357514099"/>
      <w:bookmarkStart w:id="88" w:name="_Toc357526140"/>
      <w:bookmarkStart w:id="89" w:name="_Toc357514100"/>
      <w:bookmarkStart w:id="90" w:name="_Toc357526141"/>
      <w:bookmarkStart w:id="91" w:name="_Toc357514101"/>
      <w:bookmarkStart w:id="92" w:name="_Toc357526142"/>
      <w:bookmarkStart w:id="93" w:name="_Toc357514102"/>
      <w:bookmarkStart w:id="94" w:name="_Toc357526143"/>
      <w:bookmarkStart w:id="95" w:name="_Toc357526155"/>
      <w:bookmarkStart w:id="96" w:name="_Toc345343575"/>
      <w:bookmarkEnd w:id="30"/>
      <w:bookmarkEnd w:id="31"/>
      <w:bookmarkEnd w:id="32"/>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lang w:val="en-GB"/>
        </w:rPr>
        <w:t>B</w:t>
      </w:r>
      <w:r w:rsidR="004E1773">
        <w:rPr>
          <w:lang w:val="en-GB"/>
        </w:rPr>
        <w:t xml:space="preserve">rowser signing module is </w:t>
      </w:r>
      <w:r w:rsidR="00AC1EB0">
        <w:rPr>
          <w:lang w:val="en-GB"/>
        </w:rPr>
        <w:t xml:space="preserve">a </w:t>
      </w:r>
      <w:r w:rsidR="003707EE">
        <w:rPr>
          <w:lang w:val="en-GB"/>
        </w:rPr>
        <w:t xml:space="preserve">common name for signature creation </w:t>
      </w:r>
      <w:r w:rsidR="00AC1EB0">
        <w:rPr>
          <w:lang w:val="en-GB"/>
        </w:rPr>
        <w:t xml:space="preserve">browser plug-in </w:t>
      </w:r>
      <w:r w:rsidR="009120D2">
        <w:rPr>
          <w:lang w:val="en-GB"/>
        </w:rPr>
        <w:t xml:space="preserve">(also referred to as ‘digidocPlugin’ in the context of idCard.js library) </w:t>
      </w:r>
      <w:r w:rsidR="000F22F9">
        <w:rPr>
          <w:lang w:val="en-GB"/>
        </w:rPr>
        <w:t>and</w:t>
      </w:r>
      <w:r w:rsidR="00AC1EB0">
        <w:rPr>
          <w:lang w:val="en-GB"/>
        </w:rPr>
        <w:t xml:space="preserve"> extension</w:t>
      </w:r>
      <w:r w:rsidR="00CD1359">
        <w:rPr>
          <w:lang w:val="en-GB"/>
        </w:rPr>
        <w:t>.</w:t>
      </w:r>
      <w:r w:rsidR="00AC1EB0">
        <w:rPr>
          <w:lang w:val="en-GB"/>
        </w:rPr>
        <w:t xml:space="preserve"> </w:t>
      </w:r>
      <w:r w:rsidR="00CD1359">
        <w:rPr>
          <w:lang w:val="en-GB"/>
        </w:rPr>
        <w:t xml:space="preserve">Implementation of the signing module </w:t>
      </w:r>
      <w:r w:rsidR="004E1773">
        <w:rPr>
          <w:lang w:val="en-GB"/>
        </w:rPr>
        <w:t>depend</w:t>
      </w:r>
      <w:r w:rsidR="00CD1359">
        <w:rPr>
          <w:lang w:val="en-GB"/>
        </w:rPr>
        <w:t>s</w:t>
      </w:r>
      <w:r w:rsidR="004E1773">
        <w:rPr>
          <w:lang w:val="en-GB"/>
        </w:rPr>
        <w:t xml:space="preserve"> on the user’s </w:t>
      </w:r>
      <w:r w:rsidR="00AC1EB0">
        <w:rPr>
          <w:lang w:val="en-GB"/>
        </w:rPr>
        <w:t>environment</w:t>
      </w:r>
      <w:r w:rsidR="003707EE">
        <w:rPr>
          <w:lang w:val="en-GB"/>
        </w:rPr>
        <w:t>:</w:t>
      </w:r>
    </w:p>
    <w:p w14:paraId="416082B7" w14:textId="5E5E6153" w:rsidR="003707EE" w:rsidRDefault="006A07F5" w:rsidP="00F25686">
      <w:pPr>
        <w:pStyle w:val="ListParagraph"/>
        <w:numPr>
          <w:ilvl w:val="0"/>
          <w:numId w:val="16"/>
        </w:numPr>
        <w:spacing w:before="240" w:after="0" w:line="276" w:lineRule="auto"/>
        <w:rPr>
          <w:lang w:val="en-GB"/>
        </w:rPr>
      </w:pPr>
      <w:r w:rsidRPr="00F25686">
        <w:rPr>
          <w:b/>
          <w:lang w:val="en-GB"/>
        </w:rPr>
        <w:t>EstEID Firefox plug-in</w:t>
      </w:r>
      <w:r>
        <w:rPr>
          <w:lang w:val="en-GB"/>
        </w:rPr>
        <w:t>. S</w:t>
      </w:r>
      <w:r w:rsidR="003707EE" w:rsidRPr="006A07F5">
        <w:rPr>
          <w:lang w:val="en-GB"/>
        </w:rPr>
        <w:t xml:space="preserve">upported in </w:t>
      </w:r>
      <w:r w:rsidR="002D65C9">
        <w:rPr>
          <w:lang w:val="en-GB"/>
        </w:rPr>
        <w:t>Mozilla Firefox, Chrome</w:t>
      </w:r>
      <w:r w:rsidR="002D65C9" w:rsidRPr="002D65C9">
        <w:rPr>
          <w:b/>
          <w:vertAlign w:val="superscript"/>
          <w:lang w:val="en-GB"/>
        </w:rPr>
        <w:t>(*)</w:t>
      </w:r>
      <w:r w:rsidR="004E1773" w:rsidRPr="006A07F5">
        <w:rPr>
          <w:lang w:val="en-GB"/>
        </w:rPr>
        <w:t>, Internet Explorer, Safari</w:t>
      </w:r>
      <w:r w:rsidR="000F22F9" w:rsidRPr="006A07F5">
        <w:rPr>
          <w:lang w:val="en-GB"/>
        </w:rPr>
        <w:t xml:space="preserve">. </w:t>
      </w:r>
      <w:r>
        <w:rPr>
          <w:lang w:val="en-GB"/>
        </w:rPr>
        <w:t>Data exchange with the plug-in is</w:t>
      </w:r>
      <w:r w:rsidRPr="000F22F9">
        <w:rPr>
          <w:lang w:val="en-GB"/>
        </w:rPr>
        <w:t xml:space="preserve"> synchronous</w:t>
      </w:r>
      <w:r>
        <w:rPr>
          <w:lang w:val="en-GB"/>
        </w:rPr>
        <w:t>.</w:t>
      </w:r>
    </w:p>
    <w:p w14:paraId="3E1B2413" w14:textId="69D39F3B" w:rsidR="00511F87" w:rsidRPr="006A07F5" w:rsidRDefault="00511F87" w:rsidP="00F25686">
      <w:pPr>
        <w:pStyle w:val="ListParagraph"/>
        <w:numPr>
          <w:ilvl w:val="0"/>
          <w:numId w:val="16"/>
        </w:numPr>
        <w:spacing w:before="240" w:after="0" w:line="276" w:lineRule="auto"/>
        <w:rPr>
          <w:lang w:val="en-GB"/>
        </w:rPr>
      </w:pPr>
      <w:r w:rsidRPr="00F25686">
        <w:rPr>
          <w:b/>
          <w:lang w:val="en-GB"/>
        </w:rPr>
        <w:t>EstEIDPluginBHO plug-in</w:t>
      </w:r>
      <w:r>
        <w:rPr>
          <w:lang w:val="en-GB"/>
        </w:rPr>
        <w:t>. Supported in Internet Explorer. Data exchange with the plug-in is</w:t>
      </w:r>
      <w:r w:rsidRPr="000F22F9">
        <w:rPr>
          <w:lang w:val="en-GB"/>
        </w:rPr>
        <w:t xml:space="preserve"> synchronous</w:t>
      </w:r>
    </w:p>
    <w:p w14:paraId="7EC4FC8D" w14:textId="5DFD3250" w:rsidR="00985181" w:rsidRPr="00FE38AD" w:rsidRDefault="004E1773" w:rsidP="00F25686">
      <w:pPr>
        <w:pStyle w:val="ListParagraph"/>
        <w:numPr>
          <w:ilvl w:val="0"/>
          <w:numId w:val="16"/>
        </w:numPr>
        <w:spacing w:before="240" w:after="0" w:line="276" w:lineRule="auto"/>
        <w:rPr>
          <w:lang w:val="en-GB"/>
        </w:rPr>
      </w:pPr>
      <w:r w:rsidRPr="00F25686">
        <w:rPr>
          <w:b/>
          <w:lang w:val="en-GB"/>
        </w:rPr>
        <w:t>chrome-</w:t>
      </w:r>
      <w:r w:rsidR="00793C9A" w:rsidRPr="00F25686">
        <w:rPr>
          <w:b/>
          <w:lang w:val="en-GB"/>
        </w:rPr>
        <w:t>token</w:t>
      </w:r>
      <w:r w:rsidRPr="00F25686">
        <w:rPr>
          <w:b/>
          <w:lang w:val="en-GB"/>
        </w:rPr>
        <w:t>-signing</w:t>
      </w:r>
      <w:r>
        <w:rPr>
          <w:lang w:val="en-GB"/>
        </w:rPr>
        <w:t xml:space="preserve"> browser extension </w:t>
      </w:r>
      <w:r w:rsidR="00FE38AD">
        <w:rPr>
          <w:lang w:val="en-GB"/>
        </w:rPr>
        <w:t xml:space="preserve">- </w:t>
      </w:r>
      <w:r w:rsidR="003707EE" w:rsidRPr="00FE38AD">
        <w:rPr>
          <w:lang w:val="en-GB"/>
        </w:rPr>
        <w:t xml:space="preserve">supported in </w:t>
      </w:r>
      <w:r w:rsidRPr="00FE38AD">
        <w:rPr>
          <w:lang w:val="en-GB"/>
        </w:rPr>
        <w:t>C</w:t>
      </w:r>
      <w:r w:rsidR="008949DA" w:rsidRPr="00FE38AD">
        <w:rPr>
          <w:lang w:val="en-GB"/>
        </w:rPr>
        <w:t>h</w:t>
      </w:r>
      <w:r w:rsidRPr="00FE38AD">
        <w:rPr>
          <w:lang w:val="en-GB"/>
        </w:rPr>
        <w:t>rome</w:t>
      </w:r>
      <w:r w:rsidR="002D65C9" w:rsidRPr="002D65C9">
        <w:rPr>
          <w:b/>
          <w:vertAlign w:val="superscript"/>
          <w:lang w:val="en-GB"/>
        </w:rPr>
        <w:t>(*)</w:t>
      </w:r>
      <w:r w:rsidR="00FE38AD">
        <w:rPr>
          <w:lang w:val="en-GB"/>
        </w:rPr>
        <w:t>. Data exchange is asynchronous.</w:t>
      </w:r>
    </w:p>
    <w:p w14:paraId="598A08B2" w14:textId="55800D44" w:rsidR="0007522A" w:rsidRPr="00FE38AD" w:rsidRDefault="000F22F9" w:rsidP="00F25686">
      <w:pPr>
        <w:spacing w:after="0" w:line="276" w:lineRule="auto"/>
        <w:ind w:left="720"/>
        <w:rPr>
          <w:lang w:val="en-GB"/>
        </w:rPr>
      </w:pPr>
      <w:r w:rsidRPr="00FE38AD">
        <w:rPr>
          <w:lang w:val="en-GB"/>
        </w:rPr>
        <w:t>Note</w:t>
      </w:r>
      <w:r w:rsidR="00FE38AD">
        <w:rPr>
          <w:lang w:val="en-GB"/>
        </w:rPr>
        <w:t xml:space="preserve">: the </w:t>
      </w:r>
      <w:r w:rsidR="002D65C9">
        <w:rPr>
          <w:lang w:val="en-GB"/>
        </w:rPr>
        <w:t xml:space="preserve">chrome-token-signing </w:t>
      </w:r>
      <w:r w:rsidR="00FE38AD">
        <w:rPr>
          <w:lang w:val="en-GB"/>
        </w:rPr>
        <w:t>extension includes JavaScript components</w:t>
      </w:r>
      <w:r w:rsidR="00B253B2">
        <w:rPr>
          <w:lang w:val="en-GB"/>
        </w:rPr>
        <w:t xml:space="preserve"> </w:t>
      </w:r>
      <w:r w:rsidR="003D6890">
        <w:rPr>
          <w:lang w:val="en-GB"/>
        </w:rPr>
        <w:t>that</w:t>
      </w:r>
      <w:r w:rsidR="00B253B2">
        <w:rPr>
          <w:lang w:val="en-GB"/>
        </w:rPr>
        <w:t xml:space="preserve"> are loaded to every web page that the user opens. The JavaScript components also overwrite some functions and var</w:t>
      </w:r>
      <w:r w:rsidR="005B1DF7">
        <w:rPr>
          <w:lang w:val="en-GB"/>
        </w:rPr>
        <w:t xml:space="preserve">iables of the idCard.js library in order to </w:t>
      </w:r>
      <w:r w:rsidR="006C578E">
        <w:rPr>
          <w:lang w:val="en-GB"/>
        </w:rPr>
        <w:t>replace some</w:t>
      </w:r>
      <w:r w:rsidR="005B1DF7">
        <w:rPr>
          <w:lang w:val="en-GB"/>
        </w:rPr>
        <w:t xml:space="preserve"> behaviour</w:t>
      </w:r>
      <w:r w:rsidR="00DD71E8">
        <w:rPr>
          <w:lang w:val="en-GB"/>
        </w:rPr>
        <w:t xml:space="preserve"> that is not needed in case of the extension</w:t>
      </w:r>
      <w:r w:rsidR="00C62AD8">
        <w:rPr>
          <w:lang w:val="en-GB"/>
        </w:rPr>
        <w:t xml:space="preserve"> (but is needed for the plug-in)</w:t>
      </w:r>
      <w:r w:rsidR="005B1DF7">
        <w:rPr>
          <w:lang w:val="en-GB"/>
        </w:rPr>
        <w:t>.</w:t>
      </w:r>
    </w:p>
    <w:p w14:paraId="649515D2" w14:textId="77777777" w:rsidR="002D65C9" w:rsidRDefault="002D65C9" w:rsidP="00F25686">
      <w:pPr>
        <w:spacing w:after="0"/>
        <w:rPr>
          <w:lang w:val="en-GB"/>
        </w:rPr>
      </w:pPr>
    </w:p>
    <w:p w14:paraId="55121010" w14:textId="51E275F2" w:rsidR="002D65C9" w:rsidRDefault="002D65C9" w:rsidP="00F25686">
      <w:pPr>
        <w:spacing w:after="0"/>
        <w:rPr>
          <w:lang w:val="en-GB"/>
        </w:rPr>
      </w:pPr>
      <w:r>
        <w:rPr>
          <w:lang w:val="en-GB"/>
        </w:rPr>
        <w:t xml:space="preserve">(*) Starting from Chrome browser’s version M35, the EstEID Firefox plug-in is gradually replaced with chrome-token-signing extension. The replacement starts with Linux environment and continues to other operating systems according to Chrome’s schedule </w:t>
      </w:r>
      <w:r w:rsidR="00A158B6">
        <w:rPr>
          <w:lang w:val="en-GB"/>
        </w:rPr>
        <w:t>for</w:t>
      </w:r>
      <w:r>
        <w:rPr>
          <w:lang w:val="en-GB"/>
        </w:rPr>
        <w:t xml:space="preserve"> end</w:t>
      </w:r>
      <w:r w:rsidR="00A158B6">
        <w:rPr>
          <w:lang w:val="en-GB"/>
        </w:rPr>
        <w:t>ing</w:t>
      </w:r>
      <w:r>
        <w:rPr>
          <w:lang w:val="en-GB"/>
        </w:rPr>
        <w:t xml:space="preserve"> support </w:t>
      </w:r>
      <w:r w:rsidR="00A158B6">
        <w:rPr>
          <w:lang w:val="en-GB"/>
        </w:rPr>
        <w:t xml:space="preserve">of </w:t>
      </w:r>
      <w:r>
        <w:rPr>
          <w:lang w:val="en-GB"/>
        </w:rPr>
        <w:t>NPAPI-based plug-ins.</w:t>
      </w:r>
    </w:p>
    <w:p w14:paraId="59AEA676" w14:textId="77777777" w:rsidR="002D65C9" w:rsidRDefault="002D65C9" w:rsidP="00F25686">
      <w:pPr>
        <w:spacing w:after="0"/>
        <w:rPr>
          <w:lang w:val="en-GB"/>
        </w:rPr>
      </w:pPr>
    </w:p>
    <w:p w14:paraId="07075AC8" w14:textId="7F239B6B" w:rsidR="00985181" w:rsidRPr="001D46C7" w:rsidRDefault="00985181" w:rsidP="00985181">
      <w:pPr>
        <w:rPr>
          <w:lang w:val="en-GB"/>
        </w:rPr>
      </w:pPr>
      <w:r>
        <w:rPr>
          <w:lang w:val="en-GB"/>
        </w:rPr>
        <w:t xml:space="preserve">Note that the idCard.js library’s user is not required to know details of the </w:t>
      </w:r>
      <w:r w:rsidR="00B253B2">
        <w:rPr>
          <w:lang w:val="en-GB"/>
        </w:rPr>
        <w:t>signing module’s implementation -</w:t>
      </w:r>
      <w:r>
        <w:rPr>
          <w:lang w:val="en-GB"/>
        </w:rPr>
        <w:t xml:space="preserve"> the idCard.js library is meant to hide the low level details from the web application’s developer.</w:t>
      </w:r>
    </w:p>
    <w:p w14:paraId="4FFA6AE6" w14:textId="77777777" w:rsidR="004E1773" w:rsidRDefault="004E1773">
      <w:pPr>
        <w:spacing w:after="0"/>
        <w:jc w:val="left"/>
        <w:rPr>
          <w:lang w:val="en-GB"/>
        </w:rPr>
      </w:pPr>
    </w:p>
    <w:p w14:paraId="3579F64B" w14:textId="438058EE" w:rsidR="00CF7199" w:rsidRPr="0066248D" w:rsidRDefault="00CF7199">
      <w:pPr>
        <w:spacing w:after="0"/>
        <w:jc w:val="left"/>
        <w:rPr>
          <w:rFonts w:cs="Arial"/>
          <w:bCs/>
          <w:kern w:val="32"/>
          <w:sz w:val="32"/>
          <w:szCs w:val="32"/>
          <w:lang w:val="en-GB"/>
        </w:rPr>
      </w:pPr>
      <w:r w:rsidRPr="0066248D">
        <w:rPr>
          <w:lang w:val="en-GB"/>
        </w:rPr>
        <w:br w:type="page"/>
      </w:r>
    </w:p>
    <w:p w14:paraId="4274EC11" w14:textId="170BA9B3" w:rsidR="00743FC7" w:rsidRDefault="00743FC7" w:rsidP="00743FC7">
      <w:pPr>
        <w:pStyle w:val="Heading1"/>
      </w:pPr>
      <w:bookmarkStart w:id="97" w:name="_Toc398896795"/>
      <w:r w:rsidRPr="0066248D">
        <w:lastRenderedPageBreak/>
        <w:t xml:space="preserve">Using </w:t>
      </w:r>
      <w:r w:rsidR="00562843" w:rsidRPr="0066248D">
        <w:t>idCard.js</w:t>
      </w:r>
      <w:r w:rsidRPr="0066248D">
        <w:t xml:space="preserve"> API</w:t>
      </w:r>
      <w:bookmarkEnd w:id="97"/>
    </w:p>
    <w:p w14:paraId="127DB77F" w14:textId="7EA32AAA" w:rsidR="008A0D51" w:rsidRDefault="008A0D51" w:rsidP="008A0D51">
      <w:pPr>
        <w:rPr>
          <w:lang w:val="en-GB"/>
        </w:rPr>
      </w:pPr>
      <w:r>
        <w:rPr>
          <w:lang w:val="en-GB"/>
        </w:rPr>
        <w:t xml:space="preserve">The following chapter lists the idCard.js library’s API methods in arbitrary order. Sample code for implementing the API calls can be seen in the </w:t>
      </w:r>
      <w:r w:rsidRPr="008A0D51">
        <w:rPr>
          <w:b/>
          <w:lang w:val="en-GB"/>
        </w:rPr>
        <w:t>sign.html</w:t>
      </w:r>
      <w:r>
        <w:rPr>
          <w:lang w:val="en-GB"/>
        </w:rPr>
        <w:t xml:space="preserve"> sample application which is included in the library’s distribution package. </w:t>
      </w:r>
    </w:p>
    <w:p w14:paraId="7C01F527" w14:textId="06E5280B" w:rsidR="00866C92" w:rsidRPr="001855EB" w:rsidRDefault="00866C92" w:rsidP="008A0D51">
      <w:pPr>
        <w:rPr>
          <w:color w:val="FF0000"/>
          <w:lang w:val="en-GB"/>
        </w:rPr>
      </w:pPr>
      <w:r w:rsidRPr="001855EB">
        <w:rPr>
          <w:color w:val="FF0000"/>
          <w:lang w:val="en-GB"/>
        </w:rPr>
        <w:t xml:space="preserve">NB! The asynchronous </w:t>
      </w:r>
      <w:r w:rsidRPr="001855EB">
        <w:rPr>
          <w:rFonts w:cs="Arial"/>
          <w:color w:val="FF0000"/>
          <w:szCs w:val="20"/>
          <w:lang w:val="en-GB"/>
        </w:rPr>
        <w:t>getVersion(),  getCertificate() and sign() functions must be called out one at a time, i.e. the result of one of the asynchronous functions must be received from the signing module before calling out another asynchronous function.</w:t>
      </w:r>
    </w:p>
    <w:p w14:paraId="14D6AF79" w14:textId="49BF3E1B" w:rsidR="00743FC7" w:rsidRPr="0066248D" w:rsidRDefault="007E6A9D" w:rsidP="00BF1B8D">
      <w:pPr>
        <w:pStyle w:val="Heading2"/>
      </w:pPr>
      <w:bookmarkStart w:id="98" w:name="_Toc398896796"/>
      <w:bookmarkEnd w:id="96"/>
      <w:r w:rsidRPr="0066248D">
        <w:t>General methods</w:t>
      </w:r>
      <w:r w:rsidR="00A202D5">
        <w:t xml:space="preserve"> and variables</w:t>
      </w:r>
      <w:bookmarkEnd w:id="98"/>
    </w:p>
    <w:p w14:paraId="20C5ABD6" w14:textId="17F5BEC3" w:rsidR="007D5E97" w:rsidRDefault="004761DE" w:rsidP="00562843">
      <w:pPr>
        <w:pStyle w:val="Heading3"/>
        <w:rPr>
          <w:lang w:val="en-GB"/>
        </w:rPr>
      </w:pPr>
      <w:bookmarkStart w:id="99" w:name="_libraryVersion_variable"/>
      <w:bookmarkStart w:id="100" w:name="_Toc398896797"/>
      <w:bookmarkEnd w:id="99"/>
      <w:r>
        <w:rPr>
          <w:lang w:val="en-GB"/>
        </w:rPr>
        <w:t xml:space="preserve">Variable </w:t>
      </w:r>
      <w:r w:rsidR="007D5E97">
        <w:rPr>
          <w:lang w:val="en-GB"/>
        </w:rPr>
        <w:t>libraryVersion</w:t>
      </w:r>
      <w:bookmarkEnd w:id="100"/>
    </w:p>
    <w:p w14:paraId="61C9025A" w14:textId="30AD1702" w:rsidR="007D5E97" w:rsidRDefault="007D5E97" w:rsidP="007D5E97">
      <w:pPr>
        <w:rPr>
          <w:b/>
          <w:lang w:val="en-GB"/>
        </w:rPr>
      </w:pPr>
      <w:r>
        <w:rPr>
          <w:lang w:val="en-GB"/>
        </w:rPr>
        <w:t>idCard.js library’s version number value is stored in the ‘libraryVersion’ variable</w:t>
      </w:r>
      <w:r w:rsidR="00B1760F">
        <w:rPr>
          <w:lang w:val="en-GB"/>
        </w:rPr>
        <w:t xml:space="preserve"> (used since version 0.2</w:t>
      </w:r>
      <w:r w:rsidR="00DB0794">
        <w:rPr>
          <w:lang w:val="en-GB"/>
        </w:rPr>
        <w:t>0</w:t>
      </w:r>
      <w:r w:rsidR="00B1760F">
        <w:rPr>
          <w:lang w:val="en-GB"/>
        </w:rPr>
        <w:t xml:space="preserve"> of the library)</w:t>
      </w:r>
      <w:r>
        <w:rPr>
          <w:lang w:val="en-GB"/>
        </w:rPr>
        <w:t>.</w:t>
      </w:r>
      <w:r w:rsidR="00866C92">
        <w:rPr>
          <w:lang w:val="en-GB"/>
        </w:rPr>
        <w:t xml:space="preserve"> </w:t>
      </w:r>
      <w:r w:rsidRPr="006B1AF0">
        <w:rPr>
          <w:b/>
          <w:lang w:val="en-GB"/>
        </w:rPr>
        <w:t>Note</w:t>
      </w:r>
      <w:r w:rsidRPr="002F53D3">
        <w:rPr>
          <w:b/>
          <w:lang w:val="en-GB"/>
        </w:rPr>
        <w:t>: it is strongly recommen</w:t>
      </w:r>
      <w:r w:rsidR="00C25408">
        <w:rPr>
          <w:b/>
          <w:lang w:val="en-GB"/>
        </w:rPr>
        <w:t xml:space="preserve">ded that </w:t>
      </w:r>
      <w:r w:rsidR="00C25408" w:rsidRPr="00064C8C">
        <w:rPr>
          <w:b/>
          <w:lang w:val="en-GB"/>
        </w:rPr>
        <w:t xml:space="preserve">the </w:t>
      </w:r>
      <w:r w:rsidR="00064C8C" w:rsidRPr="00F25686">
        <w:rPr>
          <w:b/>
          <w:lang w:val="en-GB"/>
        </w:rPr>
        <w:t>libraryVersion variable’s value</w:t>
      </w:r>
      <w:r w:rsidR="00064C8C">
        <w:rPr>
          <w:lang w:val="en-GB"/>
        </w:rPr>
        <w:t xml:space="preserve"> </w:t>
      </w:r>
      <w:r w:rsidR="00416C34">
        <w:rPr>
          <w:b/>
          <w:lang w:val="en-GB"/>
        </w:rPr>
        <w:t xml:space="preserve">is </w:t>
      </w:r>
      <w:r w:rsidR="00561C25">
        <w:rPr>
          <w:b/>
          <w:lang w:val="en-GB"/>
        </w:rPr>
        <w:t xml:space="preserve">logged by the web application </w:t>
      </w:r>
      <w:r w:rsidR="00727E09">
        <w:rPr>
          <w:b/>
          <w:lang w:val="en-GB"/>
        </w:rPr>
        <w:t>in case of</w:t>
      </w:r>
      <w:r w:rsidR="00561C25">
        <w:rPr>
          <w:b/>
          <w:lang w:val="en-GB"/>
        </w:rPr>
        <w:t xml:space="preserve"> each signing operation (or </w:t>
      </w:r>
      <w:r w:rsidR="00175B40">
        <w:rPr>
          <w:b/>
          <w:lang w:val="en-GB"/>
        </w:rPr>
        <w:t xml:space="preserve">each </w:t>
      </w:r>
      <w:r w:rsidR="00561C25">
        <w:rPr>
          <w:b/>
          <w:lang w:val="en-GB"/>
        </w:rPr>
        <w:t>user session)</w:t>
      </w:r>
      <w:r w:rsidR="006258CB">
        <w:rPr>
          <w:lang w:val="en-GB"/>
        </w:rPr>
        <w:t>.</w:t>
      </w:r>
      <w:r w:rsidR="00416C34">
        <w:rPr>
          <w:lang w:val="en-GB"/>
        </w:rPr>
        <w:t xml:space="preserve"> </w:t>
      </w:r>
      <w:r w:rsidR="00416C34" w:rsidRPr="00F25686">
        <w:rPr>
          <w:b/>
          <w:lang w:val="en-GB"/>
        </w:rPr>
        <w:t xml:space="preserve">See also chap. </w:t>
      </w:r>
      <w:r w:rsidR="00416C34" w:rsidRPr="00F25686">
        <w:rPr>
          <w:b/>
          <w:lang w:val="en-GB"/>
        </w:rPr>
        <w:fldChar w:fldCharType="begin"/>
      </w:r>
      <w:r w:rsidR="00416C34" w:rsidRPr="00F25686">
        <w:rPr>
          <w:b/>
          <w:lang w:val="en-GB"/>
        </w:rPr>
        <w:instrText xml:space="preserve"> REF _Ref387928756 \r \h </w:instrText>
      </w:r>
      <w:r w:rsidR="00416C34">
        <w:rPr>
          <w:b/>
          <w:lang w:val="en-GB"/>
        </w:rPr>
        <w:instrText xml:space="preserve"> \* MERGEFORMAT </w:instrText>
      </w:r>
      <w:r w:rsidR="00416C34" w:rsidRPr="00F25686">
        <w:rPr>
          <w:b/>
          <w:lang w:val="en-GB"/>
        </w:rPr>
      </w:r>
      <w:r w:rsidR="00416C34" w:rsidRPr="00F25686">
        <w:rPr>
          <w:b/>
          <w:lang w:val="en-GB"/>
        </w:rPr>
        <w:fldChar w:fldCharType="separate"/>
      </w:r>
      <w:r w:rsidR="00FD7AFF">
        <w:rPr>
          <w:b/>
          <w:lang w:val="en-GB"/>
        </w:rPr>
        <w:t>4.4</w:t>
      </w:r>
      <w:r w:rsidR="00416C34" w:rsidRPr="00F25686">
        <w:rPr>
          <w:b/>
          <w:lang w:val="en-GB"/>
        </w:rPr>
        <w:fldChar w:fldCharType="end"/>
      </w:r>
      <w:r w:rsidR="00416C34" w:rsidRPr="00F25686">
        <w:rPr>
          <w:b/>
          <w:lang w:val="en-GB"/>
        </w:rPr>
        <w:t>.</w:t>
      </w:r>
    </w:p>
    <w:p w14:paraId="2BAB0EEE" w14:textId="297826D7" w:rsidR="002E73B8" w:rsidRDefault="002E73B8" w:rsidP="007D5E97">
      <w:pPr>
        <w:rPr>
          <w:lang w:val="en-GB"/>
        </w:rPr>
      </w:pPr>
      <w:r w:rsidRPr="002F53D3">
        <w:rPr>
          <w:b/>
          <w:lang w:val="en-GB"/>
        </w:rPr>
        <w:t>Note</w:t>
      </w:r>
      <w:r>
        <w:rPr>
          <w:lang w:val="en-GB"/>
        </w:rPr>
        <w:t>: IdCardPluginHandler object’s method ‘</w:t>
      </w:r>
      <w:hyperlink w:anchor="_Method_getVersion(successCallback,_" w:history="1">
        <w:r w:rsidRPr="00B810A2">
          <w:rPr>
            <w:rStyle w:val="Hyperlink"/>
            <w:lang w:val="en-GB"/>
          </w:rPr>
          <w:t>getVersion(successCallback, failureCallback)</w:t>
        </w:r>
      </w:hyperlink>
      <w:r>
        <w:rPr>
          <w:lang w:val="en-GB"/>
        </w:rPr>
        <w:t xml:space="preserve">’ specifies the version of the plug-in, not the library. </w:t>
      </w:r>
    </w:p>
    <w:p w14:paraId="3EF8D717" w14:textId="77777777" w:rsidR="00A6796F" w:rsidRDefault="00A6796F" w:rsidP="007D5E97">
      <w:pPr>
        <w:rPr>
          <w:lang w:val="en-GB"/>
        </w:rPr>
      </w:pPr>
    </w:p>
    <w:p w14:paraId="5BE3D051" w14:textId="680B51C0" w:rsidR="006B2745" w:rsidRDefault="006B2745" w:rsidP="00F25686">
      <w:pPr>
        <w:pStyle w:val="Heading3"/>
        <w:rPr>
          <w:lang w:val="en-GB"/>
        </w:rPr>
      </w:pPr>
      <w:bookmarkStart w:id="101" w:name="_Toc398896798"/>
      <w:r>
        <w:rPr>
          <w:lang w:val="en-GB"/>
        </w:rPr>
        <w:t>Method getType()</w:t>
      </w:r>
      <w:bookmarkEnd w:id="101"/>
    </w:p>
    <w:p w14:paraId="3D2E04CD" w14:textId="469898D7" w:rsidR="00E86A0C" w:rsidRDefault="008C2FFC">
      <w:pPr>
        <w:rPr>
          <w:lang w:val="en-GB"/>
        </w:rPr>
      </w:pPr>
      <w:r>
        <w:rPr>
          <w:lang w:val="en-GB"/>
        </w:rPr>
        <w:t>The method r</w:t>
      </w:r>
      <w:r w:rsidR="002B0F43" w:rsidRPr="00F25686">
        <w:rPr>
          <w:lang w:val="en-GB"/>
        </w:rPr>
        <w:t>eturns the browser signing module’s type</w:t>
      </w:r>
      <w:r>
        <w:rPr>
          <w:lang w:val="en-GB"/>
        </w:rPr>
        <w:t>, the possible values are</w:t>
      </w:r>
      <w:r w:rsidR="00E86A0C">
        <w:rPr>
          <w:lang w:val="en-GB"/>
        </w:rPr>
        <w:t>:</w:t>
      </w:r>
      <w:r>
        <w:rPr>
          <w:lang w:val="en-GB"/>
        </w:rPr>
        <w:t xml:space="preserve"> </w:t>
      </w:r>
    </w:p>
    <w:p w14:paraId="4DD6FA38" w14:textId="672C4F30" w:rsidR="00E86A0C" w:rsidRDefault="008C2FFC" w:rsidP="00F25686">
      <w:pPr>
        <w:pStyle w:val="ListParagraph"/>
        <w:numPr>
          <w:ilvl w:val="0"/>
          <w:numId w:val="7"/>
        </w:numPr>
        <w:rPr>
          <w:lang w:val="en-GB"/>
        </w:rPr>
      </w:pPr>
      <w:r w:rsidRPr="00E86A0C">
        <w:rPr>
          <w:lang w:val="en-GB"/>
        </w:rPr>
        <w:t>SYNC</w:t>
      </w:r>
      <w:r w:rsidR="00E86A0C">
        <w:rPr>
          <w:lang w:val="en-GB"/>
        </w:rPr>
        <w:t xml:space="preserve"> </w:t>
      </w:r>
      <w:r w:rsidR="00EB69C1">
        <w:rPr>
          <w:lang w:val="en-GB"/>
        </w:rPr>
        <w:t>–</w:t>
      </w:r>
      <w:r w:rsidR="00E86A0C">
        <w:rPr>
          <w:lang w:val="en-GB"/>
        </w:rPr>
        <w:t xml:space="preserve"> </w:t>
      </w:r>
      <w:r w:rsidR="00EB69C1">
        <w:rPr>
          <w:lang w:val="en-GB"/>
        </w:rPr>
        <w:t xml:space="preserve">the low-level communication with the </w:t>
      </w:r>
      <w:r w:rsidR="008A4A8F">
        <w:rPr>
          <w:lang w:val="en-GB"/>
        </w:rPr>
        <w:t xml:space="preserve">signing </w:t>
      </w:r>
      <w:r w:rsidR="00EB69C1">
        <w:rPr>
          <w:lang w:val="en-GB"/>
        </w:rPr>
        <w:t>module is done synchronously</w:t>
      </w:r>
    </w:p>
    <w:p w14:paraId="72185684" w14:textId="71FAF13B" w:rsidR="006B2745" w:rsidRDefault="008C2FFC" w:rsidP="00F25686">
      <w:pPr>
        <w:pStyle w:val="ListParagraph"/>
        <w:numPr>
          <w:ilvl w:val="0"/>
          <w:numId w:val="7"/>
        </w:numPr>
        <w:rPr>
          <w:lang w:val="en-GB"/>
        </w:rPr>
      </w:pPr>
      <w:r w:rsidRPr="00E86A0C">
        <w:rPr>
          <w:lang w:val="en-GB"/>
        </w:rPr>
        <w:t>ASYNC</w:t>
      </w:r>
      <w:r w:rsidR="00E86A0C">
        <w:rPr>
          <w:lang w:val="en-GB"/>
        </w:rPr>
        <w:t xml:space="preserve"> </w:t>
      </w:r>
      <w:r w:rsidR="00EB69C1">
        <w:rPr>
          <w:lang w:val="en-GB"/>
        </w:rPr>
        <w:t>–</w:t>
      </w:r>
      <w:r w:rsidR="00E86A0C">
        <w:rPr>
          <w:lang w:val="en-GB"/>
        </w:rPr>
        <w:t xml:space="preserve"> </w:t>
      </w:r>
      <w:r w:rsidR="00EB69C1">
        <w:rPr>
          <w:lang w:val="en-GB"/>
        </w:rPr>
        <w:t xml:space="preserve">the low-level communication with the </w:t>
      </w:r>
      <w:r w:rsidR="008A4A8F">
        <w:rPr>
          <w:lang w:val="en-GB"/>
        </w:rPr>
        <w:t xml:space="preserve">signing </w:t>
      </w:r>
      <w:r w:rsidR="00EB69C1">
        <w:rPr>
          <w:lang w:val="en-GB"/>
        </w:rPr>
        <w:t>module is done asynchronously.</w:t>
      </w:r>
    </w:p>
    <w:p w14:paraId="77AD4449" w14:textId="2EB4B51D" w:rsidR="00EB69C1" w:rsidRPr="00EB69C1" w:rsidRDefault="00EB69C1">
      <w:pPr>
        <w:rPr>
          <w:lang w:val="en-GB"/>
        </w:rPr>
      </w:pPr>
      <w:r>
        <w:rPr>
          <w:lang w:val="en-GB"/>
        </w:rPr>
        <w:t>Note that the idCard.js library supports both types of the signing module. The functions that are marked as asynchronous (described later in this document) must be used asynchronously despite the type of the signing module’s type.</w:t>
      </w:r>
    </w:p>
    <w:p w14:paraId="2B209F31" w14:textId="7B570F15" w:rsidR="00064C8C" w:rsidRDefault="00064C8C">
      <w:pPr>
        <w:rPr>
          <w:b/>
          <w:lang w:val="en-GB"/>
        </w:rPr>
      </w:pPr>
      <w:r w:rsidRPr="006B1AF0">
        <w:rPr>
          <w:b/>
          <w:lang w:val="en-GB"/>
        </w:rPr>
        <w:t>Note</w:t>
      </w:r>
      <w:r w:rsidRPr="002F53D3">
        <w:rPr>
          <w:b/>
          <w:lang w:val="en-GB"/>
        </w:rPr>
        <w:t>: it is strongly recommen</w:t>
      </w:r>
      <w:r>
        <w:rPr>
          <w:b/>
          <w:lang w:val="en-GB"/>
        </w:rPr>
        <w:t xml:space="preserve">ded that the </w:t>
      </w:r>
      <w:r w:rsidR="002B0F43">
        <w:rPr>
          <w:b/>
          <w:lang w:val="en-GB"/>
        </w:rPr>
        <w:t>getType() function’s return value</w:t>
      </w:r>
      <w:r>
        <w:rPr>
          <w:b/>
          <w:lang w:val="en-GB"/>
        </w:rPr>
        <w:t xml:space="preserve"> is logged by the web application in case of each signing operation (or each user session)</w:t>
      </w:r>
      <w:r>
        <w:rPr>
          <w:lang w:val="en-GB"/>
        </w:rPr>
        <w:t xml:space="preserve">. </w:t>
      </w:r>
      <w:r w:rsidRPr="00223802">
        <w:rPr>
          <w:b/>
          <w:lang w:val="en-GB"/>
        </w:rPr>
        <w:t xml:space="preserve">See also chap. </w:t>
      </w:r>
      <w:r w:rsidRPr="00223802">
        <w:rPr>
          <w:b/>
          <w:lang w:val="en-GB"/>
        </w:rPr>
        <w:fldChar w:fldCharType="begin"/>
      </w:r>
      <w:r w:rsidRPr="00223802">
        <w:rPr>
          <w:b/>
          <w:lang w:val="en-GB"/>
        </w:rPr>
        <w:instrText xml:space="preserve"> REF _Ref387928756 \r \h </w:instrText>
      </w:r>
      <w:r>
        <w:rPr>
          <w:b/>
          <w:lang w:val="en-GB"/>
        </w:rPr>
        <w:instrText xml:space="preserve"> \* MERGEFORMAT </w:instrText>
      </w:r>
      <w:r w:rsidRPr="00223802">
        <w:rPr>
          <w:b/>
          <w:lang w:val="en-GB"/>
        </w:rPr>
      </w:r>
      <w:r w:rsidRPr="00223802">
        <w:rPr>
          <w:b/>
          <w:lang w:val="en-GB"/>
        </w:rPr>
        <w:fldChar w:fldCharType="separate"/>
      </w:r>
      <w:r w:rsidR="00FD7AFF">
        <w:rPr>
          <w:b/>
          <w:lang w:val="en-GB"/>
        </w:rPr>
        <w:t>4.4</w:t>
      </w:r>
      <w:r w:rsidRPr="00223802">
        <w:rPr>
          <w:b/>
          <w:lang w:val="en-GB"/>
        </w:rPr>
        <w:fldChar w:fldCharType="end"/>
      </w:r>
      <w:r w:rsidRPr="00223802">
        <w:rPr>
          <w:b/>
          <w:lang w:val="en-GB"/>
        </w:rPr>
        <w:t>.</w:t>
      </w:r>
    </w:p>
    <w:p w14:paraId="35E15A0E" w14:textId="77777777" w:rsidR="003B5945" w:rsidRPr="00F25686" w:rsidRDefault="003B5945">
      <w:pPr>
        <w:rPr>
          <w:b/>
          <w:lang w:val="en-GB"/>
        </w:rPr>
      </w:pPr>
    </w:p>
    <w:p w14:paraId="2CC60FBB" w14:textId="77777777" w:rsidR="00562843" w:rsidRPr="0066248D" w:rsidRDefault="00562843" w:rsidP="00562843">
      <w:pPr>
        <w:pStyle w:val="Heading3"/>
        <w:rPr>
          <w:lang w:val="en-GB"/>
        </w:rPr>
      </w:pPr>
      <w:bookmarkStart w:id="102" w:name="_Toc398896799"/>
      <w:r w:rsidRPr="0066248D">
        <w:rPr>
          <w:lang w:val="en-GB"/>
        </w:rPr>
        <w:t>Method loadSigningPlugin(lang, pluginToLoad)</w:t>
      </w:r>
      <w:bookmarkEnd w:id="102"/>
    </w:p>
    <w:p w14:paraId="346C937B" w14:textId="678165BE" w:rsidR="004968EC" w:rsidRPr="0066248D" w:rsidRDefault="004968EC" w:rsidP="004968EC">
      <w:pPr>
        <w:rPr>
          <w:lang w:val="en-GB"/>
        </w:rPr>
      </w:pPr>
      <w:r w:rsidRPr="0066248D">
        <w:rPr>
          <w:lang w:val="en-GB"/>
        </w:rPr>
        <w:t xml:space="preserve">The method loads </w:t>
      </w:r>
      <w:r w:rsidR="00A149EF">
        <w:rPr>
          <w:lang w:val="en-GB"/>
        </w:rPr>
        <w:t xml:space="preserve">the browser </w:t>
      </w:r>
      <w:r w:rsidR="001E7C58">
        <w:rPr>
          <w:lang w:val="en-GB"/>
        </w:rPr>
        <w:t>signing module</w:t>
      </w:r>
      <w:r w:rsidRPr="0066248D">
        <w:rPr>
          <w:lang w:val="en-GB"/>
        </w:rPr>
        <w:t xml:space="preserve"> to web page. It is expected that there exists a</w:t>
      </w:r>
      <w:r w:rsidR="00D6491A" w:rsidRPr="0066248D">
        <w:rPr>
          <w:lang w:val="en-GB"/>
        </w:rPr>
        <w:t>n</w:t>
      </w:r>
      <w:r w:rsidRPr="0066248D">
        <w:rPr>
          <w:lang w:val="en-GB"/>
        </w:rPr>
        <w:t xml:space="preserve"> </w:t>
      </w:r>
      <w:r w:rsidR="00D6491A" w:rsidRPr="0066248D">
        <w:rPr>
          <w:lang w:val="en-GB"/>
        </w:rPr>
        <w:t>HTML</w:t>
      </w:r>
      <w:r w:rsidRPr="0066248D">
        <w:rPr>
          <w:lang w:val="en-GB"/>
        </w:rPr>
        <w:t xml:space="preserve"> element with ‘id’ attribute value </w:t>
      </w:r>
      <w:r w:rsidR="00222629" w:rsidRPr="0066248D">
        <w:rPr>
          <w:lang w:val="en-GB"/>
        </w:rPr>
        <w:t>“</w:t>
      </w:r>
      <w:r w:rsidRPr="0066248D">
        <w:rPr>
          <w:b/>
          <w:lang w:val="en-GB"/>
        </w:rPr>
        <w:t>pluginLocation</w:t>
      </w:r>
      <w:r w:rsidR="00222629" w:rsidRPr="0066248D">
        <w:rPr>
          <w:b/>
          <w:lang w:val="en-GB"/>
        </w:rPr>
        <w:t>”</w:t>
      </w:r>
      <w:r w:rsidRPr="0066248D">
        <w:rPr>
          <w:b/>
          <w:lang w:val="en-GB"/>
        </w:rPr>
        <w:t xml:space="preserve"> </w:t>
      </w:r>
      <w:r w:rsidRPr="0066248D">
        <w:rPr>
          <w:lang w:val="en-GB"/>
        </w:rPr>
        <w:t>in the web page where the module can be loaded, e.g:</w:t>
      </w:r>
    </w:p>
    <w:p w14:paraId="2B21F0AF" w14:textId="75CFB0D4" w:rsidR="004968EC" w:rsidRPr="0066248D" w:rsidRDefault="004968EC" w:rsidP="004968EC">
      <w:pPr>
        <w:pStyle w:val="bat"/>
        <w:rPr>
          <w:lang w:val="en-GB"/>
        </w:rPr>
      </w:pPr>
      <w:r w:rsidRPr="0066248D">
        <w:rPr>
          <w:lang w:val="en-GB"/>
        </w:rPr>
        <w:t>&lt;div id=</w:t>
      </w:r>
      <w:r w:rsidR="0079088B">
        <w:rPr>
          <w:lang w:val="en-GB"/>
        </w:rPr>
        <w:t>”</w:t>
      </w:r>
      <w:r w:rsidRPr="0066248D">
        <w:rPr>
          <w:lang w:val="en-GB"/>
        </w:rPr>
        <w:t>pluginLocation</w:t>
      </w:r>
      <w:r w:rsidR="0079088B">
        <w:rPr>
          <w:lang w:val="en-GB"/>
        </w:rPr>
        <w:t>”</w:t>
      </w:r>
      <w:r w:rsidRPr="0066248D">
        <w:rPr>
          <w:lang w:val="en-GB"/>
        </w:rPr>
        <w:t>&gt;&lt;/div&gt;</w:t>
      </w:r>
    </w:p>
    <w:p w14:paraId="069804AB" w14:textId="77777777" w:rsidR="004968EC" w:rsidRPr="0066248D" w:rsidRDefault="004968EC" w:rsidP="004968EC">
      <w:pPr>
        <w:rPr>
          <w:rFonts w:cs="Arial"/>
          <w:szCs w:val="20"/>
          <w:lang w:val="en-GB"/>
        </w:rPr>
      </w:pPr>
    </w:p>
    <w:p w14:paraId="568ED3C3" w14:textId="681C6D7E" w:rsidR="004968EC" w:rsidRPr="0066248D" w:rsidRDefault="00D50B35" w:rsidP="004968EC">
      <w:pPr>
        <w:rPr>
          <w:rFonts w:cs="Arial"/>
          <w:szCs w:val="20"/>
          <w:lang w:val="en-GB"/>
        </w:rPr>
      </w:pPr>
      <w:r w:rsidRPr="0066248D">
        <w:rPr>
          <w:rFonts w:cs="Arial"/>
          <w:b/>
          <w:szCs w:val="20"/>
          <w:lang w:val="en-GB"/>
        </w:rPr>
        <w:t>Note:</w:t>
      </w:r>
      <w:r w:rsidR="00222629" w:rsidRPr="0066248D">
        <w:rPr>
          <w:rFonts w:cs="Arial"/>
          <w:szCs w:val="20"/>
          <w:lang w:val="en-GB"/>
        </w:rPr>
        <w:t xml:space="preserve"> In order for the </w:t>
      </w:r>
      <w:r w:rsidR="00002AAB">
        <w:rPr>
          <w:rFonts w:cs="Arial"/>
          <w:szCs w:val="20"/>
          <w:lang w:val="en-GB"/>
        </w:rPr>
        <w:t>signing module</w:t>
      </w:r>
      <w:r w:rsidR="00002AAB" w:rsidRPr="0066248D">
        <w:rPr>
          <w:rFonts w:cs="Arial"/>
          <w:szCs w:val="20"/>
          <w:lang w:val="en-GB"/>
        </w:rPr>
        <w:t xml:space="preserve"> </w:t>
      </w:r>
      <w:r w:rsidR="00222629" w:rsidRPr="0066248D">
        <w:rPr>
          <w:rFonts w:cs="Arial"/>
          <w:szCs w:val="20"/>
          <w:lang w:val="en-GB"/>
        </w:rPr>
        <w:t xml:space="preserve">to load successfully in </w:t>
      </w:r>
      <w:r w:rsidR="004968EC" w:rsidRPr="0066248D">
        <w:rPr>
          <w:rFonts w:cs="Arial"/>
          <w:szCs w:val="20"/>
          <w:lang w:val="en-GB"/>
        </w:rPr>
        <w:t>Firefox and Chrome browsers, the &lt;div&gt; element should not be used in the following way:</w:t>
      </w:r>
    </w:p>
    <w:p w14:paraId="25AAFDCB" w14:textId="0EFC6220" w:rsidR="004968EC" w:rsidRPr="0066248D" w:rsidRDefault="004968EC" w:rsidP="004968EC">
      <w:pPr>
        <w:ind w:firstLine="698"/>
        <w:jc w:val="left"/>
        <w:rPr>
          <w:rFonts w:cs="Arial"/>
          <w:strike/>
          <w:szCs w:val="20"/>
          <w:lang w:val="en-GB"/>
        </w:rPr>
      </w:pPr>
      <w:r w:rsidRPr="0066248D">
        <w:rPr>
          <w:rFonts w:cs="Arial"/>
          <w:strike/>
          <w:szCs w:val="20"/>
          <w:lang w:val="en-GB"/>
        </w:rPr>
        <w:t>&lt;div id=</w:t>
      </w:r>
      <w:r w:rsidR="0079088B">
        <w:rPr>
          <w:rFonts w:cs="Arial"/>
          <w:strike/>
          <w:szCs w:val="20"/>
          <w:lang w:val="en-GB"/>
        </w:rPr>
        <w:t>”</w:t>
      </w:r>
      <w:r w:rsidRPr="0066248D">
        <w:rPr>
          <w:rFonts w:cs="Arial"/>
          <w:strike/>
          <w:szCs w:val="20"/>
          <w:lang w:val="en-GB"/>
        </w:rPr>
        <w:t>pluginLocation</w:t>
      </w:r>
      <w:r w:rsidR="0079088B">
        <w:rPr>
          <w:rFonts w:cs="Arial"/>
          <w:strike/>
          <w:szCs w:val="20"/>
          <w:lang w:val="en-GB"/>
        </w:rPr>
        <w:t>”</w:t>
      </w:r>
      <w:r w:rsidRPr="0066248D">
        <w:rPr>
          <w:rFonts w:cs="Arial"/>
          <w:strike/>
          <w:szCs w:val="20"/>
          <w:lang w:val="en-GB"/>
        </w:rPr>
        <w:t xml:space="preserve"> </w:t>
      </w:r>
      <w:r w:rsidR="00635759" w:rsidRPr="0066248D">
        <w:rPr>
          <w:rFonts w:cs="Arial"/>
          <w:strike/>
          <w:color w:val="FF0000"/>
          <w:szCs w:val="20"/>
          <w:lang w:val="en-GB"/>
        </w:rPr>
        <w:t>style=</w:t>
      </w:r>
      <w:r w:rsidR="0079088B">
        <w:rPr>
          <w:rFonts w:cs="Arial"/>
          <w:strike/>
          <w:color w:val="FF0000"/>
          <w:szCs w:val="20"/>
          <w:lang w:val="en-GB"/>
        </w:rPr>
        <w:t>”</w:t>
      </w:r>
      <w:r w:rsidR="00635759" w:rsidRPr="0066248D">
        <w:rPr>
          <w:rFonts w:cs="Arial"/>
          <w:strike/>
          <w:color w:val="FF0000"/>
          <w:szCs w:val="20"/>
          <w:lang w:val="en-GB"/>
        </w:rPr>
        <w:t>display: none</w:t>
      </w:r>
      <w:r w:rsidR="0079088B">
        <w:rPr>
          <w:rFonts w:cs="Arial"/>
          <w:strike/>
          <w:color w:val="FF0000"/>
          <w:szCs w:val="20"/>
          <w:lang w:val="en-GB"/>
        </w:rPr>
        <w:t>”</w:t>
      </w:r>
      <w:r w:rsidRPr="0066248D">
        <w:rPr>
          <w:rFonts w:cs="Arial"/>
          <w:strike/>
          <w:szCs w:val="20"/>
          <w:lang w:val="en-GB"/>
        </w:rPr>
        <w:t>&gt;&lt;/div&gt;</w:t>
      </w:r>
    </w:p>
    <w:p w14:paraId="489EA6CA" w14:textId="77777777" w:rsidR="00D208C9" w:rsidRPr="0066248D" w:rsidRDefault="00D208C9" w:rsidP="004968EC">
      <w:pPr>
        <w:rPr>
          <w:rFonts w:cs="Arial"/>
          <w:szCs w:val="20"/>
          <w:lang w:val="en-GB"/>
        </w:rPr>
      </w:pPr>
    </w:p>
    <w:p w14:paraId="405EC3A5" w14:textId="2BD719E8" w:rsidR="004968EC" w:rsidRPr="0066248D" w:rsidRDefault="004968EC" w:rsidP="004968EC">
      <w:pPr>
        <w:rPr>
          <w:rFonts w:cs="Arial"/>
          <w:szCs w:val="20"/>
          <w:lang w:val="en-GB"/>
        </w:rPr>
      </w:pPr>
      <w:r w:rsidRPr="0066248D">
        <w:rPr>
          <w:rFonts w:cs="Arial"/>
          <w:b/>
          <w:szCs w:val="20"/>
          <w:lang w:val="en-GB"/>
        </w:rPr>
        <w:lastRenderedPageBreak/>
        <w:t>Parameters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7"/>
        <w:gridCol w:w="1484"/>
        <w:gridCol w:w="4529"/>
      </w:tblGrid>
      <w:tr w:rsidR="004968EC" w:rsidRPr="0066248D" w14:paraId="5D3B0F51" w14:textId="77777777" w:rsidTr="00CD1314">
        <w:tc>
          <w:tcPr>
            <w:tcW w:w="1338" w:type="pct"/>
          </w:tcPr>
          <w:p w14:paraId="2C0C7AFC" w14:textId="13E0AB32" w:rsidR="004968EC" w:rsidRPr="0066248D" w:rsidRDefault="004968EC" w:rsidP="007C36C0">
            <w:pPr>
              <w:rPr>
                <w:b/>
                <w:lang w:val="en-GB"/>
              </w:rPr>
            </w:pPr>
            <w:r w:rsidRPr="0066248D">
              <w:rPr>
                <w:b/>
                <w:lang w:val="en-GB"/>
              </w:rPr>
              <w:t>Name</w:t>
            </w:r>
          </w:p>
        </w:tc>
        <w:tc>
          <w:tcPr>
            <w:tcW w:w="904" w:type="pct"/>
          </w:tcPr>
          <w:p w14:paraId="75D6E80A" w14:textId="4FFED23F" w:rsidR="004968EC" w:rsidRPr="0066248D" w:rsidRDefault="004968EC" w:rsidP="007C36C0">
            <w:pPr>
              <w:rPr>
                <w:b/>
                <w:lang w:val="en-GB"/>
              </w:rPr>
            </w:pPr>
            <w:r w:rsidRPr="0066248D">
              <w:rPr>
                <w:b/>
                <w:lang w:val="en-GB"/>
              </w:rPr>
              <w:t>Data type</w:t>
            </w:r>
          </w:p>
        </w:tc>
        <w:tc>
          <w:tcPr>
            <w:tcW w:w="2758" w:type="pct"/>
          </w:tcPr>
          <w:p w14:paraId="5090C74F" w14:textId="091BB310" w:rsidR="004968EC" w:rsidRPr="0066248D" w:rsidRDefault="004968EC" w:rsidP="007C36C0">
            <w:pPr>
              <w:rPr>
                <w:b/>
                <w:lang w:val="en-GB"/>
              </w:rPr>
            </w:pPr>
            <w:r w:rsidRPr="0066248D">
              <w:rPr>
                <w:b/>
                <w:lang w:val="en-GB"/>
              </w:rPr>
              <w:t>Description</w:t>
            </w:r>
          </w:p>
        </w:tc>
      </w:tr>
      <w:tr w:rsidR="004968EC" w:rsidRPr="0066248D" w14:paraId="74CE49C6" w14:textId="77777777" w:rsidTr="00CD1314">
        <w:tc>
          <w:tcPr>
            <w:tcW w:w="1338" w:type="pct"/>
          </w:tcPr>
          <w:p w14:paraId="3DC78CAA" w14:textId="0E00B6CB" w:rsidR="004968EC" w:rsidRPr="0066248D" w:rsidRDefault="004968EC" w:rsidP="007C36C0">
            <w:pPr>
              <w:rPr>
                <w:lang w:val="en-GB"/>
              </w:rPr>
            </w:pPr>
            <w:r w:rsidRPr="0066248D">
              <w:rPr>
                <w:lang w:val="en-GB"/>
              </w:rPr>
              <w:t>lang</w:t>
            </w:r>
          </w:p>
        </w:tc>
        <w:tc>
          <w:tcPr>
            <w:tcW w:w="904" w:type="pct"/>
          </w:tcPr>
          <w:p w14:paraId="2B6C215D" w14:textId="77777777" w:rsidR="004968EC" w:rsidRPr="0066248D" w:rsidRDefault="004968EC" w:rsidP="007C36C0">
            <w:pPr>
              <w:rPr>
                <w:lang w:val="en-GB"/>
              </w:rPr>
            </w:pPr>
            <w:r w:rsidRPr="0066248D">
              <w:rPr>
                <w:lang w:val="en-GB"/>
              </w:rPr>
              <w:t>String</w:t>
            </w:r>
          </w:p>
        </w:tc>
        <w:tc>
          <w:tcPr>
            <w:tcW w:w="2758" w:type="pct"/>
          </w:tcPr>
          <w:p w14:paraId="6E48AAD3" w14:textId="25A16BB1" w:rsidR="004968EC" w:rsidRPr="0066248D" w:rsidRDefault="00CD1314" w:rsidP="00397294">
            <w:pPr>
              <w:jc w:val="left"/>
              <w:rPr>
                <w:lang w:val="en-GB"/>
              </w:rPr>
            </w:pPr>
            <w:r w:rsidRPr="0066248D">
              <w:rPr>
                <w:lang w:val="en-GB"/>
              </w:rPr>
              <w:t xml:space="preserve">Sets the language of </w:t>
            </w:r>
            <w:r w:rsidR="00397294" w:rsidRPr="0066248D">
              <w:rPr>
                <w:lang w:val="en-GB"/>
              </w:rPr>
              <w:t>returned</w:t>
            </w:r>
            <w:r w:rsidRPr="0066248D">
              <w:rPr>
                <w:lang w:val="en-GB"/>
              </w:rPr>
              <w:t xml:space="preserve"> error messages. Possible values: ‘est’, ‘eng’, ‘rus’</w:t>
            </w:r>
          </w:p>
        </w:tc>
      </w:tr>
      <w:tr w:rsidR="004968EC" w:rsidRPr="0066248D" w14:paraId="0EB91AF0" w14:textId="77777777" w:rsidTr="00CD1314">
        <w:tc>
          <w:tcPr>
            <w:tcW w:w="1338" w:type="pct"/>
          </w:tcPr>
          <w:p w14:paraId="28F12B24" w14:textId="797EBA55" w:rsidR="004968EC" w:rsidRPr="0066248D" w:rsidRDefault="004968EC" w:rsidP="007C36C0">
            <w:pPr>
              <w:rPr>
                <w:lang w:val="en-GB"/>
              </w:rPr>
            </w:pPr>
            <w:r w:rsidRPr="0066248D">
              <w:rPr>
                <w:lang w:val="en-GB"/>
              </w:rPr>
              <w:t>pluginToLoad</w:t>
            </w:r>
          </w:p>
        </w:tc>
        <w:tc>
          <w:tcPr>
            <w:tcW w:w="904" w:type="pct"/>
          </w:tcPr>
          <w:p w14:paraId="4710C172" w14:textId="77777777" w:rsidR="004968EC" w:rsidRPr="0066248D" w:rsidRDefault="004968EC" w:rsidP="007C36C0">
            <w:pPr>
              <w:rPr>
                <w:lang w:val="en-GB"/>
              </w:rPr>
            </w:pPr>
            <w:r w:rsidRPr="0066248D">
              <w:rPr>
                <w:lang w:val="en-GB"/>
              </w:rPr>
              <w:t>String</w:t>
            </w:r>
          </w:p>
        </w:tc>
        <w:tc>
          <w:tcPr>
            <w:tcW w:w="2758" w:type="pct"/>
          </w:tcPr>
          <w:p w14:paraId="68DA032F" w14:textId="6C21F4F5" w:rsidR="004968EC" w:rsidRPr="0066248D" w:rsidRDefault="00CD1314" w:rsidP="00CD1314">
            <w:pPr>
              <w:jc w:val="left"/>
              <w:rPr>
                <w:lang w:val="en-GB"/>
              </w:rPr>
            </w:pPr>
            <w:r w:rsidRPr="0066248D">
              <w:rPr>
                <w:lang w:val="en-GB"/>
              </w:rPr>
              <w:t>Optional. Possible</w:t>
            </w:r>
            <w:r w:rsidR="006E6F1F" w:rsidRPr="0066248D">
              <w:rPr>
                <w:lang w:val="en-GB"/>
              </w:rPr>
              <w:t xml:space="preserve"> value is</w:t>
            </w:r>
            <w:r w:rsidRPr="0066248D">
              <w:rPr>
                <w:lang w:val="en-GB"/>
              </w:rPr>
              <w:t xml:space="preserve"> ‘digidocPlugin’</w:t>
            </w:r>
          </w:p>
        </w:tc>
      </w:tr>
    </w:tbl>
    <w:p w14:paraId="0E8468B0" w14:textId="77777777" w:rsidR="004968EC" w:rsidRPr="0066248D" w:rsidRDefault="004968EC" w:rsidP="004968EC">
      <w:pPr>
        <w:rPr>
          <w:lang w:val="en-GB"/>
        </w:rPr>
      </w:pPr>
    </w:p>
    <w:p w14:paraId="707B53DF" w14:textId="3AFE4B94" w:rsidR="00743FC7" w:rsidRPr="0066248D" w:rsidRDefault="004543EF" w:rsidP="00BF1B8D">
      <w:pPr>
        <w:pStyle w:val="Heading2"/>
      </w:pPr>
      <w:bookmarkStart w:id="103" w:name="_Toc389476076"/>
      <w:bookmarkStart w:id="104" w:name="_Toc389476949"/>
      <w:bookmarkStart w:id="105" w:name="_Toc389726941"/>
      <w:bookmarkStart w:id="106" w:name="_Toc389476077"/>
      <w:bookmarkStart w:id="107" w:name="_Toc389476950"/>
      <w:bookmarkStart w:id="108" w:name="_Toc389726942"/>
      <w:bookmarkStart w:id="109" w:name="_Toc389476092"/>
      <w:bookmarkStart w:id="110" w:name="_Toc389476965"/>
      <w:bookmarkStart w:id="111" w:name="_Toc389726957"/>
      <w:bookmarkStart w:id="112" w:name="_Toc389476096"/>
      <w:bookmarkStart w:id="113" w:name="_Toc389476969"/>
      <w:bookmarkStart w:id="114" w:name="_Toc389726961"/>
      <w:bookmarkStart w:id="115" w:name="_Toc389476105"/>
      <w:bookmarkStart w:id="116" w:name="_Toc389476978"/>
      <w:bookmarkStart w:id="117" w:name="_Toc389726970"/>
      <w:bookmarkStart w:id="118" w:name="_Toc389476107"/>
      <w:bookmarkStart w:id="119" w:name="_Toc389476980"/>
      <w:bookmarkStart w:id="120" w:name="_Toc389726972"/>
      <w:bookmarkStart w:id="121" w:name="_Toc389476117"/>
      <w:bookmarkStart w:id="122" w:name="_Toc389476990"/>
      <w:bookmarkStart w:id="123" w:name="_Toc389726982"/>
      <w:bookmarkStart w:id="124" w:name="_Toc389476118"/>
      <w:bookmarkStart w:id="125" w:name="_Toc389476991"/>
      <w:bookmarkStart w:id="126" w:name="_Toc389726983"/>
      <w:bookmarkStart w:id="127" w:name="_Toc389476119"/>
      <w:bookmarkStart w:id="128" w:name="_Toc389476992"/>
      <w:bookmarkStart w:id="129" w:name="_Toc389726984"/>
      <w:bookmarkStart w:id="130" w:name="_Toc389476120"/>
      <w:bookmarkStart w:id="131" w:name="_Toc389476993"/>
      <w:bookmarkStart w:id="132" w:name="_Toc389726985"/>
      <w:bookmarkStart w:id="133" w:name="_Toc389476121"/>
      <w:bookmarkStart w:id="134" w:name="_Toc389476994"/>
      <w:bookmarkStart w:id="135" w:name="_Toc389726986"/>
      <w:bookmarkStart w:id="136" w:name="_Toc39889680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t>S</w:t>
      </w:r>
      <w:r w:rsidR="0010406B" w:rsidRPr="0066248D">
        <w:t>ignature creation</w:t>
      </w:r>
      <w:bookmarkEnd w:id="136"/>
    </w:p>
    <w:p w14:paraId="198CE146" w14:textId="404903A8" w:rsidR="00562843" w:rsidRPr="0066248D" w:rsidRDefault="00562843" w:rsidP="00562843">
      <w:pPr>
        <w:pStyle w:val="Heading3"/>
        <w:rPr>
          <w:lang w:val="en-GB"/>
        </w:rPr>
      </w:pPr>
      <w:bookmarkStart w:id="137" w:name="_Ref384939824"/>
      <w:bookmarkStart w:id="138" w:name="_Ref384939833"/>
      <w:bookmarkStart w:id="139" w:name="_Toc398896801"/>
      <w:r w:rsidRPr="0066248D">
        <w:rPr>
          <w:lang w:val="en-GB"/>
        </w:rPr>
        <w:t>Object IdCardPluginHandler(lang)</w:t>
      </w:r>
      <w:bookmarkEnd w:id="137"/>
      <w:bookmarkEnd w:id="138"/>
      <w:bookmarkEnd w:id="139"/>
    </w:p>
    <w:p w14:paraId="1C5B4361" w14:textId="09489EFC" w:rsidR="007C36C0" w:rsidRPr="0066248D" w:rsidRDefault="007C36C0" w:rsidP="007C36C0">
      <w:pPr>
        <w:rPr>
          <w:lang w:val="en-GB"/>
        </w:rPr>
      </w:pPr>
      <w:r w:rsidRPr="0066248D">
        <w:rPr>
          <w:lang w:val="en-GB"/>
        </w:rPr>
        <w:t xml:space="preserve">Offers functionality for reading signature certificate from the </w:t>
      </w:r>
      <w:r w:rsidR="006A5B0F">
        <w:rPr>
          <w:lang w:val="en-GB"/>
        </w:rPr>
        <w:t>signature</w:t>
      </w:r>
      <w:r w:rsidR="00143444">
        <w:rPr>
          <w:lang w:val="en-GB"/>
        </w:rPr>
        <w:t xml:space="preserve"> </w:t>
      </w:r>
      <w:r w:rsidR="0046489A" w:rsidRPr="0066248D">
        <w:rPr>
          <w:lang w:val="en-GB"/>
        </w:rPr>
        <w:t>token</w:t>
      </w:r>
      <w:r w:rsidRPr="0066248D">
        <w:rPr>
          <w:lang w:val="en-GB"/>
        </w:rPr>
        <w:t xml:space="preserve"> and </w:t>
      </w:r>
      <w:r w:rsidR="0034285B" w:rsidRPr="0066248D">
        <w:rPr>
          <w:lang w:val="en-GB"/>
        </w:rPr>
        <w:t>calling out</w:t>
      </w:r>
      <w:r w:rsidRPr="0066248D">
        <w:rPr>
          <w:lang w:val="en-GB"/>
        </w:rPr>
        <w:t xml:space="preserve"> the signature </w:t>
      </w:r>
      <w:r w:rsidR="0034285B" w:rsidRPr="0066248D">
        <w:rPr>
          <w:lang w:val="en-GB"/>
        </w:rPr>
        <w:t xml:space="preserve">creation operation on the </w:t>
      </w:r>
      <w:r w:rsidR="0046489A" w:rsidRPr="0066248D">
        <w:rPr>
          <w:lang w:val="en-GB"/>
        </w:rPr>
        <w:t>token</w:t>
      </w:r>
      <w:r w:rsidRPr="0066248D">
        <w:rPr>
          <w:lang w:val="en-GB"/>
        </w:rPr>
        <w:t xml:space="preserve">. </w:t>
      </w:r>
    </w:p>
    <w:p w14:paraId="0B8F850A" w14:textId="77777777" w:rsidR="007C36C0" w:rsidRPr="0066248D" w:rsidRDefault="007C36C0" w:rsidP="007C36C0">
      <w:pPr>
        <w:rPr>
          <w:rFonts w:cs="Arial"/>
          <w:szCs w:val="20"/>
          <w:lang w:val="en-GB"/>
        </w:rPr>
      </w:pPr>
      <w:r w:rsidRPr="0066248D">
        <w:rPr>
          <w:rFonts w:cs="Arial"/>
          <w:b/>
          <w:szCs w:val="20"/>
          <w:lang w:val="en-GB"/>
        </w:rPr>
        <w:t>Parameters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1"/>
        <w:gridCol w:w="1415"/>
        <w:gridCol w:w="4814"/>
      </w:tblGrid>
      <w:tr w:rsidR="007C36C0" w:rsidRPr="0066248D" w14:paraId="1EC3EDCA" w14:textId="77777777" w:rsidTr="00397294">
        <w:tc>
          <w:tcPr>
            <w:tcW w:w="1206" w:type="pct"/>
          </w:tcPr>
          <w:p w14:paraId="1BEF9AE4" w14:textId="77777777" w:rsidR="007C36C0" w:rsidRPr="0066248D" w:rsidRDefault="007C36C0" w:rsidP="007C36C0">
            <w:pPr>
              <w:rPr>
                <w:b/>
                <w:lang w:val="en-GB"/>
              </w:rPr>
            </w:pPr>
            <w:r w:rsidRPr="0066248D">
              <w:rPr>
                <w:b/>
                <w:lang w:val="en-GB"/>
              </w:rPr>
              <w:t>Name</w:t>
            </w:r>
          </w:p>
        </w:tc>
        <w:tc>
          <w:tcPr>
            <w:tcW w:w="862" w:type="pct"/>
          </w:tcPr>
          <w:p w14:paraId="5215D087" w14:textId="77777777" w:rsidR="007C36C0" w:rsidRPr="0066248D" w:rsidRDefault="007C36C0" w:rsidP="007C36C0">
            <w:pPr>
              <w:rPr>
                <w:b/>
                <w:lang w:val="en-GB"/>
              </w:rPr>
            </w:pPr>
            <w:r w:rsidRPr="0066248D">
              <w:rPr>
                <w:b/>
                <w:lang w:val="en-GB"/>
              </w:rPr>
              <w:t>Data type</w:t>
            </w:r>
          </w:p>
        </w:tc>
        <w:tc>
          <w:tcPr>
            <w:tcW w:w="2931" w:type="pct"/>
          </w:tcPr>
          <w:p w14:paraId="29EDB19F" w14:textId="77777777" w:rsidR="007C36C0" w:rsidRPr="0066248D" w:rsidRDefault="007C36C0" w:rsidP="007C36C0">
            <w:pPr>
              <w:rPr>
                <w:b/>
                <w:lang w:val="en-GB"/>
              </w:rPr>
            </w:pPr>
            <w:r w:rsidRPr="0066248D">
              <w:rPr>
                <w:b/>
                <w:lang w:val="en-GB"/>
              </w:rPr>
              <w:t>Description</w:t>
            </w:r>
          </w:p>
        </w:tc>
      </w:tr>
      <w:tr w:rsidR="007C36C0" w:rsidRPr="0066248D" w14:paraId="3AF80067" w14:textId="77777777" w:rsidTr="00397294">
        <w:tc>
          <w:tcPr>
            <w:tcW w:w="1206" w:type="pct"/>
          </w:tcPr>
          <w:p w14:paraId="5D862DBB" w14:textId="77777777" w:rsidR="007C36C0" w:rsidRPr="0066248D" w:rsidRDefault="007C36C0" w:rsidP="007C36C0">
            <w:pPr>
              <w:rPr>
                <w:lang w:val="en-GB"/>
              </w:rPr>
            </w:pPr>
            <w:r w:rsidRPr="0066248D">
              <w:rPr>
                <w:lang w:val="en-GB"/>
              </w:rPr>
              <w:t>lang</w:t>
            </w:r>
          </w:p>
        </w:tc>
        <w:tc>
          <w:tcPr>
            <w:tcW w:w="862" w:type="pct"/>
          </w:tcPr>
          <w:p w14:paraId="7F95467B" w14:textId="77777777" w:rsidR="007C36C0" w:rsidRPr="0066248D" w:rsidRDefault="007C36C0" w:rsidP="007C36C0">
            <w:pPr>
              <w:rPr>
                <w:lang w:val="en-GB"/>
              </w:rPr>
            </w:pPr>
            <w:r w:rsidRPr="0066248D">
              <w:rPr>
                <w:lang w:val="en-GB"/>
              </w:rPr>
              <w:t>String</w:t>
            </w:r>
          </w:p>
        </w:tc>
        <w:tc>
          <w:tcPr>
            <w:tcW w:w="2931" w:type="pct"/>
          </w:tcPr>
          <w:p w14:paraId="1CBDDDF0" w14:textId="102C3575" w:rsidR="007C36C0" w:rsidRPr="0066248D" w:rsidRDefault="00397294" w:rsidP="007C36C0">
            <w:pPr>
              <w:jc w:val="left"/>
              <w:rPr>
                <w:lang w:val="en-GB"/>
              </w:rPr>
            </w:pPr>
            <w:r w:rsidRPr="0066248D">
              <w:rPr>
                <w:lang w:val="en-GB"/>
              </w:rPr>
              <w:t>Sets the language of returned error messages. Poss</w:t>
            </w:r>
            <w:r w:rsidR="005D1D24">
              <w:rPr>
                <w:lang w:val="en-GB"/>
              </w:rPr>
              <w:t>ible values: ‘est’, ‘eng’</w:t>
            </w:r>
            <w:r w:rsidRPr="0066248D">
              <w:rPr>
                <w:lang w:val="en-GB"/>
              </w:rPr>
              <w:t>, ‘rus’</w:t>
            </w:r>
          </w:p>
        </w:tc>
      </w:tr>
    </w:tbl>
    <w:p w14:paraId="6273B264" w14:textId="77777777" w:rsidR="007C36C0" w:rsidRPr="0066248D" w:rsidRDefault="007C36C0" w:rsidP="007C36C0">
      <w:pPr>
        <w:rPr>
          <w:lang w:val="en-GB"/>
        </w:rPr>
      </w:pPr>
    </w:p>
    <w:p w14:paraId="57343C71" w14:textId="61DFE539" w:rsidR="007C36C0" w:rsidRPr="0066248D" w:rsidRDefault="007C36C0" w:rsidP="007C36C0">
      <w:pPr>
        <w:rPr>
          <w:lang w:val="en-GB"/>
        </w:rPr>
      </w:pPr>
      <w:r w:rsidRPr="0066248D">
        <w:rPr>
          <w:b/>
          <w:lang w:val="en-GB"/>
        </w:rPr>
        <w:t>NB!</w:t>
      </w:r>
      <w:r w:rsidR="0066248D" w:rsidRPr="0066248D">
        <w:rPr>
          <w:lang w:val="en-GB"/>
        </w:rPr>
        <w:t xml:space="preserve"> Since version 0.2</w:t>
      </w:r>
      <w:r w:rsidR="00DB0794">
        <w:rPr>
          <w:lang w:val="en-GB"/>
        </w:rPr>
        <w:t>0</w:t>
      </w:r>
      <w:r w:rsidRPr="0066248D">
        <w:rPr>
          <w:lang w:val="en-GB"/>
        </w:rPr>
        <w:t xml:space="preserve"> of the idCard.js library, the API of </w:t>
      </w:r>
      <w:r w:rsidRPr="0066248D">
        <w:rPr>
          <w:b/>
          <w:lang w:val="en-GB"/>
        </w:rPr>
        <w:t xml:space="preserve">IdCardPluginHandler </w:t>
      </w:r>
      <w:r w:rsidRPr="0066248D">
        <w:rPr>
          <w:lang w:val="en-GB"/>
        </w:rPr>
        <w:t>methods and their usage principles have been changed</w:t>
      </w:r>
      <w:r w:rsidR="006921F7">
        <w:rPr>
          <w:lang w:val="en-GB"/>
        </w:rPr>
        <w:t xml:space="preserve"> due to changes in </w:t>
      </w:r>
      <w:r w:rsidR="005D1D24">
        <w:rPr>
          <w:lang w:val="en-GB"/>
        </w:rPr>
        <w:t>the browser signing module</w:t>
      </w:r>
      <w:r w:rsidRPr="0066248D">
        <w:rPr>
          <w:lang w:val="en-GB"/>
        </w:rPr>
        <w:t xml:space="preserve"> – usage of the methods is now </w:t>
      </w:r>
      <w:r w:rsidRPr="0066248D">
        <w:rPr>
          <w:b/>
          <w:lang w:val="en-GB"/>
        </w:rPr>
        <w:t>asynchronous</w:t>
      </w:r>
      <w:r w:rsidRPr="0066248D">
        <w:rPr>
          <w:lang w:val="en-GB"/>
        </w:rPr>
        <w:t xml:space="preserve">. </w:t>
      </w:r>
    </w:p>
    <w:p w14:paraId="7114E349" w14:textId="39EC9524" w:rsidR="005F5E55" w:rsidRDefault="007C36C0" w:rsidP="005F5E55">
      <w:pPr>
        <w:rPr>
          <w:rFonts w:cs="Arial"/>
          <w:b/>
          <w:szCs w:val="20"/>
          <w:lang w:val="en-GB"/>
        </w:rPr>
      </w:pPr>
      <w:r w:rsidRPr="0066248D">
        <w:rPr>
          <w:b/>
          <w:lang w:val="en-GB"/>
        </w:rPr>
        <w:t xml:space="preserve">Users of the library’s version 0.14 </w:t>
      </w:r>
      <w:r w:rsidR="00406AD9">
        <w:rPr>
          <w:b/>
          <w:lang w:val="en-GB"/>
        </w:rPr>
        <w:t xml:space="preserve">and earlier </w:t>
      </w:r>
      <w:r w:rsidRPr="0066248D">
        <w:rPr>
          <w:b/>
          <w:lang w:val="en-GB"/>
        </w:rPr>
        <w:t xml:space="preserve">must </w:t>
      </w:r>
      <w:r w:rsidR="00222F40">
        <w:rPr>
          <w:b/>
          <w:lang w:val="en-GB"/>
        </w:rPr>
        <w:t xml:space="preserve">change </w:t>
      </w:r>
      <w:r w:rsidR="00045E40" w:rsidRPr="008A283C">
        <w:rPr>
          <w:rFonts w:cs="Arial"/>
          <w:b/>
          <w:szCs w:val="20"/>
          <w:lang w:val="en-GB"/>
        </w:rPr>
        <w:t>getVersion()</w:t>
      </w:r>
      <w:r w:rsidR="00045E40">
        <w:rPr>
          <w:rFonts w:cs="Arial"/>
          <w:b/>
          <w:szCs w:val="20"/>
          <w:lang w:val="en-GB"/>
        </w:rPr>
        <w:t xml:space="preserve">, </w:t>
      </w:r>
      <w:r w:rsidR="00045E40" w:rsidRPr="008A283C">
        <w:rPr>
          <w:rFonts w:cs="Arial"/>
          <w:b/>
          <w:szCs w:val="20"/>
          <w:lang w:val="en-GB"/>
        </w:rPr>
        <w:t xml:space="preserve"> </w:t>
      </w:r>
      <w:r w:rsidR="00045E40">
        <w:rPr>
          <w:rFonts w:cs="Arial"/>
          <w:b/>
          <w:szCs w:val="20"/>
          <w:lang w:val="en-GB"/>
        </w:rPr>
        <w:t>getCertificate() and</w:t>
      </w:r>
      <w:r w:rsidR="00222F40" w:rsidRPr="008A283C">
        <w:rPr>
          <w:rFonts w:cs="Arial"/>
          <w:b/>
          <w:szCs w:val="20"/>
          <w:lang w:val="en-GB"/>
        </w:rPr>
        <w:t xml:space="preserve"> sign()</w:t>
      </w:r>
      <w:r w:rsidR="00045E40">
        <w:rPr>
          <w:rFonts w:cs="Arial"/>
          <w:b/>
          <w:szCs w:val="20"/>
          <w:lang w:val="en-GB"/>
        </w:rPr>
        <w:t xml:space="preserve"> </w:t>
      </w:r>
      <w:r w:rsidR="00222F40" w:rsidRPr="008A283C">
        <w:rPr>
          <w:rFonts w:cs="Arial"/>
          <w:b/>
          <w:szCs w:val="20"/>
          <w:lang w:val="en-GB"/>
        </w:rPr>
        <w:t>methods</w:t>
      </w:r>
      <w:r w:rsidR="00222F40">
        <w:rPr>
          <w:rFonts w:cs="Arial"/>
          <w:b/>
          <w:szCs w:val="20"/>
          <w:lang w:val="en-GB"/>
        </w:rPr>
        <w:t>’</w:t>
      </w:r>
      <w:r w:rsidR="00222F40">
        <w:rPr>
          <w:b/>
          <w:lang w:val="en-GB"/>
        </w:rPr>
        <w:t xml:space="preserve"> API usage</w:t>
      </w:r>
      <w:r w:rsidR="0066248D" w:rsidRPr="0066248D">
        <w:rPr>
          <w:b/>
          <w:lang w:val="en-GB"/>
        </w:rPr>
        <w:t xml:space="preserve"> in order to use v0.2</w:t>
      </w:r>
      <w:r w:rsidR="00DB0794">
        <w:rPr>
          <w:b/>
          <w:lang w:val="en-GB"/>
        </w:rPr>
        <w:t>0</w:t>
      </w:r>
      <w:r w:rsidRPr="0066248D">
        <w:rPr>
          <w:b/>
          <w:lang w:val="en-GB"/>
        </w:rPr>
        <w:t xml:space="preserve"> of the library</w:t>
      </w:r>
      <w:r w:rsidR="00222F40">
        <w:rPr>
          <w:lang w:val="en-GB"/>
        </w:rPr>
        <w:t xml:space="preserve">. </w:t>
      </w:r>
      <w:r w:rsidR="005F5E55" w:rsidRPr="008A283C">
        <w:rPr>
          <w:b/>
          <w:lang w:val="en-GB"/>
        </w:rPr>
        <w:t xml:space="preserve">Detailed description </w:t>
      </w:r>
      <w:r w:rsidR="005531A9" w:rsidRPr="008A283C">
        <w:rPr>
          <w:rFonts w:cs="Arial"/>
          <w:b/>
          <w:szCs w:val="20"/>
          <w:lang w:val="en-GB"/>
        </w:rPr>
        <w:t>is provided in the following sections.</w:t>
      </w:r>
    </w:p>
    <w:p w14:paraId="00CF7156" w14:textId="77777777" w:rsidR="009131E7" w:rsidRPr="008A283C" w:rsidRDefault="009131E7" w:rsidP="005F5E55">
      <w:pPr>
        <w:rPr>
          <w:rFonts w:cs="Arial"/>
          <w:b/>
          <w:szCs w:val="20"/>
          <w:lang w:val="en-GB"/>
        </w:rPr>
      </w:pPr>
    </w:p>
    <w:p w14:paraId="59C80E3F" w14:textId="77777777" w:rsidR="00304081" w:rsidRPr="0066248D" w:rsidRDefault="00304081" w:rsidP="00304081">
      <w:pPr>
        <w:pStyle w:val="Heading4"/>
        <w:rPr>
          <w:rStyle w:val="Strong"/>
          <w:b w:val="0"/>
          <w:szCs w:val="20"/>
        </w:rPr>
      </w:pPr>
      <w:bookmarkStart w:id="140" w:name="_Method_getCertificate(successCallba"/>
      <w:bookmarkStart w:id="141" w:name="_Method_getVersion(successCallback,_"/>
      <w:bookmarkStart w:id="142" w:name="_Ref274544940"/>
      <w:bookmarkStart w:id="143" w:name="_Toc381916037"/>
      <w:bookmarkEnd w:id="140"/>
      <w:bookmarkEnd w:id="141"/>
      <w:r w:rsidRPr="0066248D">
        <w:rPr>
          <w:rStyle w:val="Strong"/>
          <w:b w:val="0"/>
          <w:szCs w:val="20"/>
        </w:rPr>
        <w:t xml:space="preserve">Method </w:t>
      </w:r>
      <w:r w:rsidRPr="0066248D">
        <w:t>getVersion(</w:t>
      </w:r>
      <w:r w:rsidRPr="0066248D">
        <w:rPr>
          <w:rStyle w:val="Strong"/>
          <w:b w:val="0"/>
          <w:szCs w:val="20"/>
        </w:rPr>
        <w:t>successCallback, failureCallback</w:t>
      </w:r>
      <w:r w:rsidRPr="0066248D">
        <w:t>)</w:t>
      </w:r>
    </w:p>
    <w:p w14:paraId="5F07D70D" w14:textId="0DF8FE45" w:rsidR="001403BF" w:rsidRDefault="001403BF" w:rsidP="00304081">
      <w:pPr>
        <w:rPr>
          <w:lang w:val="en-GB"/>
        </w:rPr>
      </w:pPr>
      <w:r>
        <w:rPr>
          <w:lang w:val="en-GB"/>
        </w:rPr>
        <w:t xml:space="preserve">The getVersion() method returns </w:t>
      </w:r>
      <w:r w:rsidR="0078368F">
        <w:rPr>
          <w:lang w:val="en-GB"/>
        </w:rPr>
        <w:t xml:space="preserve">asynchronously the version of the browser </w:t>
      </w:r>
      <w:r w:rsidR="000D5EF1">
        <w:rPr>
          <w:lang w:val="en-GB"/>
        </w:rPr>
        <w:t>signing module</w:t>
      </w:r>
      <w:r w:rsidR="0078368F">
        <w:rPr>
          <w:lang w:val="en-GB"/>
        </w:rPr>
        <w:t xml:space="preserve"> </w:t>
      </w:r>
      <w:r w:rsidR="000D5EF1">
        <w:rPr>
          <w:lang w:val="en-GB"/>
        </w:rPr>
        <w:t xml:space="preserve">that </w:t>
      </w:r>
      <w:r w:rsidR="0078368F">
        <w:rPr>
          <w:lang w:val="en-GB"/>
        </w:rPr>
        <w:t xml:space="preserve">is used by the idCard.js library. </w:t>
      </w:r>
    </w:p>
    <w:p w14:paraId="42CE7218" w14:textId="734595C8" w:rsidR="00645742" w:rsidRPr="00F25686" w:rsidRDefault="00645742" w:rsidP="00CB4F34">
      <w:pPr>
        <w:rPr>
          <w:b/>
          <w:lang w:val="en-GB"/>
        </w:rPr>
      </w:pPr>
      <w:r w:rsidRPr="006B1AF0">
        <w:rPr>
          <w:b/>
          <w:lang w:val="en-GB"/>
        </w:rPr>
        <w:t>Note</w:t>
      </w:r>
      <w:r w:rsidRPr="002F53D3">
        <w:rPr>
          <w:b/>
          <w:lang w:val="en-GB"/>
        </w:rPr>
        <w:t>: it is strongly recommen</w:t>
      </w:r>
      <w:r>
        <w:rPr>
          <w:b/>
          <w:lang w:val="en-GB"/>
        </w:rPr>
        <w:t>ded that the getVersion() method’s return value is logged by the web application in case of each signing operation (or each user session)</w:t>
      </w:r>
      <w:r>
        <w:rPr>
          <w:lang w:val="en-GB"/>
        </w:rPr>
        <w:t xml:space="preserve">. </w:t>
      </w:r>
      <w:r w:rsidRPr="00223802">
        <w:rPr>
          <w:b/>
          <w:lang w:val="en-GB"/>
        </w:rPr>
        <w:t xml:space="preserve">See also chap. </w:t>
      </w:r>
      <w:r w:rsidRPr="00223802">
        <w:rPr>
          <w:b/>
          <w:lang w:val="en-GB"/>
        </w:rPr>
        <w:fldChar w:fldCharType="begin"/>
      </w:r>
      <w:r w:rsidRPr="00223802">
        <w:rPr>
          <w:b/>
          <w:lang w:val="en-GB"/>
        </w:rPr>
        <w:instrText xml:space="preserve"> REF _Ref387928756 \r \h </w:instrText>
      </w:r>
      <w:r>
        <w:rPr>
          <w:b/>
          <w:lang w:val="en-GB"/>
        </w:rPr>
        <w:instrText xml:space="preserve"> \* MERGEFORMAT </w:instrText>
      </w:r>
      <w:r w:rsidRPr="00223802">
        <w:rPr>
          <w:b/>
          <w:lang w:val="en-GB"/>
        </w:rPr>
      </w:r>
      <w:r w:rsidRPr="00223802">
        <w:rPr>
          <w:b/>
          <w:lang w:val="en-GB"/>
        </w:rPr>
        <w:fldChar w:fldCharType="separate"/>
      </w:r>
      <w:r w:rsidR="00FD7AFF">
        <w:rPr>
          <w:b/>
          <w:lang w:val="en-GB"/>
        </w:rPr>
        <w:t>4.4</w:t>
      </w:r>
      <w:r w:rsidRPr="00223802">
        <w:rPr>
          <w:b/>
          <w:lang w:val="en-GB"/>
        </w:rPr>
        <w:fldChar w:fldCharType="end"/>
      </w:r>
      <w:r w:rsidRPr="00223802">
        <w:rPr>
          <w:b/>
          <w:lang w:val="en-GB"/>
        </w:rPr>
        <w:t>.</w:t>
      </w:r>
    </w:p>
    <w:p w14:paraId="6669B16D" w14:textId="77777777" w:rsidR="00304081" w:rsidRPr="0066248D" w:rsidRDefault="00304081" w:rsidP="00304081">
      <w:pPr>
        <w:rPr>
          <w:rFonts w:cs="Arial"/>
          <w:szCs w:val="20"/>
          <w:lang w:val="en-GB"/>
        </w:rPr>
      </w:pPr>
      <w:r w:rsidRPr="0066248D">
        <w:rPr>
          <w:rFonts w:cs="Arial"/>
          <w:b/>
          <w:szCs w:val="20"/>
          <w:lang w:val="en-GB"/>
        </w:rPr>
        <w:t>Parameters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9"/>
        <w:gridCol w:w="1415"/>
        <w:gridCol w:w="4816"/>
      </w:tblGrid>
      <w:tr w:rsidR="00304081" w:rsidRPr="0066248D" w14:paraId="7C7F23EC" w14:textId="77777777" w:rsidTr="001403BF">
        <w:tc>
          <w:tcPr>
            <w:tcW w:w="1205" w:type="pct"/>
          </w:tcPr>
          <w:p w14:paraId="7FC89203" w14:textId="77777777" w:rsidR="00304081" w:rsidRPr="0066248D" w:rsidRDefault="00304081" w:rsidP="001403BF">
            <w:pPr>
              <w:rPr>
                <w:b/>
                <w:lang w:val="en-GB"/>
              </w:rPr>
            </w:pPr>
            <w:r w:rsidRPr="0066248D">
              <w:rPr>
                <w:b/>
                <w:lang w:val="en-GB"/>
              </w:rPr>
              <w:t>Name</w:t>
            </w:r>
          </w:p>
        </w:tc>
        <w:tc>
          <w:tcPr>
            <w:tcW w:w="862" w:type="pct"/>
          </w:tcPr>
          <w:p w14:paraId="4C96811D" w14:textId="77777777" w:rsidR="00304081" w:rsidRPr="0066248D" w:rsidRDefault="00304081" w:rsidP="001403BF">
            <w:pPr>
              <w:rPr>
                <w:b/>
                <w:lang w:val="en-GB"/>
              </w:rPr>
            </w:pPr>
            <w:r w:rsidRPr="0066248D">
              <w:rPr>
                <w:b/>
                <w:lang w:val="en-GB"/>
              </w:rPr>
              <w:t>Data type</w:t>
            </w:r>
          </w:p>
        </w:tc>
        <w:tc>
          <w:tcPr>
            <w:tcW w:w="2933" w:type="pct"/>
          </w:tcPr>
          <w:p w14:paraId="44E41179" w14:textId="77777777" w:rsidR="00304081" w:rsidRPr="0066248D" w:rsidRDefault="00304081" w:rsidP="001403BF">
            <w:pPr>
              <w:rPr>
                <w:b/>
                <w:lang w:val="en-GB"/>
              </w:rPr>
            </w:pPr>
            <w:r w:rsidRPr="0066248D">
              <w:rPr>
                <w:b/>
                <w:lang w:val="en-GB"/>
              </w:rPr>
              <w:t>Description</w:t>
            </w:r>
          </w:p>
        </w:tc>
      </w:tr>
      <w:tr w:rsidR="00304081" w:rsidRPr="0066248D" w14:paraId="4C7E6C26" w14:textId="77777777" w:rsidTr="001403BF">
        <w:tc>
          <w:tcPr>
            <w:tcW w:w="1205" w:type="pct"/>
          </w:tcPr>
          <w:p w14:paraId="34921430" w14:textId="77777777" w:rsidR="00304081" w:rsidRPr="0066248D" w:rsidRDefault="00304081" w:rsidP="001403BF">
            <w:pPr>
              <w:rPr>
                <w:lang w:val="en-GB"/>
              </w:rPr>
            </w:pPr>
            <w:r w:rsidRPr="0066248D">
              <w:rPr>
                <w:lang w:val="en-GB"/>
              </w:rPr>
              <w:t>successCallback*</w:t>
            </w:r>
          </w:p>
        </w:tc>
        <w:tc>
          <w:tcPr>
            <w:tcW w:w="862" w:type="pct"/>
          </w:tcPr>
          <w:p w14:paraId="631D4E3A" w14:textId="77777777" w:rsidR="00304081" w:rsidRPr="0066248D" w:rsidRDefault="00304081" w:rsidP="001403BF">
            <w:pPr>
              <w:rPr>
                <w:lang w:val="en-GB"/>
              </w:rPr>
            </w:pPr>
            <w:r w:rsidRPr="0066248D">
              <w:rPr>
                <w:lang w:val="en-GB"/>
              </w:rPr>
              <w:t>String</w:t>
            </w:r>
          </w:p>
        </w:tc>
        <w:tc>
          <w:tcPr>
            <w:tcW w:w="2933" w:type="pct"/>
          </w:tcPr>
          <w:p w14:paraId="764EEA46" w14:textId="1F6CE8BF" w:rsidR="00304081" w:rsidRPr="0066248D" w:rsidRDefault="00304081" w:rsidP="009447A7">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getVersion() method in case of </w:t>
            </w:r>
            <w:r w:rsidRPr="0066248D">
              <w:rPr>
                <w:b/>
                <w:lang w:val="en-GB"/>
              </w:rPr>
              <w:t>successful scenario</w:t>
            </w:r>
            <w:r w:rsidRPr="0066248D">
              <w:rPr>
                <w:lang w:val="en-GB"/>
              </w:rPr>
              <w:t>. The returned value is the version number (as String).</w:t>
            </w:r>
          </w:p>
        </w:tc>
      </w:tr>
      <w:tr w:rsidR="00304081" w:rsidRPr="0066248D" w14:paraId="36264438" w14:textId="77777777" w:rsidTr="001403BF">
        <w:tc>
          <w:tcPr>
            <w:tcW w:w="1205" w:type="pct"/>
          </w:tcPr>
          <w:p w14:paraId="2907DD3A" w14:textId="77777777" w:rsidR="00304081" w:rsidRPr="0066248D" w:rsidRDefault="00304081" w:rsidP="001403BF">
            <w:pPr>
              <w:rPr>
                <w:lang w:val="en-GB"/>
              </w:rPr>
            </w:pPr>
            <w:r w:rsidRPr="0066248D">
              <w:rPr>
                <w:lang w:val="en-GB"/>
              </w:rPr>
              <w:t>failureCallback*</w:t>
            </w:r>
          </w:p>
        </w:tc>
        <w:tc>
          <w:tcPr>
            <w:tcW w:w="862" w:type="pct"/>
          </w:tcPr>
          <w:p w14:paraId="2DBEB15E" w14:textId="77777777" w:rsidR="00304081" w:rsidRPr="0066248D" w:rsidRDefault="00304081" w:rsidP="001403BF">
            <w:pPr>
              <w:rPr>
                <w:lang w:val="en-GB"/>
              </w:rPr>
            </w:pPr>
            <w:r w:rsidRPr="0066248D">
              <w:rPr>
                <w:lang w:val="en-GB"/>
              </w:rPr>
              <w:t>String</w:t>
            </w:r>
          </w:p>
        </w:tc>
        <w:tc>
          <w:tcPr>
            <w:tcW w:w="2933" w:type="pct"/>
          </w:tcPr>
          <w:p w14:paraId="07A73EF0" w14:textId="77777777" w:rsidR="00304081" w:rsidRPr="0066248D" w:rsidRDefault="00304081" w:rsidP="001403BF">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getVersion() method in case of </w:t>
            </w:r>
            <w:r w:rsidRPr="0066248D">
              <w:rPr>
                <w:b/>
                <w:lang w:val="en-GB"/>
              </w:rPr>
              <w:t>failure scenario</w:t>
            </w:r>
            <w:r w:rsidRPr="0066248D">
              <w:rPr>
                <w:lang w:val="en-GB"/>
              </w:rPr>
              <w:t xml:space="preserve">. The returned value is an </w:t>
            </w:r>
            <w:hyperlink w:anchor="_Object_IdCardException" w:history="1">
              <w:r w:rsidRPr="0066248D">
                <w:rPr>
                  <w:rStyle w:val="Hyperlink"/>
                  <w:lang w:val="en-GB"/>
                </w:rPr>
                <w:t>IdCardException</w:t>
              </w:r>
            </w:hyperlink>
            <w:r w:rsidRPr="0066248D">
              <w:rPr>
                <w:lang w:val="en-GB"/>
              </w:rPr>
              <w:t xml:space="preserve"> object (containing the error message and code).</w:t>
            </w:r>
          </w:p>
        </w:tc>
      </w:tr>
    </w:tbl>
    <w:p w14:paraId="7513F9AC" w14:textId="77777777" w:rsidR="00304081" w:rsidRDefault="00304081" w:rsidP="00304081">
      <w:pPr>
        <w:rPr>
          <w:lang w:val="en-GB"/>
        </w:rPr>
      </w:pPr>
    </w:p>
    <w:p w14:paraId="58C269FA" w14:textId="0ED6D0D3" w:rsidR="006923D6" w:rsidRPr="00F25686" w:rsidRDefault="006923D6" w:rsidP="006923D6">
      <w:pPr>
        <w:rPr>
          <w:lang w:val="en-GB"/>
        </w:rPr>
      </w:pPr>
      <w:r w:rsidRPr="0066248D">
        <w:rPr>
          <w:b/>
          <w:lang w:val="en-GB"/>
        </w:rPr>
        <w:lastRenderedPageBreak/>
        <w:t>* Parameter names of getVersion() method have to be set by the library’s user. The chosen names determine methods which are called by the library to return the getVersion() method’s result asynchronously</w:t>
      </w:r>
      <w:r>
        <w:rPr>
          <w:b/>
          <w:lang w:val="en-GB"/>
        </w:rPr>
        <w:t>.</w:t>
      </w:r>
    </w:p>
    <w:p w14:paraId="47F021EE" w14:textId="77777777" w:rsidR="006923D6" w:rsidRPr="0066248D" w:rsidRDefault="006923D6" w:rsidP="006923D6">
      <w:pPr>
        <w:rPr>
          <w:b/>
          <w:lang w:val="en-GB"/>
        </w:rPr>
      </w:pPr>
      <w:r w:rsidRPr="0066248D">
        <w:rPr>
          <w:b/>
          <w:lang w:val="en-GB"/>
        </w:rPr>
        <w:t xml:space="preserve">Sample: </w:t>
      </w:r>
    </w:p>
    <w:p w14:paraId="62527070" w14:textId="77777777" w:rsidR="006923D6" w:rsidRPr="0066248D" w:rsidRDefault="006923D6" w:rsidP="006923D6">
      <w:pPr>
        <w:pStyle w:val="bat"/>
        <w:ind w:left="0"/>
        <w:rPr>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call out getVersion() method </w:t>
      </w:r>
      <w:r w:rsidRPr="0079088B">
        <w:rPr>
          <w:color w:val="76923C" w:themeColor="accent3" w:themeShade="BF"/>
          <w:lang w:val="en-GB"/>
        </w:rPr>
        <w:sym w:font="Wingdings" w:char="F0E0"/>
      </w:r>
      <w:r w:rsidRPr="0066248D">
        <w:rPr>
          <w:color w:val="76923C" w:themeColor="accent3" w:themeShade="BF"/>
          <w:lang w:val="en-GB"/>
        </w:rPr>
        <w:t xml:space="preserve"> </w:t>
      </w:r>
    </w:p>
    <w:p w14:paraId="0FB075BF" w14:textId="77777777" w:rsidR="006923D6" w:rsidRPr="0066248D" w:rsidRDefault="006923D6" w:rsidP="006923D6">
      <w:pPr>
        <w:pStyle w:val="bat"/>
        <w:ind w:left="0"/>
        <w:rPr>
          <w:lang w:val="en-GB"/>
        </w:rPr>
      </w:pPr>
      <w:r w:rsidRPr="0066248D">
        <w:rPr>
          <w:lang w:val="en-GB"/>
        </w:rPr>
        <w:t>new IdCardPluginHandler(‘est’).</w:t>
      </w:r>
      <w:r w:rsidRPr="0066248D">
        <w:rPr>
          <w:b/>
          <w:lang w:val="en-GB"/>
        </w:rPr>
        <w:t>getVersion</w:t>
      </w:r>
      <w:r w:rsidRPr="0066248D">
        <w:rPr>
          <w:lang w:val="en-GB"/>
        </w:rPr>
        <w:t>(</w:t>
      </w:r>
      <w:r w:rsidRPr="0066248D">
        <w:rPr>
          <w:b/>
          <w:lang w:val="en-GB"/>
        </w:rPr>
        <w:t>handleVersion</w:t>
      </w:r>
      <w:r w:rsidRPr="0066248D">
        <w:rPr>
          <w:lang w:val="en-GB"/>
        </w:rPr>
        <w:t xml:space="preserve">, </w:t>
      </w:r>
      <w:r w:rsidRPr="0066248D">
        <w:rPr>
          <w:b/>
          <w:lang w:val="en-GB"/>
        </w:rPr>
        <w:t>handleError</w:t>
      </w:r>
      <w:r w:rsidRPr="0066248D">
        <w:rPr>
          <w:lang w:val="en-GB"/>
        </w:rPr>
        <w:t>);</w:t>
      </w:r>
    </w:p>
    <w:p w14:paraId="7FA1D9EE" w14:textId="77777777" w:rsidR="006923D6" w:rsidRPr="0066248D" w:rsidRDefault="006923D6" w:rsidP="006923D6">
      <w:pPr>
        <w:pStyle w:val="bat"/>
        <w:ind w:left="0"/>
        <w:rPr>
          <w:lang w:val="en-GB"/>
        </w:rPr>
      </w:pPr>
    </w:p>
    <w:p w14:paraId="7F326C7A" w14:textId="77777777" w:rsidR="006923D6" w:rsidRPr="0066248D" w:rsidRDefault="006923D6" w:rsidP="006923D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successful scenario</w:t>
      </w:r>
      <w:r w:rsidRPr="0079088B">
        <w:rPr>
          <w:color w:val="76923C" w:themeColor="accent3" w:themeShade="BF"/>
          <w:lang w:val="en-GB"/>
        </w:rPr>
        <w:sym w:font="Wingdings" w:char="F0E0"/>
      </w:r>
    </w:p>
    <w:p w14:paraId="4C788F9D" w14:textId="77777777" w:rsidR="006923D6" w:rsidRPr="0066248D" w:rsidRDefault="006923D6" w:rsidP="006923D6">
      <w:pPr>
        <w:pStyle w:val="bat"/>
        <w:ind w:left="0"/>
        <w:rPr>
          <w:lang w:val="en-GB"/>
        </w:rPr>
      </w:pPr>
      <w:r w:rsidRPr="0066248D">
        <w:rPr>
          <w:lang w:val="en-GB"/>
        </w:rPr>
        <w:t xml:space="preserve">function </w:t>
      </w:r>
      <w:r w:rsidRPr="0066248D">
        <w:rPr>
          <w:b/>
          <w:lang w:val="en-GB"/>
        </w:rPr>
        <w:t>handleVersion</w:t>
      </w:r>
      <w:r w:rsidRPr="0066248D">
        <w:rPr>
          <w:lang w:val="en-GB"/>
        </w:rPr>
        <w:t>(version) {</w:t>
      </w:r>
    </w:p>
    <w:p w14:paraId="482A4749" w14:textId="77777777" w:rsidR="006923D6" w:rsidRPr="0066248D" w:rsidRDefault="006923D6" w:rsidP="006923D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for using the signature value </w:t>
      </w:r>
      <w:r w:rsidRPr="0079088B">
        <w:rPr>
          <w:color w:val="76923C" w:themeColor="accent3" w:themeShade="BF"/>
          <w:lang w:val="en-GB"/>
        </w:rPr>
        <w:sym w:font="Wingdings" w:char="F0E0"/>
      </w:r>
    </w:p>
    <w:p w14:paraId="18FD9FC7" w14:textId="77777777" w:rsidR="006923D6" w:rsidRPr="0066248D" w:rsidRDefault="006923D6" w:rsidP="006923D6">
      <w:pPr>
        <w:pStyle w:val="bat"/>
        <w:ind w:left="0"/>
        <w:rPr>
          <w:lang w:val="en-GB"/>
        </w:rPr>
      </w:pPr>
      <w:r w:rsidRPr="0066248D">
        <w:rPr>
          <w:lang w:val="en-GB"/>
        </w:rPr>
        <w:t>}</w:t>
      </w:r>
    </w:p>
    <w:p w14:paraId="54E74A1E" w14:textId="77777777" w:rsidR="006923D6" w:rsidRPr="0066248D" w:rsidRDefault="006923D6" w:rsidP="006923D6">
      <w:pPr>
        <w:pStyle w:val="bat"/>
        <w:ind w:left="0"/>
        <w:rPr>
          <w:lang w:val="en-GB"/>
        </w:rPr>
      </w:pPr>
    </w:p>
    <w:p w14:paraId="48133CE9" w14:textId="77777777" w:rsidR="006923D6" w:rsidRPr="0066248D" w:rsidRDefault="006923D6" w:rsidP="006923D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failure scenario</w:t>
      </w:r>
      <w:r w:rsidRPr="0079088B">
        <w:rPr>
          <w:color w:val="76923C" w:themeColor="accent3" w:themeShade="BF"/>
          <w:lang w:val="en-GB"/>
        </w:rPr>
        <w:sym w:font="Wingdings" w:char="F0E0"/>
      </w:r>
    </w:p>
    <w:p w14:paraId="25149295" w14:textId="77777777" w:rsidR="006923D6" w:rsidRPr="0066248D" w:rsidRDefault="006923D6" w:rsidP="006923D6">
      <w:pPr>
        <w:pStyle w:val="bat"/>
        <w:ind w:left="0"/>
        <w:rPr>
          <w:lang w:val="en-GB"/>
        </w:rPr>
      </w:pPr>
      <w:r w:rsidRPr="0066248D">
        <w:rPr>
          <w:lang w:val="en-GB"/>
        </w:rPr>
        <w:t xml:space="preserve">function </w:t>
      </w:r>
      <w:r w:rsidRPr="0066248D">
        <w:rPr>
          <w:b/>
          <w:lang w:val="en-GB"/>
        </w:rPr>
        <w:t>handleError</w:t>
      </w:r>
      <w:r w:rsidRPr="0066248D">
        <w:rPr>
          <w:lang w:val="en-GB"/>
        </w:rPr>
        <w:t xml:space="preserve">(ex) { </w:t>
      </w: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to handle the error situation </w:t>
      </w:r>
      <w:r>
        <w:rPr>
          <w:color w:val="76923C" w:themeColor="accent3" w:themeShade="BF"/>
          <w:lang w:val="en-GB"/>
        </w:rPr>
        <w:t xml:space="preserve">--&gt; </w:t>
      </w:r>
      <w:r w:rsidRPr="0066248D">
        <w:rPr>
          <w:lang w:val="en-GB"/>
        </w:rPr>
        <w:t>}</w:t>
      </w:r>
    </w:p>
    <w:p w14:paraId="0CF5ACBA" w14:textId="658FE72E" w:rsidR="006923D6" w:rsidRPr="00F25686" w:rsidRDefault="00A9238F" w:rsidP="00304081">
      <w:pPr>
        <w:rPr>
          <w:b/>
          <w:lang w:val="en-GB"/>
        </w:rPr>
      </w:pPr>
      <w:r w:rsidRPr="00F25686">
        <w:rPr>
          <w:b/>
          <w:lang w:val="en-GB"/>
        </w:rPr>
        <w:t>Description:</w:t>
      </w:r>
    </w:p>
    <w:p w14:paraId="2BDCC3FE" w14:textId="77777777" w:rsidR="00304081" w:rsidRPr="0066248D" w:rsidRDefault="00304081" w:rsidP="00304081">
      <w:pPr>
        <w:pStyle w:val="ListParagraph"/>
        <w:numPr>
          <w:ilvl w:val="0"/>
          <w:numId w:val="12"/>
        </w:numPr>
        <w:rPr>
          <w:lang w:val="en-GB"/>
        </w:rPr>
      </w:pPr>
      <w:r w:rsidRPr="0066248D">
        <w:rPr>
          <w:lang w:val="en-GB"/>
        </w:rPr>
        <w:t>to receive the result of successful scenario of the getVersion() method (the version number), the library’s user must implement a method and name it according to the value that s/he set to the “</w:t>
      </w:r>
      <w:r w:rsidRPr="0066248D">
        <w:rPr>
          <w:b/>
          <w:lang w:val="en-GB"/>
        </w:rPr>
        <w:t>successCallback</w:t>
      </w:r>
      <w:r w:rsidRPr="0066248D">
        <w:rPr>
          <w:lang w:val="en-GB"/>
        </w:rPr>
        <w:t>” parameter. The method must have an input parameter of type String. The library calls out this method if signing succeeds.</w:t>
      </w:r>
    </w:p>
    <w:p w14:paraId="4F57C289" w14:textId="77777777" w:rsidR="00304081" w:rsidRPr="0066248D" w:rsidRDefault="00304081" w:rsidP="00304081">
      <w:pPr>
        <w:pStyle w:val="ListParagraph"/>
        <w:numPr>
          <w:ilvl w:val="0"/>
          <w:numId w:val="12"/>
        </w:numPr>
        <w:rPr>
          <w:lang w:val="en-GB"/>
        </w:rPr>
      </w:pPr>
      <w:r w:rsidRPr="0066248D">
        <w:rPr>
          <w:lang w:val="en-GB"/>
        </w:rPr>
        <w:t>in case of failure in the process of signing, the library calls out method which is determined by the value of “</w:t>
      </w:r>
      <w:r w:rsidRPr="0066248D">
        <w:rPr>
          <w:b/>
          <w:lang w:val="en-GB"/>
        </w:rPr>
        <w:t>failureCallback</w:t>
      </w:r>
      <w:r w:rsidRPr="0066248D">
        <w:rPr>
          <w:lang w:val="en-GB"/>
        </w:rPr>
        <w:t xml:space="preserve">” input parameter. The library’s user must implement this method, the method must have an input parameter of type </w:t>
      </w:r>
      <w:hyperlink w:anchor="_Object_IdCardException" w:history="1">
        <w:r w:rsidRPr="0066248D">
          <w:rPr>
            <w:rStyle w:val="Hyperlink"/>
            <w:lang w:val="en-GB"/>
          </w:rPr>
          <w:t>idCardException</w:t>
        </w:r>
      </w:hyperlink>
      <w:r w:rsidRPr="0066248D">
        <w:rPr>
          <w:lang w:val="en-GB"/>
        </w:rPr>
        <w:t>.</w:t>
      </w:r>
    </w:p>
    <w:p w14:paraId="781D9A60" w14:textId="77777777" w:rsidR="00265066" w:rsidRDefault="00265066" w:rsidP="00F25686">
      <w:pPr>
        <w:rPr>
          <w:lang w:val="en-GB"/>
        </w:rPr>
      </w:pPr>
      <w:r w:rsidRPr="00265066">
        <w:rPr>
          <w:lang w:val="en-GB"/>
        </w:rPr>
        <w:t xml:space="preserve">See also </w:t>
      </w:r>
      <w:r w:rsidRPr="00265066">
        <w:rPr>
          <w:b/>
          <w:lang w:val="en-GB"/>
        </w:rPr>
        <w:t>sign.html</w:t>
      </w:r>
      <w:r w:rsidRPr="00265066">
        <w:rPr>
          <w:lang w:val="en-GB"/>
        </w:rPr>
        <w:t xml:space="preserve"> sample application’s source code, the sample </w:t>
      </w:r>
      <w:r w:rsidRPr="00265066">
        <w:rPr>
          <w:rFonts w:cs="Arial"/>
          <w:szCs w:val="20"/>
          <w:lang w:val="en-GB"/>
        </w:rPr>
        <w:t>is included in the idCard.js library’s distribution package</w:t>
      </w:r>
      <w:r w:rsidRPr="00265066">
        <w:rPr>
          <w:lang w:val="en-GB"/>
        </w:rPr>
        <w:t>.</w:t>
      </w:r>
    </w:p>
    <w:p w14:paraId="2019BD3E" w14:textId="6EC70DCC" w:rsidR="000468F8" w:rsidRDefault="000468F8" w:rsidP="00F25686">
      <w:pPr>
        <w:rPr>
          <w:lang w:val="en-GB"/>
        </w:rPr>
      </w:pPr>
      <w:r w:rsidRPr="00666996">
        <w:rPr>
          <w:b/>
          <w:lang w:val="en-GB"/>
        </w:rPr>
        <w:t>Note</w:t>
      </w:r>
      <w:r>
        <w:rPr>
          <w:lang w:val="en-GB"/>
        </w:rPr>
        <w:t>: idCard.js library’s variable ‘</w:t>
      </w:r>
      <w:hyperlink w:anchor="_libraryVersion_variable" w:history="1">
        <w:r w:rsidRPr="00B1760F">
          <w:rPr>
            <w:rStyle w:val="Hyperlink"/>
            <w:lang w:val="en-GB"/>
          </w:rPr>
          <w:t>libraryVersion’</w:t>
        </w:r>
      </w:hyperlink>
      <w:r>
        <w:rPr>
          <w:lang w:val="en-GB"/>
        </w:rPr>
        <w:t xml:space="preserve"> specifies the version of the library, not the browser signing module. </w:t>
      </w:r>
    </w:p>
    <w:p w14:paraId="2E10C3DC" w14:textId="77777777" w:rsidR="00DA7935" w:rsidRDefault="00DA7935" w:rsidP="00F25686">
      <w:pPr>
        <w:rPr>
          <w:lang w:val="en-GB"/>
        </w:rPr>
      </w:pPr>
    </w:p>
    <w:p w14:paraId="464D9104" w14:textId="48F563FD" w:rsidR="006F7DBB" w:rsidRPr="0066248D" w:rsidRDefault="00562843" w:rsidP="007C36C0">
      <w:pPr>
        <w:pStyle w:val="Heading4"/>
        <w:rPr>
          <w:rStyle w:val="Strong"/>
          <w:b w:val="0"/>
          <w:szCs w:val="20"/>
        </w:rPr>
      </w:pPr>
      <w:r w:rsidRPr="0066248D">
        <w:rPr>
          <w:rStyle w:val="Strong"/>
          <w:b w:val="0"/>
          <w:szCs w:val="20"/>
        </w:rPr>
        <w:t>Method getCertificate(successCallback, failureCallback)</w:t>
      </w:r>
      <w:bookmarkEnd w:id="142"/>
      <w:bookmarkEnd w:id="143"/>
    </w:p>
    <w:p w14:paraId="790504E4" w14:textId="031AA903" w:rsidR="00D03E0C" w:rsidRPr="0066248D" w:rsidRDefault="00D03E0C" w:rsidP="00D03E0C">
      <w:pPr>
        <w:rPr>
          <w:lang w:val="en-GB"/>
        </w:rPr>
      </w:pPr>
      <w:r w:rsidRPr="0066248D">
        <w:rPr>
          <w:lang w:val="en-GB"/>
        </w:rPr>
        <w:t xml:space="preserve">The method returns asynchronously the signer’s certificate. In case of an error situation, IdCardException object is returned </w:t>
      </w:r>
    </w:p>
    <w:p w14:paraId="2F8272B9" w14:textId="77777777" w:rsidR="00D03E0C" w:rsidRPr="0066248D" w:rsidRDefault="00D03E0C" w:rsidP="00D03E0C">
      <w:pPr>
        <w:rPr>
          <w:rFonts w:cs="Arial"/>
          <w:szCs w:val="20"/>
          <w:lang w:val="en-GB"/>
        </w:rPr>
      </w:pPr>
      <w:r w:rsidRPr="0066248D">
        <w:rPr>
          <w:rFonts w:cs="Arial"/>
          <w:b/>
          <w:szCs w:val="20"/>
          <w:lang w:val="en-GB"/>
        </w:rPr>
        <w:t>Parameters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1"/>
        <w:gridCol w:w="1415"/>
        <w:gridCol w:w="4814"/>
      </w:tblGrid>
      <w:tr w:rsidR="00D03E0C" w:rsidRPr="0066248D" w14:paraId="6F1B8719" w14:textId="77777777" w:rsidTr="00406533">
        <w:tc>
          <w:tcPr>
            <w:tcW w:w="1206" w:type="pct"/>
          </w:tcPr>
          <w:p w14:paraId="3A77E931" w14:textId="77777777" w:rsidR="00D03E0C" w:rsidRPr="0066248D" w:rsidRDefault="00D03E0C" w:rsidP="00406533">
            <w:pPr>
              <w:rPr>
                <w:b/>
                <w:lang w:val="en-GB"/>
              </w:rPr>
            </w:pPr>
            <w:r w:rsidRPr="0066248D">
              <w:rPr>
                <w:b/>
                <w:lang w:val="en-GB"/>
              </w:rPr>
              <w:t>Name</w:t>
            </w:r>
          </w:p>
        </w:tc>
        <w:tc>
          <w:tcPr>
            <w:tcW w:w="862" w:type="pct"/>
          </w:tcPr>
          <w:p w14:paraId="2539C94E" w14:textId="77777777" w:rsidR="00D03E0C" w:rsidRPr="0066248D" w:rsidRDefault="00D03E0C" w:rsidP="00406533">
            <w:pPr>
              <w:rPr>
                <w:b/>
                <w:lang w:val="en-GB"/>
              </w:rPr>
            </w:pPr>
            <w:r w:rsidRPr="0066248D">
              <w:rPr>
                <w:b/>
                <w:lang w:val="en-GB"/>
              </w:rPr>
              <w:t>Data type</w:t>
            </w:r>
          </w:p>
        </w:tc>
        <w:tc>
          <w:tcPr>
            <w:tcW w:w="2932" w:type="pct"/>
          </w:tcPr>
          <w:p w14:paraId="34EC7A45" w14:textId="77777777" w:rsidR="00D03E0C" w:rsidRPr="0066248D" w:rsidRDefault="00D03E0C" w:rsidP="00406533">
            <w:pPr>
              <w:rPr>
                <w:b/>
                <w:lang w:val="en-GB"/>
              </w:rPr>
            </w:pPr>
            <w:r w:rsidRPr="0066248D">
              <w:rPr>
                <w:b/>
                <w:lang w:val="en-GB"/>
              </w:rPr>
              <w:t>Description</w:t>
            </w:r>
          </w:p>
        </w:tc>
      </w:tr>
      <w:tr w:rsidR="00D03E0C" w:rsidRPr="0066248D" w14:paraId="4831768D" w14:textId="77777777" w:rsidTr="00406533">
        <w:tc>
          <w:tcPr>
            <w:tcW w:w="1206" w:type="pct"/>
          </w:tcPr>
          <w:p w14:paraId="0E1AC8B7" w14:textId="23EFB0A3" w:rsidR="00E03691" w:rsidRPr="0066248D" w:rsidRDefault="00F26DC2" w:rsidP="00406533">
            <w:pPr>
              <w:rPr>
                <w:lang w:val="en-GB"/>
              </w:rPr>
            </w:pPr>
            <w:r w:rsidRPr="0066248D">
              <w:rPr>
                <w:lang w:val="en-GB"/>
              </w:rPr>
              <w:t>successCallback</w:t>
            </w:r>
            <w:r w:rsidR="00E03691" w:rsidRPr="0066248D">
              <w:rPr>
                <w:lang w:val="en-GB"/>
              </w:rPr>
              <w:t>*</w:t>
            </w:r>
          </w:p>
        </w:tc>
        <w:tc>
          <w:tcPr>
            <w:tcW w:w="862" w:type="pct"/>
          </w:tcPr>
          <w:p w14:paraId="3492C70F" w14:textId="77777777" w:rsidR="00D03E0C" w:rsidRPr="0066248D" w:rsidRDefault="00D03E0C" w:rsidP="00406533">
            <w:pPr>
              <w:rPr>
                <w:lang w:val="en-GB"/>
              </w:rPr>
            </w:pPr>
            <w:r w:rsidRPr="0066248D">
              <w:rPr>
                <w:lang w:val="en-GB"/>
              </w:rPr>
              <w:t>String</w:t>
            </w:r>
          </w:p>
        </w:tc>
        <w:tc>
          <w:tcPr>
            <w:tcW w:w="2932" w:type="pct"/>
          </w:tcPr>
          <w:p w14:paraId="7DEB5539" w14:textId="4CC94980" w:rsidR="00D03E0C" w:rsidRPr="0066248D" w:rsidRDefault="00F26DC2" w:rsidP="00F26DC2">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getCertificate() method in case of </w:t>
            </w:r>
            <w:r w:rsidR="006469E3" w:rsidRPr="0066248D">
              <w:rPr>
                <w:b/>
                <w:lang w:val="en-GB"/>
              </w:rPr>
              <w:t>successful</w:t>
            </w:r>
            <w:r w:rsidRPr="0066248D">
              <w:rPr>
                <w:b/>
                <w:lang w:val="en-GB"/>
              </w:rPr>
              <w:t xml:space="preserve"> scenario</w:t>
            </w:r>
            <w:r w:rsidRPr="0066248D">
              <w:rPr>
                <w:lang w:val="en-GB"/>
              </w:rPr>
              <w:t>.</w:t>
            </w:r>
            <w:r w:rsidR="006469E3" w:rsidRPr="0066248D">
              <w:rPr>
                <w:lang w:val="en-GB"/>
              </w:rPr>
              <w:t xml:space="preserve"> The returned value is a </w:t>
            </w:r>
            <w:hyperlink w:anchor="_Object_Certificate" w:history="1">
              <w:r w:rsidR="006469E3" w:rsidRPr="0066248D">
                <w:rPr>
                  <w:rStyle w:val="Hyperlink"/>
                  <w:lang w:val="en-GB"/>
                </w:rPr>
                <w:t>Certificate</w:t>
              </w:r>
            </w:hyperlink>
            <w:r w:rsidR="006469E3" w:rsidRPr="0066248D">
              <w:rPr>
                <w:lang w:val="en-GB"/>
              </w:rPr>
              <w:t xml:space="preserve"> object (the signer’s certificate from the smart card).</w:t>
            </w:r>
          </w:p>
        </w:tc>
      </w:tr>
      <w:tr w:rsidR="00406533" w:rsidRPr="0066248D" w14:paraId="577B9DED" w14:textId="77777777" w:rsidTr="00406533">
        <w:tc>
          <w:tcPr>
            <w:tcW w:w="1206" w:type="pct"/>
          </w:tcPr>
          <w:p w14:paraId="2DC587A3" w14:textId="3D582885" w:rsidR="00406533" w:rsidRPr="0066248D" w:rsidRDefault="00406533" w:rsidP="00406533">
            <w:pPr>
              <w:rPr>
                <w:lang w:val="en-GB"/>
              </w:rPr>
            </w:pPr>
            <w:r w:rsidRPr="0066248D">
              <w:rPr>
                <w:lang w:val="en-GB"/>
              </w:rPr>
              <w:t>failureCallback</w:t>
            </w:r>
            <w:r w:rsidR="00E03691" w:rsidRPr="0066248D">
              <w:rPr>
                <w:lang w:val="en-GB"/>
              </w:rPr>
              <w:t>*</w:t>
            </w:r>
          </w:p>
        </w:tc>
        <w:tc>
          <w:tcPr>
            <w:tcW w:w="862" w:type="pct"/>
          </w:tcPr>
          <w:p w14:paraId="0DF133DC" w14:textId="29438DC6" w:rsidR="00406533" w:rsidRPr="0066248D" w:rsidRDefault="00406533" w:rsidP="00406533">
            <w:pPr>
              <w:rPr>
                <w:lang w:val="en-GB"/>
              </w:rPr>
            </w:pPr>
            <w:r w:rsidRPr="0066248D">
              <w:rPr>
                <w:lang w:val="en-GB"/>
              </w:rPr>
              <w:t>String</w:t>
            </w:r>
          </w:p>
        </w:tc>
        <w:tc>
          <w:tcPr>
            <w:tcW w:w="2932" w:type="pct"/>
          </w:tcPr>
          <w:p w14:paraId="795F48DF" w14:textId="2AF4DFC2" w:rsidR="00406533" w:rsidRPr="0066248D" w:rsidRDefault="00406533" w:rsidP="00FC6485">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getCertificate() method in case of </w:t>
            </w:r>
            <w:r w:rsidRPr="0066248D">
              <w:rPr>
                <w:b/>
                <w:lang w:val="en-GB"/>
              </w:rPr>
              <w:t>failure</w:t>
            </w:r>
            <w:r w:rsidR="003B7AED" w:rsidRPr="0066248D">
              <w:rPr>
                <w:b/>
                <w:lang w:val="en-GB"/>
              </w:rPr>
              <w:t xml:space="preserve"> scenario</w:t>
            </w:r>
            <w:r w:rsidRPr="0066248D">
              <w:rPr>
                <w:lang w:val="en-GB"/>
              </w:rPr>
              <w:t>. The returned value is a</w:t>
            </w:r>
            <w:r w:rsidR="00652DFB" w:rsidRPr="0066248D">
              <w:rPr>
                <w:lang w:val="en-GB"/>
              </w:rPr>
              <w:t>n</w:t>
            </w:r>
            <w:r w:rsidRPr="0066248D">
              <w:rPr>
                <w:lang w:val="en-GB"/>
              </w:rPr>
              <w:t xml:space="preserve"> </w:t>
            </w:r>
            <w:hyperlink w:anchor="_Object_IdCardException" w:history="1">
              <w:r w:rsidR="00FC6485" w:rsidRPr="0066248D">
                <w:rPr>
                  <w:rStyle w:val="Hyperlink"/>
                  <w:lang w:val="en-GB"/>
                </w:rPr>
                <w:t>IdCardException</w:t>
              </w:r>
            </w:hyperlink>
            <w:r w:rsidRPr="0066248D">
              <w:rPr>
                <w:lang w:val="en-GB"/>
              </w:rPr>
              <w:t xml:space="preserve"> object (</w:t>
            </w:r>
            <w:r w:rsidR="00FC6485" w:rsidRPr="0066248D">
              <w:rPr>
                <w:lang w:val="en-GB"/>
              </w:rPr>
              <w:t>containing the error message and code</w:t>
            </w:r>
            <w:r w:rsidRPr="0066248D">
              <w:rPr>
                <w:lang w:val="en-GB"/>
              </w:rPr>
              <w:t>).</w:t>
            </w:r>
          </w:p>
        </w:tc>
      </w:tr>
    </w:tbl>
    <w:p w14:paraId="2C9DC907" w14:textId="77777777" w:rsidR="00D03E0C" w:rsidRPr="0066248D" w:rsidRDefault="00D03E0C" w:rsidP="00D03E0C">
      <w:pPr>
        <w:rPr>
          <w:lang w:val="en-GB"/>
        </w:rPr>
      </w:pPr>
    </w:p>
    <w:p w14:paraId="0A29593F" w14:textId="77777777" w:rsidR="00265066" w:rsidRDefault="00E03691" w:rsidP="00D03E0C">
      <w:pPr>
        <w:rPr>
          <w:b/>
          <w:lang w:val="en-GB"/>
        </w:rPr>
      </w:pPr>
      <w:r w:rsidRPr="0066248D">
        <w:rPr>
          <w:b/>
          <w:lang w:val="en-GB"/>
        </w:rPr>
        <w:lastRenderedPageBreak/>
        <w:t xml:space="preserve">* </w:t>
      </w:r>
      <w:r w:rsidR="005A3B39" w:rsidRPr="0066248D">
        <w:rPr>
          <w:b/>
          <w:lang w:val="en-GB"/>
        </w:rPr>
        <w:t>P</w:t>
      </w:r>
      <w:r w:rsidRPr="0066248D">
        <w:rPr>
          <w:b/>
          <w:lang w:val="en-GB"/>
        </w:rPr>
        <w:t xml:space="preserve">arameter names of getCertificate() method have to be </w:t>
      </w:r>
      <w:r w:rsidR="00517642" w:rsidRPr="0066248D">
        <w:rPr>
          <w:b/>
          <w:lang w:val="en-GB"/>
        </w:rPr>
        <w:t>set</w:t>
      </w:r>
      <w:r w:rsidRPr="0066248D">
        <w:rPr>
          <w:b/>
          <w:lang w:val="en-GB"/>
        </w:rPr>
        <w:t xml:space="preserve"> by the library’s user</w:t>
      </w:r>
      <w:r w:rsidR="005A3B39" w:rsidRPr="0066248D">
        <w:rPr>
          <w:b/>
          <w:lang w:val="en-GB"/>
        </w:rPr>
        <w:t>.</w:t>
      </w:r>
      <w:r w:rsidR="00517642" w:rsidRPr="0066248D">
        <w:rPr>
          <w:b/>
          <w:lang w:val="en-GB"/>
        </w:rPr>
        <w:t xml:space="preserve"> The chosen names determine methods which are called by the library to return the getCertificate() method’s result asynchronously</w:t>
      </w:r>
      <w:r w:rsidR="00265066">
        <w:rPr>
          <w:b/>
          <w:lang w:val="en-GB"/>
        </w:rPr>
        <w:t>.</w:t>
      </w:r>
    </w:p>
    <w:p w14:paraId="221D084E" w14:textId="77777777" w:rsidR="00265066" w:rsidRPr="0066248D" w:rsidRDefault="00265066" w:rsidP="00265066">
      <w:pPr>
        <w:rPr>
          <w:b/>
          <w:lang w:val="en-GB"/>
        </w:rPr>
      </w:pPr>
      <w:r w:rsidRPr="0066248D">
        <w:rPr>
          <w:b/>
          <w:lang w:val="en-GB"/>
        </w:rPr>
        <w:t xml:space="preserve">Sample: </w:t>
      </w:r>
    </w:p>
    <w:p w14:paraId="4ED46AFB" w14:textId="77777777" w:rsidR="00265066" w:rsidRPr="0066248D" w:rsidRDefault="00265066" w:rsidP="00265066">
      <w:pPr>
        <w:pStyle w:val="bat"/>
        <w:ind w:left="0"/>
        <w:rPr>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call out getCertificate() method </w:t>
      </w:r>
      <w:r w:rsidRPr="00575A4B">
        <w:rPr>
          <w:color w:val="76923C" w:themeColor="accent3" w:themeShade="BF"/>
          <w:lang w:val="en-GB"/>
        </w:rPr>
        <w:sym w:font="Wingdings" w:char="F0E0"/>
      </w:r>
      <w:r w:rsidRPr="0066248D">
        <w:rPr>
          <w:color w:val="76923C" w:themeColor="accent3" w:themeShade="BF"/>
          <w:lang w:val="en-GB"/>
        </w:rPr>
        <w:t xml:space="preserve"> </w:t>
      </w:r>
    </w:p>
    <w:p w14:paraId="4619066F" w14:textId="77777777" w:rsidR="00265066" w:rsidRPr="0066248D" w:rsidRDefault="00265066" w:rsidP="00265066">
      <w:pPr>
        <w:pStyle w:val="bat"/>
        <w:ind w:left="0"/>
        <w:rPr>
          <w:lang w:val="en-GB"/>
        </w:rPr>
      </w:pPr>
      <w:r w:rsidRPr="0066248D">
        <w:rPr>
          <w:lang w:val="en-GB"/>
        </w:rPr>
        <w:t>new IdCardPluginHandler(‘est’).</w:t>
      </w:r>
      <w:r w:rsidRPr="0066248D">
        <w:rPr>
          <w:b/>
          <w:lang w:val="en-GB"/>
        </w:rPr>
        <w:t>getCertificate</w:t>
      </w:r>
      <w:r w:rsidRPr="0066248D">
        <w:rPr>
          <w:lang w:val="en-GB"/>
        </w:rPr>
        <w:t>(</w:t>
      </w:r>
      <w:r w:rsidRPr="0066248D">
        <w:rPr>
          <w:b/>
          <w:lang w:val="en-GB"/>
        </w:rPr>
        <w:t>handleCertificate</w:t>
      </w:r>
      <w:r w:rsidRPr="0066248D">
        <w:rPr>
          <w:lang w:val="en-GB"/>
        </w:rPr>
        <w:t xml:space="preserve">, </w:t>
      </w:r>
      <w:r w:rsidRPr="0066248D">
        <w:rPr>
          <w:b/>
          <w:lang w:val="en-GB"/>
        </w:rPr>
        <w:t>handleError</w:t>
      </w:r>
      <w:r w:rsidRPr="0066248D">
        <w:rPr>
          <w:lang w:val="en-GB"/>
        </w:rPr>
        <w:t>);</w:t>
      </w:r>
    </w:p>
    <w:p w14:paraId="4918B5B4" w14:textId="77777777" w:rsidR="00265066" w:rsidRPr="0066248D" w:rsidRDefault="00265066" w:rsidP="00265066">
      <w:pPr>
        <w:pStyle w:val="bat"/>
        <w:ind w:left="0"/>
        <w:rPr>
          <w:lang w:val="en-GB"/>
        </w:rPr>
      </w:pPr>
    </w:p>
    <w:p w14:paraId="53FF8B03" w14:textId="77777777" w:rsidR="00265066" w:rsidRPr="0066248D" w:rsidRDefault="00265066" w:rsidP="0026506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successful scenario</w:t>
      </w:r>
      <w:r w:rsidRPr="0079088B">
        <w:rPr>
          <w:color w:val="76923C" w:themeColor="accent3" w:themeShade="BF"/>
          <w:lang w:val="en-GB"/>
        </w:rPr>
        <w:sym w:font="Wingdings" w:char="F0E0"/>
      </w:r>
    </w:p>
    <w:p w14:paraId="0D84DD04" w14:textId="77777777" w:rsidR="00265066" w:rsidRPr="0066248D" w:rsidRDefault="00265066" w:rsidP="00265066">
      <w:pPr>
        <w:pStyle w:val="bat"/>
        <w:ind w:left="0"/>
        <w:rPr>
          <w:lang w:val="en-GB"/>
        </w:rPr>
      </w:pPr>
      <w:r w:rsidRPr="0066248D">
        <w:rPr>
          <w:lang w:val="en-GB"/>
        </w:rPr>
        <w:t xml:space="preserve">function </w:t>
      </w:r>
      <w:r w:rsidRPr="0066248D">
        <w:rPr>
          <w:b/>
          <w:lang w:val="en-GB"/>
        </w:rPr>
        <w:t>handleCertificate</w:t>
      </w:r>
      <w:r w:rsidRPr="0066248D">
        <w:rPr>
          <w:lang w:val="en-GB"/>
        </w:rPr>
        <w:t>(cert) {</w:t>
      </w:r>
    </w:p>
    <w:p w14:paraId="3D1F9DA6" w14:textId="77777777" w:rsidR="00265066" w:rsidRPr="0066248D" w:rsidRDefault="00265066" w:rsidP="0026506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for using the certificate </w:t>
      </w:r>
      <w:r>
        <w:rPr>
          <w:color w:val="76923C" w:themeColor="accent3" w:themeShade="BF"/>
          <w:lang w:val="en-GB"/>
        </w:rPr>
        <w:t>--&gt;</w:t>
      </w:r>
    </w:p>
    <w:p w14:paraId="00EFAFD1" w14:textId="77777777" w:rsidR="00265066" w:rsidRPr="0066248D" w:rsidRDefault="00265066" w:rsidP="00265066">
      <w:pPr>
        <w:pStyle w:val="bat"/>
        <w:ind w:left="0"/>
        <w:rPr>
          <w:lang w:val="en-GB"/>
        </w:rPr>
      </w:pPr>
      <w:r w:rsidRPr="0066248D">
        <w:rPr>
          <w:lang w:val="en-GB"/>
        </w:rPr>
        <w:t>}</w:t>
      </w:r>
    </w:p>
    <w:p w14:paraId="0638957C" w14:textId="77777777" w:rsidR="00265066" w:rsidRPr="0066248D" w:rsidRDefault="00265066" w:rsidP="00265066">
      <w:pPr>
        <w:pStyle w:val="bat"/>
        <w:ind w:left="0"/>
        <w:rPr>
          <w:lang w:val="en-GB"/>
        </w:rPr>
      </w:pPr>
    </w:p>
    <w:p w14:paraId="43CB5E23" w14:textId="77777777" w:rsidR="00265066" w:rsidRPr="0066248D" w:rsidRDefault="00265066" w:rsidP="0026506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failure scenario</w:t>
      </w:r>
      <w:r w:rsidRPr="0079088B">
        <w:rPr>
          <w:color w:val="76923C" w:themeColor="accent3" w:themeShade="BF"/>
          <w:lang w:val="en-GB"/>
        </w:rPr>
        <w:sym w:font="Wingdings" w:char="F0E0"/>
      </w:r>
    </w:p>
    <w:p w14:paraId="6BE72A81" w14:textId="77777777" w:rsidR="00265066" w:rsidRPr="0066248D" w:rsidRDefault="00265066" w:rsidP="00265066">
      <w:pPr>
        <w:pStyle w:val="bat"/>
        <w:ind w:left="0"/>
        <w:rPr>
          <w:color w:val="E36C0A" w:themeColor="accent6" w:themeShade="BF"/>
          <w:lang w:val="en-GB"/>
        </w:rPr>
      </w:pPr>
      <w:r w:rsidRPr="0066248D">
        <w:rPr>
          <w:lang w:val="en-GB"/>
        </w:rPr>
        <w:t xml:space="preserve">function </w:t>
      </w:r>
      <w:r w:rsidRPr="0066248D">
        <w:rPr>
          <w:b/>
          <w:lang w:val="en-GB"/>
        </w:rPr>
        <w:t>handleError</w:t>
      </w:r>
      <w:r w:rsidRPr="0066248D">
        <w:rPr>
          <w:lang w:val="en-GB"/>
        </w:rPr>
        <w:t xml:space="preserve">(ex) { </w:t>
      </w:r>
    </w:p>
    <w:p w14:paraId="1E5683E3" w14:textId="77777777" w:rsidR="00265066" w:rsidRPr="0066248D" w:rsidRDefault="00265066" w:rsidP="0026506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to handle the error situation </w:t>
      </w:r>
      <w:r>
        <w:rPr>
          <w:color w:val="76923C" w:themeColor="accent3" w:themeShade="BF"/>
          <w:lang w:val="en-GB"/>
        </w:rPr>
        <w:t>--&gt;</w:t>
      </w:r>
    </w:p>
    <w:p w14:paraId="780E5A07" w14:textId="77777777" w:rsidR="00265066" w:rsidRPr="0066248D" w:rsidRDefault="00265066" w:rsidP="00265066">
      <w:pPr>
        <w:pStyle w:val="bat"/>
        <w:ind w:left="0"/>
        <w:rPr>
          <w:lang w:val="en-GB"/>
        </w:rPr>
      </w:pPr>
      <w:r w:rsidRPr="0066248D">
        <w:rPr>
          <w:lang w:val="en-GB"/>
        </w:rPr>
        <w:t>}</w:t>
      </w:r>
    </w:p>
    <w:p w14:paraId="22D37061" w14:textId="60AFAA3E" w:rsidR="00E03691" w:rsidRPr="0066248D" w:rsidRDefault="00265066" w:rsidP="00D03E0C">
      <w:pPr>
        <w:rPr>
          <w:lang w:val="en-GB"/>
        </w:rPr>
      </w:pPr>
      <w:r>
        <w:rPr>
          <w:b/>
          <w:lang w:val="en-GB"/>
        </w:rPr>
        <w:t>Description:</w:t>
      </w:r>
    </w:p>
    <w:p w14:paraId="5DF8D626" w14:textId="597E24ED" w:rsidR="00E91E62" w:rsidRPr="0066248D" w:rsidRDefault="00CD3673" w:rsidP="00960FA5">
      <w:pPr>
        <w:pStyle w:val="ListParagraph"/>
        <w:numPr>
          <w:ilvl w:val="0"/>
          <w:numId w:val="12"/>
        </w:numPr>
        <w:rPr>
          <w:lang w:val="en-GB"/>
        </w:rPr>
      </w:pPr>
      <w:r w:rsidRPr="0066248D">
        <w:rPr>
          <w:lang w:val="en-GB"/>
        </w:rPr>
        <w:t>to receive the result of successful scenario of the getCertificate() method (the signer’s certificate), the library’s u</w:t>
      </w:r>
      <w:r w:rsidR="00382CBD" w:rsidRPr="0066248D">
        <w:rPr>
          <w:lang w:val="en-GB"/>
        </w:rPr>
        <w:t>ser must implement a method and name it according to the value that s/he set to the “</w:t>
      </w:r>
      <w:r w:rsidR="00382CBD" w:rsidRPr="0066248D">
        <w:rPr>
          <w:b/>
          <w:lang w:val="en-GB"/>
        </w:rPr>
        <w:t>successCallback</w:t>
      </w:r>
      <w:r w:rsidR="00382CBD" w:rsidRPr="0066248D">
        <w:rPr>
          <w:lang w:val="en-GB"/>
        </w:rPr>
        <w:t>” parameter</w:t>
      </w:r>
      <w:r w:rsidR="00716A65" w:rsidRPr="0066248D">
        <w:rPr>
          <w:lang w:val="en-GB"/>
        </w:rPr>
        <w:t xml:space="preserve">. </w:t>
      </w:r>
      <w:r w:rsidR="00C026B4" w:rsidRPr="0066248D">
        <w:rPr>
          <w:lang w:val="en-GB"/>
        </w:rPr>
        <w:t xml:space="preserve">The method must have an input parameter of type Certificate. </w:t>
      </w:r>
      <w:r w:rsidR="00716A65" w:rsidRPr="0066248D">
        <w:rPr>
          <w:lang w:val="en-GB"/>
        </w:rPr>
        <w:t>The library calls out this method if reading the signer’s certificate succeeds.</w:t>
      </w:r>
    </w:p>
    <w:p w14:paraId="3AAA82A2" w14:textId="37B0E80B" w:rsidR="001D56EE" w:rsidRPr="0066248D" w:rsidRDefault="001D56EE" w:rsidP="00960FA5">
      <w:pPr>
        <w:pStyle w:val="ListParagraph"/>
        <w:numPr>
          <w:ilvl w:val="0"/>
          <w:numId w:val="12"/>
        </w:numPr>
        <w:rPr>
          <w:lang w:val="en-GB"/>
        </w:rPr>
      </w:pPr>
      <w:r w:rsidRPr="0066248D">
        <w:rPr>
          <w:lang w:val="en-GB"/>
        </w:rPr>
        <w:t xml:space="preserve">in case of failure </w:t>
      </w:r>
      <w:r w:rsidR="00697865" w:rsidRPr="0066248D">
        <w:rPr>
          <w:lang w:val="en-GB"/>
        </w:rPr>
        <w:t xml:space="preserve">in the process of reading the certificate from card, </w:t>
      </w:r>
      <w:r w:rsidRPr="0066248D">
        <w:rPr>
          <w:lang w:val="en-GB"/>
        </w:rPr>
        <w:t>the library calls out method which is determined by the value of “</w:t>
      </w:r>
      <w:r w:rsidRPr="0066248D">
        <w:rPr>
          <w:b/>
          <w:lang w:val="en-GB"/>
        </w:rPr>
        <w:t>failureCallback</w:t>
      </w:r>
      <w:r w:rsidRPr="0066248D">
        <w:rPr>
          <w:lang w:val="en-GB"/>
        </w:rPr>
        <w:t>” input parameter.</w:t>
      </w:r>
      <w:r w:rsidR="00635C8F" w:rsidRPr="0066248D">
        <w:rPr>
          <w:lang w:val="en-GB"/>
        </w:rPr>
        <w:t xml:space="preserve"> The library’s user must implement this method</w:t>
      </w:r>
      <w:r w:rsidR="00013B3F" w:rsidRPr="0066248D">
        <w:rPr>
          <w:lang w:val="en-GB"/>
        </w:rPr>
        <w:t xml:space="preserve">, the method must have an input parameter of type </w:t>
      </w:r>
      <w:hyperlink w:anchor="_Object_IdCardException" w:history="1">
        <w:r w:rsidR="00635C8F" w:rsidRPr="0066248D">
          <w:rPr>
            <w:rStyle w:val="Hyperlink"/>
            <w:lang w:val="en-GB"/>
          </w:rPr>
          <w:t>idCar</w:t>
        </w:r>
        <w:r w:rsidR="00013B3F" w:rsidRPr="0066248D">
          <w:rPr>
            <w:rStyle w:val="Hyperlink"/>
            <w:lang w:val="en-GB"/>
          </w:rPr>
          <w:t>dException</w:t>
        </w:r>
      </w:hyperlink>
      <w:r w:rsidR="00635C8F" w:rsidRPr="0066248D">
        <w:rPr>
          <w:lang w:val="en-GB"/>
        </w:rPr>
        <w:t>.</w:t>
      </w:r>
    </w:p>
    <w:p w14:paraId="047E207C" w14:textId="0F49BD6E" w:rsidR="00BE38F6" w:rsidRDefault="00BE38F6" w:rsidP="00BE38F6">
      <w:pPr>
        <w:rPr>
          <w:lang w:val="en-GB"/>
        </w:rPr>
      </w:pPr>
      <w:r w:rsidRPr="00BE38F6">
        <w:rPr>
          <w:lang w:val="en-GB"/>
        </w:rPr>
        <w:t xml:space="preserve">See also </w:t>
      </w:r>
      <w:r w:rsidRPr="004B7CFA">
        <w:rPr>
          <w:b/>
          <w:lang w:val="en-GB"/>
        </w:rPr>
        <w:t>sign.html</w:t>
      </w:r>
      <w:r w:rsidRPr="00BE38F6">
        <w:rPr>
          <w:lang w:val="en-GB"/>
        </w:rPr>
        <w:t xml:space="preserve"> </w:t>
      </w:r>
      <w:r w:rsidR="00265066">
        <w:rPr>
          <w:lang w:val="en-GB"/>
        </w:rPr>
        <w:t xml:space="preserve">sample application’s </w:t>
      </w:r>
      <w:r w:rsidRPr="00BE38F6">
        <w:rPr>
          <w:lang w:val="en-GB"/>
        </w:rPr>
        <w:t>source code</w:t>
      </w:r>
      <w:r w:rsidR="00265066">
        <w:rPr>
          <w:lang w:val="en-GB"/>
        </w:rPr>
        <w:t>, the sample</w:t>
      </w:r>
      <w:r w:rsidRPr="00BE38F6">
        <w:rPr>
          <w:lang w:val="en-GB"/>
        </w:rPr>
        <w:t xml:space="preserve"> </w:t>
      </w:r>
      <w:r w:rsidRPr="00BE38F6">
        <w:rPr>
          <w:rFonts w:cs="Arial"/>
          <w:szCs w:val="20"/>
          <w:lang w:val="en-GB"/>
        </w:rPr>
        <w:t>is included in the idCard.js library’s distribution package</w:t>
      </w:r>
      <w:r w:rsidRPr="00BE38F6">
        <w:rPr>
          <w:lang w:val="en-GB"/>
        </w:rPr>
        <w:t>.</w:t>
      </w:r>
    </w:p>
    <w:p w14:paraId="204FFD58" w14:textId="77777777" w:rsidR="00DA7935" w:rsidRPr="00BE38F6" w:rsidRDefault="00DA7935" w:rsidP="00BE38F6">
      <w:pPr>
        <w:rPr>
          <w:lang w:val="en-GB"/>
        </w:rPr>
      </w:pPr>
    </w:p>
    <w:p w14:paraId="3A5FC092" w14:textId="38D964DC" w:rsidR="00635D6A" w:rsidRPr="0066248D" w:rsidRDefault="00635D6A" w:rsidP="007C36C0">
      <w:pPr>
        <w:pStyle w:val="Heading4"/>
        <w:rPr>
          <w:rStyle w:val="Strong"/>
          <w:b w:val="0"/>
          <w:szCs w:val="20"/>
        </w:rPr>
      </w:pPr>
      <w:r w:rsidRPr="0066248D">
        <w:rPr>
          <w:rStyle w:val="Strong"/>
          <w:b w:val="0"/>
          <w:szCs w:val="20"/>
        </w:rPr>
        <w:t>Method sign(id, hash, successCallback, failureCallback)</w:t>
      </w:r>
    </w:p>
    <w:p w14:paraId="4803905A" w14:textId="48EF1AEE" w:rsidR="00255219" w:rsidRDefault="00255219" w:rsidP="00255219">
      <w:pPr>
        <w:rPr>
          <w:lang w:val="en-GB"/>
        </w:rPr>
      </w:pPr>
      <w:r w:rsidRPr="0066248D">
        <w:rPr>
          <w:lang w:val="en-GB"/>
        </w:rPr>
        <w:t>Method for signing the hash value with the signer’s private key</w:t>
      </w:r>
      <w:r w:rsidR="008C1B30" w:rsidRPr="0066248D">
        <w:rPr>
          <w:lang w:val="en-GB"/>
        </w:rPr>
        <w:t xml:space="preserve"> (in the smart card)</w:t>
      </w:r>
      <w:r w:rsidRPr="0066248D">
        <w:rPr>
          <w:lang w:val="en-GB"/>
        </w:rPr>
        <w:t xml:space="preserve">. Before using this method, the signing certificate’s id value has to be determined by using </w:t>
      </w:r>
      <w:hyperlink w:anchor="_Method_getCertificate(successCallba" w:history="1">
        <w:r w:rsidRPr="0066248D">
          <w:rPr>
            <w:rStyle w:val="Hyperlink"/>
            <w:lang w:val="en-GB"/>
          </w:rPr>
          <w:t>getCertificate()</w:t>
        </w:r>
      </w:hyperlink>
      <w:r w:rsidRPr="0066248D">
        <w:rPr>
          <w:lang w:val="en-GB"/>
        </w:rPr>
        <w:t xml:space="preserve"> method.</w:t>
      </w:r>
    </w:p>
    <w:p w14:paraId="1B6081E5" w14:textId="4E7F9EB3" w:rsidR="00B96132" w:rsidRPr="00B96132" w:rsidRDefault="00B96132" w:rsidP="00255219">
      <w:pPr>
        <w:rPr>
          <w:rFonts w:cs="Arial"/>
          <w:szCs w:val="20"/>
          <w:lang w:val="en-GB"/>
        </w:rPr>
      </w:pPr>
      <w:r w:rsidRPr="004A617C">
        <w:rPr>
          <w:rFonts w:cs="Arial"/>
          <w:b/>
          <w:szCs w:val="20"/>
          <w:lang w:val="en-GB"/>
        </w:rPr>
        <w:t>NB!</w:t>
      </w:r>
      <w:r>
        <w:rPr>
          <w:rFonts w:cs="Arial"/>
          <w:szCs w:val="20"/>
          <w:lang w:val="en-GB"/>
        </w:rPr>
        <w:t xml:space="preserve"> </w:t>
      </w:r>
      <w:r w:rsidR="0079088B">
        <w:rPr>
          <w:rFonts w:cs="Arial"/>
          <w:szCs w:val="20"/>
          <w:lang w:val="en-GB"/>
        </w:rPr>
        <w:t>S</w:t>
      </w:r>
      <w:r>
        <w:rPr>
          <w:rFonts w:cs="Arial"/>
          <w:szCs w:val="20"/>
          <w:lang w:val="en-GB"/>
        </w:rPr>
        <w:t>ign() method should not be called out before the getCertificate() method</w:t>
      </w:r>
      <w:r w:rsidR="00B718F7">
        <w:rPr>
          <w:rFonts w:cs="Arial"/>
          <w:szCs w:val="20"/>
          <w:lang w:val="en-GB"/>
        </w:rPr>
        <w:t>’</w:t>
      </w:r>
      <w:r>
        <w:rPr>
          <w:rFonts w:cs="Arial"/>
          <w:szCs w:val="20"/>
          <w:lang w:val="en-GB"/>
        </w:rPr>
        <w:t xml:space="preserve">s results have been returned by the library. For example, the “Sign” button can be enabled for the end user only after the getCertificate() has returned the signer’s certificate.  </w:t>
      </w:r>
    </w:p>
    <w:p w14:paraId="3F996CC4" w14:textId="77777777" w:rsidR="00C104C8" w:rsidRPr="0066248D" w:rsidRDefault="00C104C8" w:rsidP="00C104C8">
      <w:pPr>
        <w:rPr>
          <w:rFonts w:cs="Arial"/>
          <w:szCs w:val="20"/>
          <w:lang w:val="en-GB"/>
        </w:rPr>
      </w:pPr>
      <w:r w:rsidRPr="0066248D">
        <w:rPr>
          <w:rFonts w:cs="Arial"/>
          <w:b/>
          <w:szCs w:val="20"/>
          <w:lang w:val="en-GB"/>
        </w:rPr>
        <w:t>Parameters</w:t>
      </w:r>
      <w:r w:rsidRPr="0066248D">
        <w:rPr>
          <w:rFonts w:cs="Arial"/>
          <w:szCs w:val="20"/>
          <w:lang w:val="en-GB"/>
        </w:rPr>
        <w:t>:</w:t>
      </w:r>
    </w:p>
    <w:tbl>
      <w:tblPr>
        <w:tblW w:w="500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8"/>
        <w:gridCol w:w="1415"/>
        <w:gridCol w:w="4817"/>
        <w:gridCol w:w="7"/>
      </w:tblGrid>
      <w:tr w:rsidR="00C104C8" w:rsidRPr="0066248D" w14:paraId="6E827BD1" w14:textId="77777777" w:rsidTr="00666996">
        <w:trPr>
          <w:gridAfter w:val="1"/>
          <w:wAfter w:w="4" w:type="pct"/>
        </w:trPr>
        <w:tc>
          <w:tcPr>
            <w:tcW w:w="1204" w:type="pct"/>
          </w:tcPr>
          <w:p w14:paraId="7BEE62FB" w14:textId="77777777" w:rsidR="00C104C8" w:rsidRPr="0066248D" w:rsidRDefault="00C104C8" w:rsidP="00C104C8">
            <w:pPr>
              <w:rPr>
                <w:b/>
                <w:lang w:val="en-GB"/>
              </w:rPr>
            </w:pPr>
            <w:r w:rsidRPr="0066248D">
              <w:rPr>
                <w:b/>
                <w:lang w:val="en-GB"/>
              </w:rPr>
              <w:t>Name</w:t>
            </w:r>
          </w:p>
        </w:tc>
        <w:tc>
          <w:tcPr>
            <w:tcW w:w="861" w:type="pct"/>
          </w:tcPr>
          <w:p w14:paraId="035837D7" w14:textId="77777777" w:rsidR="00C104C8" w:rsidRPr="0066248D" w:rsidRDefault="00C104C8" w:rsidP="00C104C8">
            <w:pPr>
              <w:rPr>
                <w:b/>
                <w:lang w:val="en-GB"/>
              </w:rPr>
            </w:pPr>
            <w:r w:rsidRPr="0066248D">
              <w:rPr>
                <w:b/>
                <w:lang w:val="en-GB"/>
              </w:rPr>
              <w:t>Data type</w:t>
            </w:r>
          </w:p>
        </w:tc>
        <w:tc>
          <w:tcPr>
            <w:tcW w:w="2931" w:type="pct"/>
          </w:tcPr>
          <w:p w14:paraId="6A62E1EF" w14:textId="77777777" w:rsidR="00C104C8" w:rsidRPr="0066248D" w:rsidRDefault="00C104C8" w:rsidP="00C104C8">
            <w:pPr>
              <w:rPr>
                <w:b/>
                <w:lang w:val="en-GB"/>
              </w:rPr>
            </w:pPr>
            <w:r w:rsidRPr="0066248D">
              <w:rPr>
                <w:b/>
                <w:lang w:val="en-GB"/>
              </w:rPr>
              <w:t>Description</w:t>
            </w:r>
          </w:p>
        </w:tc>
      </w:tr>
      <w:tr w:rsidR="00C104C8" w:rsidRPr="0066248D" w14:paraId="29BD1574" w14:textId="77777777" w:rsidTr="00666996">
        <w:tc>
          <w:tcPr>
            <w:tcW w:w="1204" w:type="pct"/>
          </w:tcPr>
          <w:p w14:paraId="2A3B458D" w14:textId="77777777" w:rsidR="00C104C8" w:rsidRPr="0066248D" w:rsidRDefault="00C104C8" w:rsidP="00C104C8">
            <w:pPr>
              <w:rPr>
                <w:lang w:val="en-GB"/>
              </w:rPr>
            </w:pPr>
            <w:r w:rsidRPr="0066248D">
              <w:rPr>
                <w:lang w:val="en-GB"/>
              </w:rPr>
              <w:t>id</w:t>
            </w:r>
          </w:p>
        </w:tc>
        <w:tc>
          <w:tcPr>
            <w:tcW w:w="861" w:type="pct"/>
          </w:tcPr>
          <w:p w14:paraId="3EE807F1" w14:textId="77777777" w:rsidR="00C104C8" w:rsidRPr="0066248D" w:rsidRDefault="00C104C8" w:rsidP="00C104C8">
            <w:pPr>
              <w:rPr>
                <w:lang w:val="en-GB"/>
              </w:rPr>
            </w:pPr>
            <w:r w:rsidRPr="0066248D">
              <w:rPr>
                <w:lang w:val="en-GB"/>
              </w:rPr>
              <w:t>String</w:t>
            </w:r>
          </w:p>
        </w:tc>
        <w:tc>
          <w:tcPr>
            <w:tcW w:w="2935" w:type="pct"/>
            <w:gridSpan w:val="2"/>
          </w:tcPr>
          <w:p w14:paraId="66857A98" w14:textId="5C782C86" w:rsidR="00C104C8" w:rsidRPr="0066248D" w:rsidRDefault="00C104C8" w:rsidP="00D67949">
            <w:pPr>
              <w:jc w:val="left"/>
              <w:rPr>
                <w:lang w:val="en-GB"/>
              </w:rPr>
            </w:pPr>
            <w:r w:rsidRPr="0066248D">
              <w:rPr>
                <w:lang w:val="en-GB"/>
              </w:rPr>
              <w:t>Identifier of the certificate which is used for signing in the card. The identifier must be determined with method</w:t>
            </w:r>
            <w:r w:rsidR="00D67949" w:rsidRPr="0066248D">
              <w:rPr>
                <w:lang w:val="en-GB"/>
              </w:rPr>
              <w:t xml:space="preserve"> getCertificate() (identifier is the id attribute of the returned Certificate object).</w:t>
            </w:r>
          </w:p>
        </w:tc>
      </w:tr>
      <w:tr w:rsidR="00C104C8" w:rsidRPr="0066248D" w14:paraId="6D23ED63" w14:textId="77777777" w:rsidTr="00666996">
        <w:tc>
          <w:tcPr>
            <w:tcW w:w="1204" w:type="pct"/>
          </w:tcPr>
          <w:p w14:paraId="55ECBCC2" w14:textId="1688B0E0" w:rsidR="00C104C8" w:rsidRPr="0066248D" w:rsidRDefault="0079088B" w:rsidP="00C104C8">
            <w:pPr>
              <w:rPr>
                <w:lang w:val="en-GB"/>
              </w:rPr>
            </w:pPr>
            <w:r w:rsidRPr="0066248D">
              <w:rPr>
                <w:lang w:val="en-GB"/>
              </w:rPr>
              <w:t>H</w:t>
            </w:r>
            <w:r w:rsidR="00C104C8" w:rsidRPr="0066248D">
              <w:rPr>
                <w:lang w:val="en-GB"/>
              </w:rPr>
              <w:t>ash</w:t>
            </w:r>
          </w:p>
        </w:tc>
        <w:tc>
          <w:tcPr>
            <w:tcW w:w="861" w:type="pct"/>
          </w:tcPr>
          <w:p w14:paraId="76125276" w14:textId="77777777" w:rsidR="00C104C8" w:rsidRPr="0066248D" w:rsidRDefault="00C104C8" w:rsidP="00C104C8">
            <w:pPr>
              <w:rPr>
                <w:lang w:val="en-GB"/>
              </w:rPr>
            </w:pPr>
            <w:r w:rsidRPr="0066248D">
              <w:rPr>
                <w:lang w:val="en-GB"/>
              </w:rPr>
              <w:t>String</w:t>
            </w:r>
          </w:p>
        </w:tc>
        <w:tc>
          <w:tcPr>
            <w:tcW w:w="2935" w:type="pct"/>
            <w:gridSpan w:val="2"/>
          </w:tcPr>
          <w:p w14:paraId="37F27FF7" w14:textId="1260C34E" w:rsidR="00C104C8" w:rsidRPr="0066248D" w:rsidRDefault="00132ED7" w:rsidP="00132ED7">
            <w:pPr>
              <w:jc w:val="left"/>
              <w:rPr>
                <w:lang w:val="en-GB"/>
              </w:rPr>
            </w:pPr>
            <w:r w:rsidRPr="0066248D">
              <w:rPr>
                <w:lang w:val="en-GB"/>
              </w:rPr>
              <w:t xml:space="preserve">The hash to be signed in hexadecimal format, e.g </w:t>
            </w:r>
            <w:r w:rsidR="00C104C8" w:rsidRPr="0066248D">
              <w:rPr>
                <w:lang w:val="en-GB"/>
              </w:rPr>
              <w:t xml:space="preserve"> „FAFA0101FAFA0101FAFA0101FAFA0101FAFA0101“</w:t>
            </w:r>
          </w:p>
        </w:tc>
      </w:tr>
      <w:tr w:rsidR="00C104C8" w:rsidRPr="0066248D" w14:paraId="70090EA3" w14:textId="77777777" w:rsidTr="00666996">
        <w:trPr>
          <w:gridAfter w:val="1"/>
          <w:wAfter w:w="4" w:type="pct"/>
        </w:trPr>
        <w:tc>
          <w:tcPr>
            <w:tcW w:w="1204" w:type="pct"/>
          </w:tcPr>
          <w:p w14:paraId="1ED4F3A5" w14:textId="77777777" w:rsidR="00C104C8" w:rsidRPr="0066248D" w:rsidRDefault="00C104C8" w:rsidP="00C104C8">
            <w:pPr>
              <w:rPr>
                <w:lang w:val="en-GB"/>
              </w:rPr>
            </w:pPr>
            <w:r w:rsidRPr="0066248D">
              <w:rPr>
                <w:lang w:val="en-GB"/>
              </w:rPr>
              <w:t>successCallback*</w:t>
            </w:r>
          </w:p>
        </w:tc>
        <w:tc>
          <w:tcPr>
            <w:tcW w:w="861" w:type="pct"/>
          </w:tcPr>
          <w:p w14:paraId="6A93B803" w14:textId="77777777" w:rsidR="00C104C8" w:rsidRPr="0066248D" w:rsidRDefault="00C104C8" w:rsidP="00C104C8">
            <w:pPr>
              <w:rPr>
                <w:lang w:val="en-GB"/>
              </w:rPr>
            </w:pPr>
            <w:r w:rsidRPr="0066248D">
              <w:rPr>
                <w:lang w:val="en-GB"/>
              </w:rPr>
              <w:t>String</w:t>
            </w:r>
          </w:p>
        </w:tc>
        <w:tc>
          <w:tcPr>
            <w:tcW w:w="2931" w:type="pct"/>
          </w:tcPr>
          <w:p w14:paraId="40073856" w14:textId="5A67E1BD" w:rsidR="00C104C8" w:rsidRPr="0066248D" w:rsidRDefault="00C104C8" w:rsidP="00271C2E">
            <w:pPr>
              <w:jc w:val="left"/>
              <w:rPr>
                <w:lang w:val="en-GB"/>
              </w:rPr>
            </w:pPr>
            <w:r w:rsidRPr="0066248D">
              <w:rPr>
                <w:lang w:val="en-GB"/>
              </w:rPr>
              <w:t xml:space="preserve">Value of this parameter has to be set to the name of the method which will be used by the library to </w:t>
            </w:r>
            <w:r w:rsidRPr="0066248D">
              <w:rPr>
                <w:b/>
                <w:lang w:val="en-GB"/>
              </w:rPr>
              <w:lastRenderedPageBreak/>
              <w:t>asynchronously</w:t>
            </w:r>
            <w:r w:rsidRPr="0066248D">
              <w:rPr>
                <w:lang w:val="en-GB"/>
              </w:rPr>
              <w:t xml:space="preserve"> return the result of </w:t>
            </w:r>
            <w:r w:rsidR="00271C2E" w:rsidRPr="0066248D">
              <w:rPr>
                <w:lang w:val="en-GB"/>
              </w:rPr>
              <w:t>sign</w:t>
            </w:r>
            <w:r w:rsidRPr="0066248D">
              <w:rPr>
                <w:lang w:val="en-GB"/>
              </w:rPr>
              <w:t xml:space="preserve">() method in case of </w:t>
            </w:r>
            <w:r w:rsidRPr="0066248D">
              <w:rPr>
                <w:b/>
                <w:lang w:val="en-GB"/>
              </w:rPr>
              <w:t>successful scenario</w:t>
            </w:r>
            <w:r w:rsidR="00271C2E" w:rsidRPr="0066248D">
              <w:rPr>
                <w:lang w:val="en-GB"/>
              </w:rPr>
              <w:t>. The returned value is the signature value (as hexadecimal String).</w:t>
            </w:r>
          </w:p>
        </w:tc>
      </w:tr>
      <w:tr w:rsidR="00C104C8" w:rsidRPr="0066248D" w14:paraId="2A519E1C" w14:textId="77777777" w:rsidTr="00666996">
        <w:trPr>
          <w:gridAfter w:val="1"/>
          <w:wAfter w:w="4" w:type="pct"/>
        </w:trPr>
        <w:tc>
          <w:tcPr>
            <w:tcW w:w="1204" w:type="pct"/>
          </w:tcPr>
          <w:p w14:paraId="2683636D" w14:textId="6AC66166" w:rsidR="00C104C8" w:rsidRPr="0066248D" w:rsidRDefault="00C104C8" w:rsidP="00C104C8">
            <w:pPr>
              <w:rPr>
                <w:lang w:val="en-GB"/>
              </w:rPr>
            </w:pPr>
            <w:r w:rsidRPr="0066248D">
              <w:rPr>
                <w:lang w:val="en-GB"/>
              </w:rPr>
              <w:lastRenderedPageBreak/>
              <w:t>failureCallback*</w:t>
            </w:r>
          </w:p>
        </w:tc>
        <w:tc>
          <w:tcPr>
            <w:tcW w:w="861" w:type="pct"/>
          </w:tcPr>
          <w:p w14:paraId="198A08C5" w14:textId="77777777" w:rsidR="00C104C8" w:rsidRPr="0066248D" w:rsidRDefault="00C104C8" w:rsidP="00C104C8">
            <w:pPr>
              <w:rPr>
                <w:lang w:val="en-GB"/>
              </w:rPr>
            </w:pPr>
            <w:r w:rsidRPr="0066248D">
              <w:rPr>
                <w:lang w:val="en-GB"/>
              </w:rPr>
              <w:t>String</w:t>
            </w:r>
          </w:p>
        </w:tc>
        <w:tc>
          <w:tcPr>
            <w:tcW w:w="2931" w:type="pct"/>
          </w:tcPr>
          <w:p w14:paraId="5F7F1B92" w14:textId="0EAEAF97" w:rsidR="00C104C8" w:rsidRPr="0066248D" w:rsidRDefault="00C104C8" w:rsidP="00391303">
            <w:pPr>
              <w:jc w:val="left"/>
              <w:rPr>
                <w:lang w:val="en-GB"/>
              </w:rPr>
            </w:pPr>
            <w:r w:rsidRPr="0066248D">
              <w:rPr>
                <w:lang w:val="en-GB"/>
              </w:rPr>
              <w:t xml:space="preserve">Value of this parameter has to be set to the name of the method which will be used by the library to </w:t>
            </w:r>
            <w:r w:rsidRPr="0066248D">
              <w:rPr>
                <w:b/>
                <w:lang w:val="en-GB"/>
              </w:rPr>
              <w:t>asynchronously</w:t>
            </w:r>
            <w:r w:rsidRPr="0066248D">
              <w:rPr>
                <w:lang w:val="en-GB"/>
              </w:rPr>
              <w:t xml:space="preserve"> return the result of </w:t>
            </w:r>
            <w:r w:rsidR="003B7AED" w:rsidRPr="0066248D">
              <w:rPr>
                <w:lang w:val="en-GB"/>
              </w:rPr>
              <w:t>sign</w:t>
            </w:r>
            <w:r w:rsidRPr="0066248D">
              <w:rPr>
                <w:lang w:val="en-GB"/>
              </w:rPr>
              <w:t xml:space="preserve">() method in case of </w:t>
            </w:r>
            <w:r w:rsidRPr="0066248D">
              <w:rPr>
                <w:b/>
                <w:lang w:val="en-GB"/>
              </w:rPr>
              <w:t>failure</w:t>
            </w:r>
            <w:r w:rsidR="003B7AED" w:rsidRPr="0066248D">
              <w:rPr>
                <w:b/>
                <w:lang w:val="en-GB"/>
              </w:rPr>
              <w:t xml:space="preserve"> scenario</w:t>
            </w:r>
            <w:r w:rsidRPr="0066248D">
              <w:rPr>
                <w:lang w:val="en-GB"/>
              </w:rPr>
              <w:t>. The returned value is a</w:t>
            </w:r>
            <w:r w:rsidR="00652DFB" w:rsidRPr="0066248D">
              <w:rPr>
                <w:lang w:val="en-GB"/>
              </w:rPr>
              <w:t>n</w:t>
            </w:r>
            <w:r w:rsidRPr="0066248D">
              <w:rPr>
                <w:lang w:val="en-GB"/>
              </w:rPr>
              <w:t xml:space="preserve"> </w:t>
            </w:r>
            <w:hyperlink w:anchor="_Object_IdCardException" w:history="1">
              <w:r w:rsidRPr="0066248D">
                <w:rPr>
                  <w:rStyle w:val="Hyperlink"/>
                  <w:lang w:val="en-GB"/>
                </w:rPr>
                <w:t>IdCardException</w:t>
              </w:r>
            </w:hyperlink>
            <w:r w:rsidRPr="0066248D">
              <w:rPr>
                <w:lang w:val="en-GB"/>
              </w:rPr>
              <w:t xml:space="preserve"> object (containing the error message and code).</w:t>
            </w:r>
          </w:p>
        </w:tc>
      </w:tr>
    </w:tbl>
    <w:p w14:paraId="182B6B7F" w14:textId="77777777" w:rsidR="00C104C8" w:rsidRPr="0066248D" w:rsidRDefault="00C104C8" w:rsidP="00C104C8">
      <w:pPr>
        <w:rPr>
          <w:lang w:val="en-GB"/>
        </w:rPr>
      </w:pPr>
    </w:p>
    <w:p w14:paraId="15B1ABB0" w14:textId="77777777" w:rsidR="00265066" w:rsidRDefault="00C104C8" w:rsidP="00C104C8">
      <w:pPr>
        <w:rPr>
          <w:b/>
          <w:lang w:val="en-GB"/>
        </w:rPr>
      </w:pPr>
      <w:r w:rsidRPr="0066248D">
        <w:rPr>
          <w:b/>
          <w:lang w:val="en-GB"/>
        </w:rPr>
        <w:t xml:space="preserve">* Parameter names of </w:t>
      </w:r>
      <w:r w:rsidR="0088186C" w:rsidRPr="0066248D">
        <w:rPr>
          <w:b/>
          <w:lang w:val="en-GB"/>
        </w:rPr>
        <w:t>sign</w:t>
      </w:r>
      <w:r w:rsidRPr="0066248D">
        <w:rPr>
          <w:b/>
          <w:lang w:val="en-GB"/>
        </w:rPr>
        <w:t xml:space="preserve">() method have to be set by the library’s user. The chosen names determine methods which are called by the library to return the </w:t>
      </w:r>
      <w:r w:rsidR="0088186C" w:rsidRPr="0066248D">
        <w:rPr>
          <w:b/>
          <w:lang w:val="en-GB"/>
        </w:rPr>
        <w:t>sign</w:t>
      </w:r>
      <w:r w:rsidRPr="0066248D">
        <w:rPr>
          <w:b/>
          <w:lang w:val="en-GB"/>
        </w:rPr>
        <w:t>() method’s result asynchronously</w:t>
      </w:r>
      <w:r w:rsidR="00265066">
        <w:rPr>
          <w:b/>
          <w:lang w:val="en-GB"/>
        </w:rPr>
        <w:t>.</w:t>
      </w:r>
    </w:p>
    <w:p w14:paraId="3B16B956" w14:textId="77777777" w:rsidR="00265066" w:rsidRPr="0066248D" w:rsidRDefault="00265066" w:rsidP="00265066">
      <w:pPr>
        <w:rPr>
          <w:b/>
          <w:lang w:val="en-GB"/>
        </w:rPr>
      </w:pPr>
      <w:r w:rsidRPr="0066248D">
        <w:rPr>
          <w:b/>
          <w:lang w:val="en-GB"/>
        </w:rPr>
        <w:t xml:space="preserve">Sample: </w:t>
      </w:r>
    </w:p>
    <w:p w14:paraId="71D0EC4F" w14:textId="77777777" w:rsidR="00265066" w:rsidRPr="0066248D" w:rsidRDefault="00265066" w:rsidP="00265066">
      <w:pPr>
        <w:pStyle w:val="bat"/>
        <w:ind w:left="0"/>
        <w:rPr>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call out sign</w:t>
      </w:r>
      <w:r>
        <w:rPr>
          <w:color w:val="76923C" w:themeColor="accent3" w:themeShade="BF"/>
          <w:lang w:val="en-GB"/>
        </w:rPr>
        <w:t>() method --&gt;</w:t>
      </w:r>
      <w:r w:rsidRPr="0066248D">
        <w:rPr>
          <w:color w:val="76923C" w:themeColor="accent3" w:themeShade="BF"/>
          <w:lang w:val="en-GB"/>
        </w:rPr>
        <w:t xml:space="preserve"> </w:t>
      </w:r>
    </w:p>
    <w:p w14:paraId="77068B41" w14:textId="77777777" w:rsidR="00265066" w:rsidRPr="0066248D" w:rsidRDefault="00265066" w:rsidP="00265066">
      <w:pPr>
        <w:pStyle w:val="bat"/>
        <w:ind w:left="0"/>
        <w:rPr>
          <w:lang w:val="en-GB"/>
        </w:rPr>
      </w:pPr>
      <w:r w:rsidRPr="0066248D">
        <w:rPr>
          <w:lang w:val="en-GB"/>
        </w:rPr>
        <w:t>new IdCardPluginHandler(‘est’).</w:t>
      </w:r>
      <w:r w:rsidRPr="0066248D">
        <w:rPr>
          <w:b/>
          <w:lang w:val="en-GB"/>
        </w:rPr>
        <w:t>sign</w:t>
      </w:r>
      <w:r w:rsidRPr="0066248D">
        <w:rPr>
          <w:lang w:val="en-GB"/>
        </w:rPr>
        <w:t xml:space="preserve">(id, hash, </w:t>
      </w:r>
      <w:r w:rsidRPr="0066248D">
        <w:rPr>
          <w:b/>
          <w:lang w:val="en-GB"/>
        </w:rPr>
        <w:t>handleSignature</w:t>
      </w:r>
      <w:r w:rsidRPr="0066248D">
        <w:rPr>
          <w:lang w:val="en-GB"/>
        </w:rPr>
        <w:t xml:space="preserve">, </w:t>
      </w:r>
      <w:r w:rsidRPr="0066248D">
        <w:rPr>
          <w:b/>
          <w:lang w:val="en-GB"/>
        </w:rPr>
        <w:t>handleError</w:t>
      </w:r>
      <w:r w:rsidRPr="0066248D">
        <w:rPr>
          <w:lang w:val="en-GB"/>
        </w:rPr>
        <w:t>);</w:t>
      </w:r>
    </w:p>
    <w:p w14:paraId="511946DB" w14:textId="77777777" w:rsidR="00265066" w:rsidRPr="0066248D" w:rsidRDefault="00265066" w:rsidP="00265066">
      <w:pPr>
        <w:pStyle w:val="bat"/>
        <w:ind w:left="0"/>
        <w:rPr>
          <w:lang w:val="en-GB"/>
        </w:rPr>
      </w:pPr>
    </w:p>
    <w:p w14:paraId="51C01E58" w14:textId="77777777" w:rsidR="00265066" w:rsidRPr="0066248D" w:rsidRDefault="00265066" w:rsidP="0026506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successful scenario</w:t>
      </w:r>
      <w:r w:rsidRPr="0079088B">
        <w:rPr>
          <w:color w:val="76923C" w:themeColor="accent3" w:themeShade="BF"/>
          <w:lang w:val="en-GB"/>
        </w:rPr>
        <w:sym w:font="Wingdings" w:char="F0E0"/>
      </w:r>
    </w:p>
    <w:p w14:paraId="5258E731" w14:textId="77777777" w:rsidR="00265066" w:rsidRPr="0066248D" w:rsidRDefault="00265066" w:rsidP="00265066">
      <w:pPr>
        <w:pStyle w:val="bat"/>
        <w:ind w:left="0"/>
        <w:rPr>
          <w:lang w:val="en-GB"/>
        </w:rPr>
      </w:pPr>
      <w:r w:rsidRPr="0066248D">
        <w:rPr>
          <w:lang w:val="en-GB"/>
        </w:rPr>
        <w:t xml:space="preserve">function </w:t>
      </w:r>
      <w:r w:rsidRPr="0066248D">
        <w:rPr>
          <w:b/>
          <w:lang w:val="en-GB"/>
        </w:rPr>
        <w:t>handleSignature</w:t>
      </w:r>
      <w:r w:rsidRPr="0066248D">
        <w:rPr>
          <w:lang w:val="en-GB"/>
        </w:rPr>
        <w:t>(signature)  {</w:t>
      </w:r>
    </w:p>
    <w:p w14:paraId="37AA18BF" w14:textId="77777777" w:rsidR="00265066" w:rsidRPr="0066248D" w:rsidRDefault="00265066" w:rsidP="0026506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for using the signature value </w:t>
      </w:r>
      <w:r>
        <w:rPr>
          <w:color w:val="76923C" w:themeColor="accent3" w:themeShade="BF"/>
          <w:lang w:val="en-GB"/>
        </w:rPr>
        <w:t>--&gt;</w:t>
      </w:r>
    </w:p>
    <w:p w14:paraId="138417FA" w14:textId="77777777" w:rsidR="00265066" w:rsidRPr="0066248D" w:rsidRDefault="00265066" w:rsidP="00265066">
      <w:pPr>
        <w:pStyle w:val="bat"/>
        <w:ind w:left="0"/>
        <w:rPr>
          <w:lang w:val="en-GB"/>
        </w:rPr>
      </w:pPr>
      <w:r w:rsidRPr="0066248D">
        <w:rPr>
          <w:lang w:val="en-GB"/>
        </w:rPr>
        <w:t>}</w:t>
      </w:r>
    </w:p>
    <w:p w14:paraId="4D989B53" w14:textId="77777777" w:rsidR="00265066" w:rsidRPr="0066248D" w:rsidRDefault="00265066" w:rsidP="00265066">
      <w:pPr>
        <w:pStyle w:val="bat"/>
        <w:ind w:left="0"/>
        <w:rPr>
          <w:lang w:val="en-GB"/>
        </w:rPr>
      </w:pPr>
    </w:p>
    <w:p w14:paraId="728BA042" w14:textId="77777777" w:rsidR="00265066" w:rsidRPr="0066248D" w:rsidRDefault="00265066" w:rsidP="00265066">
      <w:pPr>
        <w:pStyle w:val="bat"/>
        <w:ind w:left="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implement method which is called out in case of failure scenario</w:t>
      </w:r>
      <w:r w:rsidRPr="0079088B">
        <w:rPr>
          <w:color w:val="76923C" w:themeColor="accent3" w:themeShade="BF"/>
          <w:lang w:val="en-GB"/>
        </w:rPr>
        <w:sym w:font="Wingdings" w:char="F0E0"/>
      </w:r>
    </w:p>
    <w:p w14:paraId="718FED66" w14:textId="77777777" w:rsidR="00265066" w:rsidRPr="0066248D" w:rsidRDefault="00265066" w:rsidP="00265066">
      <w:pPr>
        <w:pStyle w:val="bat"/>
        <w:ind w:left="0"/>
        <w:rPr>
          <w:color w:val="E36C0A" w:themeColor="accent6" w:themeShade="BF"/>
          <w:lang w:val="en-GB"/>
        </w:rPr>
      </w:pPr>
      <w:r w:rsidRPr="0066248D">
        <w:rPr>
          <w:lang w:val="en-GB"/>
        </w:rPr>
        <w:t xml:space="preserve">function </w:t>
      </w:r>
      <w:r w:rsidRPr="0066248D">
        <w:rPr>
          <w:b/>
          <w:lang w:val="en-GB"/>
        </w:rPr>
        <w:t>handleError</w:t>
      </w:r>
      <w:r w:rsidRPr="0066248D">
        <w:rPr>
          <w:lang w:val="en-GB"/>
        </w:rPr>
        <w:t xml:space="preserve">(ex) { </w:t>
      </w:r>
    </w:p>
    <w:p w14:paraId="399351C6" w14:textId="77777777" w:rsidR="00265066" w:rsidRPr="0066248D" w:rsidRDefault="00265066" w:rsidP="00265066">
      <w:pPr>
        <w:pStyle w:val="bat"/>
        <w:ind w:left="0" w:firstLine="720"/>
        <w:rPr>
          <w:color w:val="76923C" w:themeColor="accent3" w:themeShade="BF"/>
          <w:lang w:val="en-GB"/>
        </w:rPr>
      </w:pPr>
      <w:r w:rsidRPr="0066248D">
        <w:rPr>
          <w:color w:val="76923C" w:themeColor="accent3" w:themeShade="BF"/>
          <w:lang w:val="en-GB"/>
        </w:rPr>
        <w:t>&lt;!</w:t>
      </w:r>
      <w:r>
        <w:rPr>
          <w:color w:val="76923C" w:themeColor="accent3" w:themeShade="BF"/>
          <w:lang w:val="en-GB"/>
        </w:rPr>
        <w:t>—</w:t>
      </w:r>
      <w:r w:rsidRPr="0066248D">
        <w:rPr>
          <w:color w:val="76923C" w:themeColor="accent3" w:themeShade="BF"/>
          <w:lang w:val="en-GB"/>
        </w:rPr>
        <w:t xml:space="preserve">implement code to handle the error situation </w:t>
      </w:r>
      <w:r>
        <w:rPr>
          <w:color w:val="76923C" w:themeColor="accent3" w:themeShade="BF"/>
          <w:lang w:val="en-GB"/>
        </w:rPr>
        <w:t>--&gt;</w:t>
      </w:r>
    </w:p>
    <w:p w14:paraId="63B4EC2C" w14:textId="77777777" w:rsidR="00265066" w:rsidRPr="0066248D" w:rsidRDefault="00265066" w:rsidP="00265066">
      <w:pPr>
        <w:pStyle w:val="bat"/>
        <w:ind w:left="0"/>
        <w:rPr>
          <w:lang w:val="en-GB"/>
        </w:rPr>
      </w:pPr>
      <w:r w:rsidRPr="0066248D">
        <w:rPr>
          <w:lang w:val="en-GB"/>
        </w:rPr>
        <w:t>}</w:t>
      </w:r>
    </w:p>
    <w:p w14:paraId="54C79A03" w14:textId="1AF4DD4F" w:rsidR="00C104C8" w:rsidRPr="0066248D" w:rsidRDefault="00265066" w:rsidP="00C104C8">
      <w:pPr>
        <w:rPr>
          <w:lang w:val="en-GB"/>
        </w:rPr>
      </w:pPr>
      <w:r>
        <w:rPr>
          <w:b/>
          <w:lang w:val="en-GB"/>
        </w:rPr>
        <w:t>Description:</w:t>
      </w:r>
    </w:p>
    <w:p w14:paraId="086C4BBF" w14:textId="1C628534" w:rsidR="00C104C8" w:rsidRPr="0066248D" w:rsidRDefault="00C104C8" w:rsidP="00960FA5">
      <w:pPr>
        <w:pStyle w:val="ListParagraph"/>
        <w:numPr>
          <w:ilvl w:val="0"/>
          <w:numId w:val="12"/>
        </w:numPr>
        <w:rPr>
          <w:lang w:val="en-GB"/>
        </w:rPr>
      </w:pPr>
      <w:r w:rsidRPr="0066248D">
        <w:rPr>
          <w:lang w:val="en-GB"/>
        </w:rPr>
        <w:t xml:space="preserve">to receive the result of successful scenario of the </w:t>
      </w:r>
      <w:r w:rsidR="0088186C" w:rsidRPr="0066248D">
        <w:rPr>
          <w:lang w:val="en-GB"/>
        </w:rPr>
        <w:t>sign</w:t>
      </w:r>
      <w:r w:rsidRPr="0066248D">
        <w:rPr>
          <w:lang w:val="en-GB"/>
        </w:rPr>
        <w:t xml:space="preserve">() method (the </w:t>
      </w:r>
      <w:r w:rsidR="0088186C" w:rsidRPr="0066248D">
        <w:rPr>
          <w:lang w:val="en-GB"/>
        </w:rPr>
        <w:t>signature value</w:t>
      </w:r>
      <w:r w:rsidRPr="0066248D">
        <w:rPr>
          <w:lang w:val="en-GB"/>
        </w:rPr>
        <w:t>), the library’s user must implement a method and name it according to the value that s/he set to the “</w:t>
      </w:r>
      <w:r w:rsidRPr="0066248D">
        <w:rPr>
          <w:b/>
          <w:lang w:val="en-GB"/>
        </w:rPr>
        <w:t>successCallback</w:t>
      </w:r>
      <w:r w:rsidRPr="0066248D">
        <w:rPr>
          <w:lang w:val="en-GB"/>
        </w:rPr>
        <w:t xml:space="preserve">” parameter. The method must have an input parameter of type </w:t>
      </w:r>
      <w:r w:rsidR="0088186C" w:rsidRPr="0066248D">
        <w:rPr>
          <w:lang w:val="en-GB"/>
        </w:rPr>
        <w:t>String</w:t>
      </w:r>
      <w:r w:rsidRPr="0066248D">
        <w:rPr>
          <w:lang w:val="en-GB"/>
        </w:rPr>
        <w:t xml:space="preserve">. The library calls out this method if </w:t>
      </w:r>
      <w:r w:rsidR="0088186C" w:rsidRPr="0066248D">
        <w:rPr>
          <w:lang w:val="en-GB"/>
        </w:rPr>
        <w:t>signing succeeds</w:t>
      </w:r>
      <w:r w:rsidRPr="0066248D">
        <w:rPr>
          <w:lang w:val="en-GB"/>
        </w:rPr>
        <w:t>.</w:t>
      </w:r>
    </w:p>
    <w:p w14:paraId="3DA28C05" w14:textId="41A29A3B" w:rsidR="00C104C8" w:rsidRPr="0066248D" w:rsidRDefault="00C104C8" w:rsidP="00960FA5">
      <w:pPr>
        <w:pStyle w:val="ListParagraph"/>
        <w:numPr>
          <w:ilvl w:val="0"/>
          <w:numId w:val="12"/>
        </w:numPr>
        <w:rPr>
          <w:lang w:val="en-GB"/>
        </w:rPr>
      </w:pPr>
      <w:r w:rsidRPr="0066248D">
        <w:rPr>
          <w:lang w:val="en-GB"/>
        </w:rPr>
        <w:t xml:space="preserve">in case of failure in the process of </w:t>
      </w:r>
      <w:r w:rsidR="008C7717" w:rsidRPr="0066248D">
        <w:rPr>
          <w:lang w:val="en-GB"/>
        </w:rPr>
        <w:t>signing,</w:t>
      </w:r>
      <w:r w:rsidRPr="0066248D">
        <w:rPr>
          <w:lang w:val="en-GB"/>
        </w:rPr>
        <w:t xml:space="preserve"> the library calls out method which is determined by the value of “</w:t>
      </w:r>
      <w:r w:rsidRPr="0066248D">
        <w:rPr>
          <w:b/>
          <w:lang w:val="en-GB"/>
        </w:rPr>
        <w:t>failureCallback</w:t>
      </w:r>
      <w:r w:rsidRPr="0066248D">
        <w:rPr>
          <w:lang w:val="en-GB"/>
        </w:rPr>
        <w:t xml:space="preserve">” input parameter. The library’s user must implement this method, the method must have an input parameter of type </w:t>
      </w:r>
      <w:hyperlink w:anchor="_Object_IdCardException" w:history="1">
        <w:r w:rsidRPr="0066248D">
          <w:rPr>
            <w:rStyle w:val="Hyperlink"/>
            <w:lang w:val="en-GB"/>
          </w:rPr>
          <w:t>idCardException</w:t>
        </w:r>
      </w:hyperlink>
      <w:r w:rsidRPr="0066248D">
        <w:rPr>
          <w:lang w:val="en-GB"/>
        </w:rPr>
        <w:t>.</w:t>
      </w:r>
    </w:p>
    <w:p w14:paraId="09C43B64" w14:textId="77777777" w:rsidR="003B5945" w:rsidRDefault="00265066" w:rsidP="00C104C8">
      <w:pPr>
        <w:rPr>
          <w:lang w:val="en-GB"/>
        </w:rPr>
      </w:pPr>
      <w:r w:rsidRPr="00265066">
        <w:rPr>
          <w:lang w:val="en-GB"/>
        </w:rPr>
        <w:t xml:space="preserve">See also </w:t>
      </w:r>
      <w:r w:rsidRPr="00265066">
        <w:rPr>
          <w:b/>
          <w:lang w:val="en-GB"/>
        </w:rPr>
        <w:t>sign.html</w:t>
      </w:r>
      <w:r w:rsidRPr="00265066">
        <w:rPr>
          <w:lang w:val="en-GB"/>
        </w:rPr>
        <w:t xml:space="preserve"> sample application’s source code, the sample </w:t>
      </w:r>
      <w:r w:rsidRPr="00265066">
        <w:rPr>
          <w:rFonts w:cs="Arial"/>
          <w:szCs w:val="20"/>
          <w:lang w:val="en-GB"/>
        </w:rPr>
        <w:t>is included in the idCard.js library’s distribution package</w:t>
      </w:r>
      <w:r w:rsidRPr="00265066">
        <w:rPr>
          <w:lang w:val="en-GB"/>
        </w:rPr>
        <w:t>.</w:t>
      </w:r>
    </w:p>
    <w:p w14:paraId="016D4440" w14:textId="77777777" w:rsidR="00DA7935" w:rsidRPr="0066248D" w:rsidRDefault="00DA7935" w:rsidP="00C104C8">
      <w:pPr>
        <w:rPr>
          <w:lang w:val="en-GB"/>
        </w:rPr>
      </w:pPr>
    </w:p>
    <w:p w14:paraId="29785A98" w14:textId="09382F2C" w:rsidR="00C2050B" w:rsidRPr="0066248D" w:rsidRDefault="00C2050B" w:rsidP="00C2050B">
      <w:pPr>
        <w:pStyle w:val="Heading3"/>
        <w:rPr>
          <w:lang w:val="en-GB"/>
        </w:rPr>
      </w:pPr>
      <w:bookmarkStart w:id="144" w:name="_Object_Certificate"/>
      <w:bookmarkStart w:id="145" w:name="_Toc398896802"/>
      <w:bookmarkStart w:id="146" w:name="_Toc345343589"/>
      <w:bookmarkEnd w:id="144"/>
      <w:r w:rsidRPr="0066248D">
        <w:rPr>
          <w:lang w:val="en-GB"/>
        </w:rPr>
        <w:t>Object Certificate</w:t>
      </w:r>
      <w:bookmarkEnd w:id="145"/>
    </w:p>
    <w:p w14:paraId="1E3BA5B6" w14:textId="2E337750" w:rsidR="00C2050B" w:rsidRPr="0066248D" w:rsidRDefault="00C2050B" w:rsidP="00C2050B">
      <w:pPr>
        <w:rPr>
          <w:lang w:val="en-GB"/>
        </w:rPr>
      </w:pPr>
      <w:r w:rsidRPr="0066248D">
        <w:rPr>
          <w:lang w:val="en-GB"/>
        </w:rPr>
        <w:t xml:space="preserve">Structure which is used to store the signer certificate’s data. The Certificate object is returned asynchronously by IdCardPluginHandler object’s method getCertificate(). </w:t>
      </w:r>
    </w:p>
    <w:p w14:paraId="7D2F42D3" w14:textId="26F908B8" w:rsidR="00C2050B" w:rsidRPr="0066248D" w:rsidRDefault="00C2050B" w:rsidP="00C2050B">
      <w:pPr>
        <w:rPr>
          <w:rFonts w:cs="Arial"/>
          <w:szCs w:val="20"/>
          <w:lang w:val="en-GB"/>
        </w:rPr>
      </w:pPr>
      <w:r w:rsidRPr="0066248D">
        <w:rPr>
          <w:b/>
          <w:lang w:val="en-GB"/>
        </w:rPr>
        <w:t>Certificate s</w:t>
      </w:r>
      <w:r w:rsidRPr="0066248D">
        <w:rPr>
          <w:rFonts w:cs="Arial"/>
          <w:b/>
          <w:szCs w:val="20"/>
          <w:lang w:val="en-GB"/>
        </w:rPr>
        <w:t>tructure’s fields are as follows</w:t>
      </w:r>
      <w:r w:rsidRPr="0066248D">
        <w:rPr>
          <w:rFonts w:cs="Arial"/>
          <w:szCs w:val="20"/>
          <w:lang w:val="en-GB"/>
        </w:rPr>
        <w:t>:</w:t>
      </w:r>
    </w:p>
    <w:tbl>
      <w:tblPr>
        <w:tblW w:w="500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1275"/>
        <w:gridCol w:w="5246"/>
      </w:tblGrid>
      <w:tr w:rsidR="00C2050B" w:rsidRPr="0066248D" w14:paraId="3F8CB317" w14:textId="77777777" w:rsidTr="00C2050B">
        <w:tc>
          <w:tcPr>
            <w:tcW w:w="1032" w:type="pct"/>
          </w:tcPr>
          <w:p w14:paraId="1923A479" w14:textId="77777777" w:rsidR="00C2050B" w:rsidRPr="0066248D" w:rsidRDefault="00C2050B" w:rsidP="00940A83">
            <w:pPr>
              <w:rPr>
                <w:b/>
                <w:lang w:val="en-GB"/>
              </w:rPr>
            </w:pPr>
            <w:r w:rsidRPr="0066248D">
              <w:rPr>
                <w:b/>
                <w:lang w:val="en-GB"/>
              </w:rPr>
              <w:t>Name</w:t>
            </w:r>
          </w:p>
        </w:tc>
        <w:tc>
          <w:tcPr>
            <w:tcW w:w="776" w:type="pct"/>
          </w:tcPr>
          <w:p w14:paraId="07696757" w14:textId="77777777" w:rsidR="00C2050B" w:rsidRPr="0066248D" w:rsidRDefault="00C2050B" w:rsidP="00940A83">
            <w:pPr>
              <w:rPr>
                <w:b/>
                <w:lang w:val="en-GB"/>
              </w:rPr>
            </w:pPr>
            <w:r w:rsidRPr="0066248D">
              <w:rPr>
                <w:b/>
                <w:lang w:val="en-GB"/>
              </w:rPr>
              <w:t>Data type</w:t>
            </w:r>
          </w:p>
        </w:tc>
        <w:tc>
          <w:tcPr>
            <w:tcW w:w="3192" w:type="pct"/>
          </w:tcPr>
          <w:p w14:paraId="71AE1C9D" w14:textId="77777777" w:rsidR="00C2050B" w:rsidRPr="0066248D" w:rsidRDefault="00C2050B" w:rsidP="00940A83">
            <w:pPr>
              <w:rPr>
                <w:b/>
                <w:lang w:val="en-GB"/>
              </w:rPr>
            </w:pPr>
            <w:r w:rsidRPr="0066248D">
              <w:rPr>
                <w:b/>
                <w:lang w:val="en-GB"/>
              </w:rPr>
              <w:t>Description</w:t>
            </w:r>
          </w:p>
        </w:tc>
      </w:tr>
      <w:tr w:rsidR="00C2050B" w:rsidRPr="0066248D" w14:paraId="5D1922AF" w14:textId="77777777" w:rsidTr="00C2050B">
        <w:trPr>
          <w:cantSplit/>
          <w:trHeight w:val="113"/>
        </w:trPr>
        <w:tc>
          <w:tcPr>
            <w:tcW w:w="1032" w:type="pct"/>
          </w:tcPr>
          <w:p w14:paraId="6096D116" w14:textId="77777777" w:rsidR="00C2050B" w:rsidRPr="0066248D" w:rsidRDefault="00C2050B" w:rsidP="00940A83">
            <w:pPr>
              <w:rPr>
                <w:lang w:val="en-GB"/>
              </w:rPr>
            </w:pPr>
            <w:r w:rsidRPr="0066248D">
              <w:rPr>
                <w:lang w:val="en-GB"/>
              </w:rPr>
              <w:t>id</w:t>
            </w:r>
          </w:p>
        </w:tc>
        <w:tc>
          <w:tcPr>
            <w:tcW w:w="776" w:type="pct"/>
          </w:tcPr>
          <w:p w14:paraId="14E02651" w14:textId="77777777" w:rsidR="00C2050B" w:rsidRPr="0066248D" w:rsidRDefault="00C2050B" w:rsidP="00940A83">
            <w:pPr>
              <w:rPr>
                <w:lang w:val="en-GB"/>
              </w:rPr>
            </w:pPr>
            <w:r w:rsidRPr="0066248D">
              <w:rPr>
                <w:lang w:val="en-GB"/>
              </w:rPr>
              <w:t>String</w:t>
            </w:r>
          </w:p>
        </w:tc>
        <w:tc>
          <w:tcPr>
            <w:tcW w:w="3192" w:type="pct"/>
          </w:tcPr>
          <w:p w14:paraId="762AA56C" w14:textId="42D1F77B" w:rsidR="00C2050B" w:rsidRPr="0066248D" w:rsidRDefault="00C2050B" w:rsidP="00940A83">
            <w:pPr>
              <w:rPr>
                <w:lang w:val="en-GB"/>
              </w:rPr>
            </w:pPr>
            <w:r w:rsidRPr="0066248D">
              <w:rPr>
                <w:lang w:val="en-GB"/>
              </w:rPr>
              <w:t>Certificate’s identifier</w:t>
            </w:r>
          </w:p>
        </w:tc>
      </w:tr>
      <w:tr w:rsidR="00C2050B" w:rsidRPr="0066248D" w14:paraId="4E0A6768" w14:textId="77777777" w:rsidTr="00C2050B">
        <w:trPr>
          <w:cantSplit/>
          <w:trHeight w:val="113"/>
        </w:trPr>
        <w:tc>
          <w:tcPr>
            <w:tcW w:w="1032" w:type="pct"/>
          </w:tcPr>
          <w:p w14:paraId="2854768E" w14:textId="77777777" w:rsidR="00C2050B" w:rsidRPr="0066248D" w:rsidRDefault="00C2050B" w:rsidP="00940A83">
            <w:pPr>
              <w:rPr>
                <w:lang w:val="en-GB"/>
              </w:rPr>
            </w:pPr>
            <w:r w:rsidRPr="0066248D">
              <w:rPr>
                <w:lang w:val="en-GB"/>
              </w:rPr>
              <w:t>cert</w:t>
            </w:r>
          </w:p>
        </w:tc>
        <w:tc>
          <w:tcPr>
            <w:tcW w:w="776" w:type="pct"/>
          </w:tcPr>
          <w:p w14:paraId="4B54FD67" w14:textId="77777777" w:rsidR="00C2050B" w:rsidRPr="0066248D" w:rsidRDefault="00C2050B" w:rsidP="00940A83">
            <w:pPr>
              <w:rPr>
                <w:lang w:val="en-GB"/>
              </w:rPr>
            </w:pPr>
            <w:r w:rsidRPr="0066248D">
              <w:rPr>
                <w:lang w:val="en-GB"/>
              </w:rPr>
              <w:t>String</w:t>
            </w:r>
          </w:p>
        </w:tc>
        <w:tc>
          <w:tcPr>
            <w:tcW w:w="3192" w:type="pct"/>
          </w:tcPr>
          <w:p w14:paraId="168A2DC4" w14:textId="0746792F" w:rsidR="00C2050B" w:rsidRPr="0066248D" w:rsidRDefault="00C2050B" w:rsidP="00940A83">
            <w:pPr>
              <w:rPr>
                <w:lang w:val="en-GB"/>
              </w:rPr>
            </w:pPr>
            <w:r w:rsidRPr="0066248D">
              <w:rPr>
                <w:lang w:val="en-GB"/>
              </w:rPr>
              <w:t>Certificate in hexadecimal format</w:t>
            </w:r>
          </w:p>
        </w:tc>
      </w:tr>
      <w:tr w:rsidR="00C2050B" w:rsidRPr="0066248D" w14:paraId="2B19542F" w14:textId="77777777" w:rsidTr="00C2050B">
        <w:trPr>
          <w:cantSplit/>
          <w:trHeight w:val="113"/>
        </w:trPr>
        <w:tc>
          <w:tcPr>
            <w:tcW w:w="1032" w:type="pct"/>
          </w:tcPr>
          <w:p w14:paraId="002DEB42" w14:textId="77777777" w:rsidR="00C2050B" w:rsidRPr="0066248D" w:rsidRDefault="00C2050B" w:rsidP="00940A83">
            <w:pPr>
              <w:rPr>
                <w:lang w:val="en-GB"/>
              </w:rPr>
            </w:pPr>
            <w:r w:rsidRPr="0066248D">
              <w:rPr>
                <w:lang w:val="en-GB"/>
              </w:rPr>
              <w:lastRenderedPageBreak/>
              <w:t>CN</w:t>
            </w:r>
          </w:p>
        </w:tc>
        <w:tc>
          <w:tcPr>
            <w:tcW w:w="776" w:type="pct"/>
          </w:tcPr>
          <w:p w14:paraId="7CA6FAB8" w14:textId="77777777" w:rsidR="00C2050B" w:rsidRPr="0066248D" w:rsidRDefault="00C2050B" w:rsidP="00940A83">
            <w:pPr>
              <w:rPr>
                <w:lang w:val="en-GB"/>
              </w:rPr>
            </w:pPr>
            <w:r w:rsidRPr="0066248D">
              <w:rPr>
                <w:lang w:val="en-GB"/>
              </w:rPr>
              <w:t>String</w:t>
            </w:r>
          </w:p>
        </w:tc>
        <w:tc>
          <w:tcPr>
            <w:tcW w:w="3192" w:type="pct"/>
          </w:tcPr>
          <w:p w14:paraId="2CED6A72" w14:textId="1774D690" w:rsidR="00C2050B" w:rsidRPr="0066248D" w:rsidRDefault="00C2050B" w:rsidP="00C2050B">
            <w:pPr>
              <w:rPr>
                <w:lang w:val="en-GB"/>
              </w:rPr>
            </w:pPr>
            <w:r w:rsidRPr="0066248D">
              <w:rPr>
                <w:lang w:val="en-GB"/>
              </w:rPr>
              <w:t xml:space="preserve">The certificate’s “Subject” field’s Common Name </w:t>
            </w:r>
            <w:r w:rsidR="00940A83" w:rsidRPr="0066248D">
              <w:rPr>
                <w:lang w:val="en-GB"/>
              </w:rPr>
              <w:t xml:space="preserve">(CN) </w:t>
            </w:r>
            <w:r w:rsidRPr="0066248D">
              <w:rPr>
                <w:lang w:val="en-GB"/>
              </w:rPr>
              <w:t>value.</w:t>
            </w:r>
          </w:p>
        </w:tc>
      </w:tr>
      <w:tr w:rsidR="00C2050B" w:rsidRPr="0066248D" w14:paraId="61848098" w14:textId="77777777" w:rsidTr="00C2050B">
        <w:trPr>
          <w:cantSplit/>
          <w:trHeight w:val="113"/>
        </w:trPr>
        <w:tc>
          <w:tcPr>
            <w:tcW w:w="1032" w:type="pct"/>
          </w:tcPr>
          <w:p w14:paraId="05BF4E78" w14:textId="77777777" w:rsidR="00C2050B" w:rsidRPr="0066248D" w:rsidRDefault="00C2050B" w:rsidP="00940A83">
            <w:pPr>
              <w:rPr>
                <w:lang w:val="en-GB"/>
              </w:rPr>
            </w:pPr>
            <w:r w:rsidRPr="0066248D">
              <w:rPr>
                <w:lang w:val="en-GB"/>
              </w:rPr>
              <w:t>issuerCN</w:t>
            </w:r>
          </w:p>
        </w:tc>
        <w:tc>
          <w:tcPr>
            <w:tcW w:w="776" w:type="pct"/>
          </w:tcPr>
          <w:p w14:paraId="1731F856" w14:textId="77777777" w:rsidR="00C2050B" w:rsidRPr="0066248D" w:rsidRDefault="00C2050B" w:rsidP="00940A83">
            <w:pPr>
              <w:rPr>
                <w:lang w:val="en-GB"/>
              </w:rPr>
            </w:pPr>
            <w:r w:rsidRPr="0066248D">
              <w:rPr>
                <w:lang w:val="en-GB"/>
              </w:rPr>
              <w:t>String</w:t>
            </w:r>
          </w:p>
        </w:tc>
        <w:tc>
          <w:tcPr>
            <w:tcW w:w="3192" w:type="pct"/>
          </w:tcPr>
          <w:p w14:paraId="7310AB32" w14:textId="2387D9BE" w:rsidR="00940A83" w:rsidRPr="0066248D" w:rsidRDefault="00940A83" w:rsidP="00940A83">
            <w:pPr>
              <w:rPr>
                <w:lang w:val="en-GB"/>
              </w:rPr>
            </w:pPr>
            <w:r w:rsidRPr="0066248D">
              <w:rPr>
                <w:lang w:val="en-GB"/>
              </w:rPr>
              <w:t>The certificate’s “Issuer” field’s Common Name (CN) value.</w:t>
            </w:r>
          </w:p>
        </w:tc>
      </w:tr>
      <w:tr w:rsidR="00C2050B" w:rsidRPr="0066248D" w14:paraId="55B2DCF3" w14:textId="77777777" w:rsidTr="00C2050B">
        <w:trPr>
          <w:cantSplit/>
          <w:trHeight w:val="113"/>
        </w:trPr>
        <w:tc>
          <w:tcPr>
            <w:tcW w:w="1032" w:type="pct"/>
          </w:tcPr>
          <w:p w14:paraId="3346228F" w14:textId="03E28152" w:rsidR="00C2050B" w:rsidRPr="0066248D" w:rsidRDefault="00C2050B" w:rsidP="00940A83">
            <w:pPr>
              <w:rPr>
                <w:lang w:val="en-GB"/>
              </w:rPr>
            </w:pPr>
            <w:r w:rsidRPr="0066248D">
              <w:rPr>
                <w:lang w:val="en-GB"/>
              </w:rPr>
              <w:t>validFrom</w:t>
            </w:r>
          </w:p>
        </w:tc>
        <w:tc>
          <w:tcPr>
            <w:tcW w:w="776" w:type="pct"/>
          </w:tcPr>
          <w:p w14:paraId="24A88B89" w14:textId="77777777" w:rsidR="00C2050B" w:rsidRPr="0066248D" w:rsidRDefault="00C2050B" w:rsidP="00940A83">
            <w:pPr>
              <w:rPr>
                <w:lang w:val="en-GB"/>
              </w:rPr>
            </w:pPr>
            <w:r w:rsidRPr="0066248D">
              <w:rPr>
                <w:lang w:val="en-GB"/>
              </w:rPr>
              <w:t>String</w:t>
            </w:r>
          </w:p>
        </w:tc>
        <w:tc>
          <w:tcPr>
            <w:tcW w:w="3192" w:type="pct"/>
          </w:tcPr>
          <w:p w14:paraId="70FDDA76" w14:textId="15C0265B" w:rsidR="00C2050B" w:rsidRPr="0066248D" w:rsidRDefault="00940A83" w:rsidP="00302902">
            <w:pPr>
              <w:rPr>
                <w:lang w:val="en-GB"/>
              </w:rPr>
            </w:pPr>
            <w:r w:rsidRPr="0066248D">
              <w:rPr>
                <w:lang w:val="en-GB"/>
              </w:rPr>
              <w:t>Start time of the ce</w:t>
            </w:r>
            <w:r w:rsidR="00302902" w:rsidRPr="0066248D">
              <w:rPr>
                <w:lang w:val="en-GB"/>
              </w:rPr>
              <w:t xml:space="preserve">rtificate’s validity period, </w:t>
            </w:r>
            <w:r w:rsidRPr="0066248D">
              <w:rPr>
                <w:lang w:val="en-GB"/>
              </w:rPr>
              <w:t>Zulu time zone</w:t>
            </w:r>
            <w:r w:rsidR="00302902" w:rsidRPr="0066248D">
              <w:rPr>
                <w:lang w:val="en-GB"/>
              </w:rPr>
              <w:t xml:space="preserve">, in format </w:t>
            </w:r>
            <w:r w:rsidR="00C2050B" w:rsidRPr="0066248D">
              <w:rPr>
                <w:lang w:val="en-GB"/>
              </w:rPr>
              <w:t>„dd.mm.yyyy hh:mm:ss”</w:t>
            </w:r>
          </w:p>
        </w:tc>
      </w:tr>
      <w:tr w:rsidR="00C2050B" w:rsidRPr="0066248D" w14:paraId="7E9E0718" w14:textId="77777777" w:rsidTr="00C2050B">
        <w:trPr>
          <w:cantSplit/>
          <w:trHeight w:val="113"/>
        </w:trPr>
        <w:tc>
          <w:tcPr>
            <w:tcW w:w="1032" w:type="pct"/>
          </w:tcPr>
          <w:p w14:paraId="49D32853" w14:textId="77777777" w:rsidR="00C2050B" w:rsidRPr="0066248D" w:rsidRDefault="00C2050B" w:rsidP="00940A83">
            <w:pPr>
              <w:rPr>
                <w:lang w:val="en-GB"/>
              </w:rPr>
            </w:pPr>
            <w:r w:rsidRPr="0066248D">
              <w:rPr>
                <w:lang w:val="en-GB"/>
              </w:rPr>
              <w:t>validTo</w:t>
            </w:r>
          </w:p>
        </w:tc>
        <w:tc>
          <w:tcPr>
            <w:tcW w:w="776" w:type="pct"/>
          </w:tcPr>
          <w:p w14:paraId="44BECE05" w14:textId="77777777" w:rsidR="00C2050B" w:rsidRPr="0066248D" w:rsidRDefault="00C2050B" w:rsidP="00940A83">
            <w:pPr>
              <w:rPr>
                <w:lang w:val="en-GB"/>
              </w:rPr>
            </w:pPr>
            <w:r w:rsidRPr="0066248D">
              <w:rPr>
                <w:lang w:val="en-GB"/>
              </w:rPr>
              <w:t>String</w:t>
            </w:r>
          </w:p>
        </w:tc>
        <w:tc>
          <w:tcPr>
            <w:tcW w:w="3192" w:type="pct"/>
          </w:tcPr>
          <w:p w14:paraId="66F275CC" w14:textId="6F18DE41" w:rsidR="00C2050B" w:rsidRPr="0066248D" w:rsidRDefault="00302902" w:rsidP="00940A83">
            <w:pPr>
              <w:rPr>
                <w:lang w:val="en-GB"/>
              </w:rPr>
            </w:pPr>
            <w:r w:rsidRPr="0066248D">
              <w:rPr>
                <w:lang w:val="en-GB"/>
              </w:rPr>
              <w:t>End time of the certificate’s validity period, Zulu time zone, in format „dd.mm.yyyy hh:mm:ss”</w:t>
            </w:r>
          </w:p>
        </w:tc>
      </w:tr>
    </w:tbl>
    <w:p w14:paraId="6DDF6506" w14:textId="77777777" w:rsidR="00C2050B" w:rsidRPr="0066248D" w:rsidRDefault="00C2050B" w:rsidP="00C2050B">
      <w:pPr>
        <w:rPr>
          <w:lang w:val="en-GB"/>
        </w:rPr>
      </w:pPr>
    </w:p>
    <w:p w14:paraId="24C60D62" w14:textId="77777777" w:rsidR="002D74F4" w:rsidRPr="0066248D" w:rsidRDefault="002D74F4" w:rsidP="00441E8F">
      <w:pPr>
        <w:pStyle w:val="Heading2"/>
      </w:pPr>
      <w:bookmarkStart w:id="147" w:name="_Toc398896803"/>
      <w:r w:rsidRPr="0066248D">
        <w:t>Exception handling</w:t>
      </w:r>
      <w:bookmarkEnd w:id="147"/>
    </w:p>
    <w:p w14:paraId="4F711763" w14:textId="511D392E" w:rsidR="0096347A" w:rsidRPr="0066248D" w:rsidRDefault="0096347A" w:rsidP="0096347A">
      <w:pPr>
        <w:pStyle w:val="Heading3"/>
        <w:rPr>
          <w:lang w:val="en-GB"/>
        </w:rPr>
      </w:pPr>
      <w:bookmarkStart w:id="148" w:name="_Object_IdCardException"/>
      <w:bookmarkStart w:id="149" w:name="_Ref274544884"/>
      <w:bookmarkStart w:id="150" w:name="_Toc381916042"/>
      <w:bookmarkStart w:id="151" w:name="_Toc398896804"/>
      <w:bookmarkEnd w:id="148"/>
      <w:r w:rsidRPr="0066248D">
        <w:rPr>
          <w:lang w:val="en-GB"/>
        </w:rPr>
        <w:t>Object IdCardException</w:t>
      </w:r>
      <w:bookmarkEnd w:id="149"/>
      <w:bookmarkEnd w:id="150"/>
      <w:bookmarkEnd w:id="151"/>
    </w:p>
    <w:p w14:paraId="44DC3885" w14:textId="0B071A37" w:rsidR="0096347A" w:rsidRPr="0066248D" w:rsidRDefault="001672C0" w:rsidP="0096347A">
      <w:pPr>
        <w:rPr>
          <w:lang w:val="en-GB"/>
        </w:rPr>
      </w:pPr>
      <w:r w:rsidRPr="0066248D">
        <w:rPr>
          <w:lang w:val="en-GB"/>
        </w:rPr>
        <w:t xml:space="preserve">In case of error situation, the IdCardException object is returned. </w:t>
      </w:r>
    </w:p>
    <w:p w14:paraId="5507D900" w14:textId="53EA139F" w:rsidR="001672C0" w:rsidRPr="0066248D" w:rsidRDefault="001672C0" w:rsidP="001672C0">
      <w:pPr>
        <w:rPr>
          <w:rFonts w:cs="Arial"/>
          <w:szCs w:val="20"/>
          <w:lang w:val="en-GB"/>
        </w:rPr>
      </w:pPr>
      <w:bookmarkStart w:id="152" w:name="_Toc345343606"/>
      <w:bookmarkStart w:id="153" w:name="_Ref351037334"/>
      <w:bookmarkEnd w:id="146"/>
      <w:r w:rsidRPr="0066248D">
        <w:rPr>
          <w:b/>
          <w:lang w:val="en-GB"/>
        </w:rPr>
        <w:t>IdCardException s</w:t>
      </w:r>
      <w:r w:rsidRPr="0066248D">
        <w:rPr>
          <w:rFonts w:cs="Arial"/>
          <w:b/>
          <w:szCs w:val="20"/>
          <w:lang w:val="en-GB"/>
        </w:rPr>
        <w:t xml:space="preserve">tructure’s </w:t>
      </w:r>
      <w:r w:rsidR="00C2050B" w:rsidRPr="0066248D">
        <w:rPr>
          <w:rFonts w:cs="Arial"/>
          <w:b/>
          <w:szCs w:val="20"/>
          <w:lang w:val="en-GB"/>
        </w:rPr>
        <w:t>fields are as follows</w:t>
      </w:r>
      <w:r w:rsidRPr="0066248D">
        <w:rPr>
          <w:rFonts w:cs="Arial"/>
          <w:szCs w:val="20"/>
          <w:lang w:val="en-G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9"/>
        <w:gridCol w:w="1415"/>
        <w:gridCol w:w="4816"/>
      </w:tblGrid>
      <w:tr w:rsidR="001672C0" w:rsidRPr="0066248D" w14:paraId="0A10EAC3" w14:textId="77777777" w:rsidTr="000E0644">
        <w:tc>
          <w:tcPr>
            <w:tcW w:w="1205" w:type="pct"/>
          </w:tcPr>
          <w:p w14:paraId="291CADB8" w14:textId="77777777" w:rsidR="001672C0" w:rsidRPr="0066248D" w:rsidRDefault="001672C0" w:rsidP="000E0644">
            <w:pPr>
              <w:rPr>
                <w:b/>
                <w:lang w:val="en-GB"/>
              </w:rPr>
            </w:pPr>
            <w:r w:rsidRPr="0066248D">
              <w:rPr>
                <w:b/>
                <w:lang w:val="en-GB"/>
              </w:rPr>
              <w:t>Name</w:t>
            </w:r>
          </w:p>
        </w:tc>
        <w:tc>
          <w:tcPr>
            <w:tcW w:w="862" w:type="pct"/>
          </w:tcPr>
          <w:p w14:paraId="4C4121B7" w14:textId="77777777" w:rsidR="001672C0" w:rsidRPr="0066248D" w:rsidRDefault="001672C0" w:rsidP="000E0644">
            <w:pPr>
              <w:rPr>
                <w:b/>
                <w:lang w:val="en-GB"/>
              </w:rPr>
            </w:pPr>
            <w:r w:rsidRPr="0066248D">
              <w:rPr>
                <w:b/>
                <w:lang w:val="en-GB"/>
              </w:rPr>
              <w:t>Data type</w:t>
            </w:r>
          </w:p>
        </w:tc>
        <w:tc>
          <w:tcPr>
            <w:tcW w:w="2933" w:type="pct"/>
          </w:tcPr>
          <w:p w14:paraId="79B75A52" w14:textId="77777777" w:rsidR="001672C0" w:rsidRPr="0066248D" w:rsidRDefault="001672C0" w:rsidP="000E0644">
            <w:pPr>
              <w:rPr>
                <w:b/>
                <w:lang w:val="en-GB"/>
              </w:rPr>
            </w:pPr>
            <w:r w:rsidRPr="0066248D">
              <w:rPr>
                <w:b/>
                <w:lang w:val="en-GB"/>
              </w:rPr>
              <w:t>Description</w:t>
            </w:r>
          </w:p>
        </w:tc>
      </w:tr>
      <w:tr w:rsidR="001672C0" w:rsidRPr="0066248D" w14:paraId="0B200C67" w14:textId="77777777" w:rsidTr="000E0644">
        <w:tc>
          <w:tcPr>
            <w:tcW w:w="1205" w:type="pct"/>
          </w:tcPr>
          <w:p w14:paraId="460AEEC4" w14:textId="7A13F10F" w:rsidR="001672C0" w:rsidRPr="0066248D" w:rsidRDefault="00613868" w:rsidP="000E0644">
            <w:pPr>
              <w:rPr>
                <w:lang w:val="en-GB"/>
              </w:rPr>
            </w:pPr>
            <w:r w:rsidRPr="0066248D">
              <w:rPr>
                <w:lang w:val="en-GB"/>
              </w:rPr>
              <w:t>returnCode</w:t>
            </w:r>
          </w:p>
        </w:tc>
        <w:tc>
          <w:tcPr>
            <w:tcW w:w="862" w:type="pct"/>
          </w:tcPr>
          <w:p w14:paraId="2C76AA53" w14:textId="77777777" w:rsidR="001672C0" w:rsidRPr="0066248D" w:rsidRDefault="001672C0" w:rsidP="000E0644">
            <w:pPr>
              <w:rPr>
                <w:lang w:val="en-GB"/>
              </w:rPr>
            </w:pPr>
            <w:r w:rsidRPr="00B96132">
              <w:rPr>
                <w:lang w:val="en-GB"/>
              </w:rPr>
              <w:t>String</w:t>
            </w:r>
          </w:p>
        </w:tc>
        <w:tc>
          <w:tcPr>
            <w:tcW w:w="2933" w:type="pct"/>
          </w:tcPr>
          <w:p w14:paraId="5F70F2D0" w14:textId="76EB533E" w:rsidR="001672C0" w:rsidRPr="0066248D" w:rsidRDefault="00721551" w:rsidP="00613868">
            <w:pPr>
              <w:jc w:val="left"/>
              <w:rPr>
                <w:lang w:val="en-GB"/>
              </w:rPr>
            </w:pPr>
            <w:r w:rsidRPr="0066248D">
              <w:rPr>
                <w:lang w:val="en-GB"/>
              </w:rPr>
              <w:t>Error code value</w:t>
            </w:r>
          </w:p>
        </w:tc>
      </w:tr>
      <w:tr w:rsidR="001672C0" w:rsidRPr="0066248D" w14:paraId="5C3EC6AA" w14:textId="77777777" w:rsidTr="000E0644">
        <w:tc>
          <w:tcPr>
            <w:tcW w:w="1205" w:type="pct"/>
          </w:tcPr>
          <w:p w14:paraId="6788820A" w14:textId="4E2BEFEF" w:rsidR="001672C0" w:rsidRPr="0066248D" w:rsidRDefault="00613868" w:rsidP="000E0644">
            <w:pPr>
              <w:rPr>
                <w:lang w:val="en-GB"/>
              </w:rPr>
            </w:pPr>
            <w:r w:rsidRPr="0066248D">
              <w:rPr>
                <w:lang w:val="en-GB"/>
              </w:rPr>
              <w:t>message</w:t>
            </w:r>
          </w:p>
        </w:tc>
        <w:tc>
          <w:tcPr>
            <w:tcW w:w="862" w:type="pct"/>
          </w:tcPr>
          <w:p w14:paraId="7AF1A36E" w14:textId="77777777" w:rsidR="001672C0" w:rsidRPr="0066248D" w:rsidRDefault="001672C0" w:rsidP="000E0644">
            <w:pPr>
              <w:rPr>
                <w:lang w:val="en-GB"/>
              </w:rPr>
            </w:pPr>
            <w:r w:rsidRPr="00B96132">
              <w:rPr>
                <w:lang w:val="en-GB"/>
              </w:rPr>
              <w:t>String</w:t>
            </w:r>
          </w:p>
        </w:tc>
        <w:tc>
          <w:tcPr>
            <w:tcW w:w="2933" w:type="pct"/>
          </w:tcPr>
          <w:p w14:paraId="23179F16" w14:textId="3CE57A91" w:rsidR="001672C0" w:rsidRPr="0066248D" w:rsidRDefault="00721551" w:rsidP="000E0644">
            <w:pPr>
              <w:jc w:val="left"/>
              <w:rPr>
                <w:lang w:val="en-GB"/>
              </w:rPr>
            </w:pPr>
            <w:r w:rsidRPr="0066248D">
              <w:rPr>
                <w:lang w:val="en-GB"/>
              </w:rPr>
              <w:t>Error message</w:t>
            </w:r>
          </w:p>
        </w:tc>
      </w:tr>
    </w:tbl>
    <w:p w14:paraId="6F584005" w14:textId="77777777" w:rsidR="001672C0" w:rsidRPr="0066248D" w:rsidRDefault="001672C0" w:rsidP="001672C0">
      <w:pPr>
        <w:rPr>
          <w:lang w:val="en-GB"/>
        </w:rPr>
      </w:pPr>
    </w:p>
    <w:p w14:paraId="7E6E8BF7" w14:textId="65E8FB20" w:rsidR="00476500" w:rsidRPr="0066248D" w:rsidRDefault="00476500" w:rsidP="001672C0">
      <w:pPr>
        <w:rPr>
          <w:lang w:val="en-GB"/>
        </w:rPr>
      </w:pPr>
      <w:r w:rsidRPr="0066248D">
        <w:rPr>
          <w:lang w:val="en-GB"/>
        </w:rPr>
        <w:t xml:space="preserve">The possible error codes (values of returnCode) </w:t>
      </w:r>
      <w:r w:rsidR="003A321E" w:rsidRPr="0066248D">
        <w:rPr>
          <w:lang w:val="en-GB"/>
        </w:rPr>
        <w:t xml:space="preserve">and the respective error messages </w:t>
      </w:r>
      <w:r w:rsidRPr="0066248D">
        <w:rPr>
          <w:lang w:val="en-GB"/>
        </w:rPr>
        <w:t xml:space="preserve">are as follows: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7364"/>
      </w:tblGrid>
      <w:tr w:rsidR="000E0644" w:rsidRPr="0066248D" w14:paraId="6B95BD60" w14:textId="77777777" w:rsidTr="000E0644">
        <w:tc>
          <w:tcPr>
            <w:tcW w:w="846" w:type="dxa"/>
          </w:tcPr>
          <w:p w14:paraId="64AEF372" w14:textId="26C3A7A3" w:rsidR="000E0644" w:rsidRPr="0066248D" w:rsidRDefault="000E0644" w:rsidP="000E0644">
            <w:pPr>
              <w:rPr>
                <w:b/>
                <w:lang w:val="en-GB"/>
              </w:rPr>
            </w:pPr>
            <w:r w:rsidRPr="0066248D">
              <w:rPr>
                <w:b/>
                <w:lang w:val="en-GB"/>
              </w:rPr>
              <w:t>Error code</w:t>
            </w:r>
          </w:p>
        </w:tc>
        <w:tc>
          <w:tcPr>
            <w:tcW w:w="7364" w:type="dxa"/>
          </w:tcPr>
          <w:p w14:paraId="26BE3F79" w14:textId="2B00B497" w:rsidR="000E0644" w:rsidRPr="0066248D" w:rsidRDefault="000E0644" w:rsidP="000E0644">
            <w:pPr>
              <w:rPr>
                <w:b/>
                <w:lang w:val="en-GB"/>
              </w:rPr>
            </w:pPr>
            <w:r w:rsidRPr="0066248D">
              <w:rPr>
                <w:b/>
                <w:lang w:val="en-GB"/>
              </w:rPr>
              <w:t>Meaning</w:t>
            </w:r>
          </w:p>
        </w:tc>
      </w:tr>
      <w:tr w:rsidR="000E0644" w:rsidRPr="0066248D" w14:paraId="795A3B26" w14:textId="77777777" w:rsidTr="000E0644">
        <w:tc>
          <w:tcPr>
            <w:tcW w:w="846" w:type="dxa"/>
          </w:tcPr>
          <w:p w14:paraId="6A8F0375" w14:textId="77777777" w:rsidR="000E0644" w:rsidRPr="0066248D" w:rsidRDefault="000E0644" w:rsidP="000E0644">
            <w:pPr>
              <w:rPr>
                <w:lang w:val="en-GB"/>
              </w:rPr>
            </w:pPr>
            <w:r w:rsidRPr="0066248D">
              <w:rPr>
                <w:lang w:val="en-GB"/>
              </w:rPr>
              <w:t>1</w:t>
            </w:r>
          </w:p>
        </w:tc>
        <w:tc>
          <w:tcPr>
            <w:tcW w:w="7364" w:type="dxa"/>
          </w:tcPr>
          <w:p w14:paraId="0B849BD0" w14:textId="14EDE869" w:rsidR="000E0644" w:rsidRPr="0066248D" w:rsidRDefault="000E0644" w:rsidP="000E0644">
            <w:pPr>
              <w:rPr>
                <w:lang w:val="en-GB"/>
              </w:rPr>
            </w:pPr>
            <w:r w:rsidRPr="0066248D">
              <w:rPr>
                <w:lang w:val="en-GB"/>
              </w:rPr>
              <w:t>Signing was cancelled</w:t>
            </w:r>
          </w:p>
        </w:tc>
      </w:tr>
      <w:tr w:rsidR="000E0644" w:rsidRPr="0066248D" w14:paraId="5453A526" w14:textId="77777777" w:rsidTr="000E0644">
        <w:tc>
          <w:tcPr>
            <w:tcW w:w="846" w:type="dxa"/>
          </w:tcPr>
          <w:p w14:paraId="159C10AD" w14:textId="77777777" w:rsidR="000E0644" w:rsidRPr="0066248D" w:rsidRDefault="000E0644" w:rsidP="000E0644">
            <w:pPr>
              <w:rPr>
                <w:lang w:val="en-GB"/>
              </w:rPr>
            </w:pPr>
            <w:r w:rsidRPr="0066248D">
              <w:rPr>
                <w:lang w:val="en-GB"/>
              </w:rPr>
              <w:t>2</w:t>
            </w:r>
          </w:p>
        </w:tc>
        <w:tc>
          <w:tcPr>
            <w:tcW w:w="7364" w:type="dxa"/>
          </w:tcPr>
          <w:p w14:paraId="1F3877AB" w14:textId="0D51D2E0" w:rsidR="000E0644" w:rsidRPr="0066248D" w:rsidRDefault="00D75DD7" w:rsidP="000E0644">
            <w:pPr>
              <w:rPr>
                <w:lang w:val="en-GB"/>
              </w:rPr>
            </w:pPr>
            <w:r w:rsidRPr="0066248D">
              <w:rPr>
                <w:lang w:val="en-GB"/>
              </w:rPr>
              <w:t>Certificate not found</w:t>
            </w:r>
          </w:p>
        </w:tc>
      </w:tr>
      <w:tr w:rsidR="000E0644" w:rsidRPr="0066248D" w14:paraId="580BD99F" w14:textId="77777777" w:rsidTr="000E0644">
        <w:tc>
          <w:tcPr>
            <w:tcW w:w="846" w:type="dxa"/>
          </w:tcPr>
          <w:p w14:paraId="27F38E54" w14:textId="77777777" w:rsidR="000E0644" w:rsidRPr="0066248D" w:rsidRDefault="000E0644" w:rsidP="000E0644">
            <w:pPr>
              <w:rPr>
                <w:lang w:val="en-GB"/>
              </w:rPr>
            </w:pPr>
            <w:r w:rsidRPr="0066248D">
              <w:rPr>
                <w:lang w:val="en-GB"/>
              </w:rPr>
              <w:t>9</w:t>
            </w:r>
          </w:p>
        </w:tc>
        <w:tc>
          <w:tcPr>
            <w:tcW w:w="7364" w:type="dxa"/>
          </w:tcPr>
          <w:p w14:paraId="45A7F918" w14:textId="0F256554" w:rsidR="000E0644" w:rsidRPr="0066248D" w:rsidRDefault="00D75DD7" w:rsidP="000E0644">
            <w:pPr>
              <w:rPr>
                <w:lang w:val="en-GB"/>
              </w:rPr>
            </w:pPr>
            <w:r w:rsidRPr="0066248D">
              <w:rPr>
                <w:lang w:val="en-GB"/>
              </w:rPr>
              <w:t>Incorrect PIN code</w:t>
            </w:r>
          </w:p>
        </w:tc>
      </w:tr>
      <w:tr w:rsidR="000E0644" w:rsidRPr="0066248D" w14:paraId="04BB33AF" w14:textId="77777777" w:rsidTr="000E0644">
        <w:tc>
          <w:tcPr>
            <w:tcW w:w="846" w:type="dxa"/>
          </w:tcPr>
          <w:p w14:paraId="59A882AD" w14:textId="77777777" w:rsidR="000E0644" w:rsidRPr="0066248D" w:rsidRDefault="000E0644" w:rsidP="000E0644">
            <w:pPr>
              <w:rPr>
                <w:lang w:val="en-GB"/>
              </w:rPr>
            </w:pPr>
            <w:r w:rsidRPr="0066248D">
              <w:rPr>
                <w:lang w:val="en-GB"/>
              </w:rPr>
              <w:t>12</w:t>
            </w:r>
          </w:p>
        </w:tc>
        <w:tc>
          <w:tcPr>
            <w:tcW w:w="7364" w:type="dxa"/>
          </w:tcPr>
          <w:p w14:paraId="30A9FF7D" w14:textId="64CA9838" w:rsidR="000E0644" w:rsidRPr="0066248D" w:rsidRDefault="00D75DD7" w:rsidP="000E0644">
            <w:pPr>
              <w:rPr>
                <w:lang w:val="en-GB"/>
              </w:rPr>
            </w:pPr>
            <w:r w:rsidRPr="0066248D">
              <w:rPr>
                <w:lang w:val="en-GB"/>
              </w:rPr>
              <w:t>Unable to read ID-Card</w:t>
            </w:r>
          </w:p>
        </w:tc>
      </w:tr>
      <w:tr w:rsidR="000E0644" w:rsidRPr="0066248D" w14:paraId="4558387B" w14:textId="77777777" w:rsidTr="000E0644">
        <w:tc>
          <w:tcPr>
            <w:tcW w:w="846" w:type="dxa"/>
          </w:tcPr>
          <w:p w14:paraId="1CBA68D0" w14:textId="77777777" w:rsidR="000E0644" w:rsidRPr="0066248D" w:rsidRDefault="000E0644" w:rsidP="000E0644">
            <w:pPr>
              <w:rPr>
                <w:lang w:val="en-GB"/>
              </w:rPr>
            </w:pPr>
            <w:r w:rsidRPr="0066248D">
              <w:rPr>
                <w:lang w:val="en-GB"/>
              </w:rPr>
              <w:t>14</w:t>
            </w:r>
          </w:p>
        </w:tc>
        <w:tc>
          <w:tcPr>
            <w:tcW w:w="7364" w:type="dxa"/>
          </w:tcPr>
          <w:p w14:paraId="3653BBCB" w14:textId="4A383F77" w:rsidR="000E0644" w:rsidRPr="0066248D" w:rsidRDefault="000E0644" w:rsidP="000E0644">
            <w:pPr>
              <w:rPr>
                <w:lang w:val="en-GB"/>
              </w:rPr>
            </w:pPr>
            <w:r w:rsidRPr="0066248D">
              <w:rPr>
                <w:lang w:val="en-GB"/>
              </w:rPr>
              <w:t>Technical error</w:t>
            </w:r>
          </w:p>
        </w:tc>
      </w:tr>
      <w:tr w:rsidR="000E0644" w:rsidRPr="0066248D" w14:paraId="251DBD13" w14:textId="77777777" w:rsidTr="000E0644">
        <w:tc>
          <w:tcPr>
            <w:tcW w:w="846" w:type="dxa"/>
          </w:tcPr>
          <w:p w14:paraId="647BA970" w14:textId="77777777" w:rsidR="000E0644" w:rsidRPr="0066248D" w:rsidRDefault="000E0644" w:rsidP="000E0644">
            <w:pPr>
              <w:rPr>
                <w:lang w:val="en-GB"/>
              </w:rPr>
            </w:pPr>
            <w:r w:rsidRPr="0066248D">
              <w:rPr>
                <w:lang w:val="en-GB"/>
              </w:rPr>
              <w:t>15</w:t>
            </w:r>
          </w:p>
        </w:tc>
        <w:tc>
          <w:tcPr>
            <w:tcW w:w="7364" w:type="dxa"/>
          </w:tcPr>
          <w:p w14:paraId="772016F5" w14:textId="415DD668" w:rsidR="000E0644" w:rsidRPr="0066248D" w:rsidRDefault="00D75DD7" w:rsidP="000E0644">
            <w:pPr>
              <w:rPr>
                <w:lang w:val="en-GB"/>
              </w:rPr>
            </w:pPr>
            <w:r w:rsidRPr="0066248D">
              <w:rPr>
                <w:lang w:val="en-GB"/>
              </w:rPr>
              <w:t>Unable to find software</w:t>
            </w:r>
          </w:p>
        </w:tc>
      </w:tr>
      <w:tr w:rsidR="000E0644" w:rsidRPr="0066248D" w14:paraId="764F12ED" w14:textId="77777777" w:rsidTr="000E0644">
        <w:tc>
          <w:tcPr>
            <w:tcW w:w="846" w:type="dxa"/>
          </w:tcPr>
          <w:p w14:paraId="00EB565A" w14:textId="77777777" w:rsidR="000E0644" w:rsidRPr="0066248D" w:rsidRDefault="000E0644" w:rsidP="000E0644">
            <w:pPr>
              <w:rPr>
                <w:lang w:val="en-GB"/>
              </w:rPr>
            </w:pPr>
            <w:r w:rsidRPr="0066248D">
              <w:rPr>
                <w:lang w:val="en-GB"/>
              </w:rPr>
              <w:t>16</w:t>
            </w:r>
          </w:p>
        </w:tc>
        <w:tc>
          <w:tcPr>
            <w:tcW w:w="7364" w:type="dxa"/>
          </w:tcPr>
          <w:p w14:paraId="5F5C6301" w14:textId="2EF2CE45" w:rsidR="000E0644" w:rsidRPr="0066248D" w:rsidRDefault="00B21126" w:rsidP="000E0644">
            <w:pPr>
              <w:rPr>
                <w:lang w:val="en-GB"/>
              </w:rPr>
            </w:pPr>
            <w:r w:rsidRPr="0066248D">
              <w:rPr>
                <w:lang w:val="en-GB"/>
              </w:rPr>
              <w:t>Invalid certificate identifier</w:t>
            </w:r>
          </w:p>
        </w:tc>
      </w:tr>
      <w:tr w:rsidR="000E0644" w:rsidRPr="0066248D" w14:paraId="3318C3C8" w14:textId="77777777" w:rsidTr="000E0644">
        <w:tc>
          <w:tcPr>
            <w:tcW w:w="846" w:type="dxa"/>
          </w:tcPr>
          <w:p w14:paraId="5295F32D" w14:textId="77777777" w:rsidR="000E0644" w:rsidRPr="0066248D" w:rsidRDefault="000E0644" w:rsidP="000E0644">
            <w:pPr>
              <w:rPr>
                <w:lang w:val="en-GB"/>
              </w:rPr>
            </w:pPr>
            <w:r w:rsidRPr="0066248D">
              <w:rPr>
                <w:lang w:val="en-GB"/>
              </w:rPr>
              <w:t>17</w:t>
            </w:r>
          </w:p>
        </w:tc>
        <w:tc>
          <w:tcPr>
            <w:tcW w:w="7364" w:type="dxa"/>
          </w:tcPr>
          <w:p w14:paraId="5D9EE089" w14:textId="5DF79E0E" w:rsidR="000E0644" w:rsidRPr="0066248D" w:rsidRDefault="00B21126" w:rsidP="000E0644">
            <w:pPr>
              <w:rPr>
                <w:lang w:val="en-GB"/>
              </w:rPr>
            </w:pPr>
            <w:r w:rsidRPr="0066248D">
              <w:rPr>
                <w:lang w:val="en-GB"/>
              </w:rPr>
              <w:t>Invalid hash</w:t>
            </w:r>
          </w:p>
        </w:tc>
      </w:tr>
      <w:tr w:rsidR="000E0644" w:rsidRPr="0066248D" w14:paraId="7023F986" w14:textId="77777777" w:rsidTr="000E0644">
        <w:tc>
          <w:tcPr>
            <w:tcW w:w="846" w:type="dxa"/>
          </w:tcPr>
          <w:p w14:paraId="581BAB98" w14:textId="77777777" w:rsidR="000E0644" w:rsidRPr="0066248D" w:rsidRDefault="000E0644" w:rsidP="000E0644">
            <w:pPr>
              <w:rPr>
                <w:lang w:val="en-GB"/>
              </w:rPr>
            </w:pPr>
            <w:r w:rsidRPr="0066248D">
              <w:rPr>
                <w:lang w:val="en-GB"/>
              </w:rPr>
              <w:t>19</w:t>
            </w:r>
          </w:p>
        </w:tc>
        <w:tc>
          <w:tcPr>
            <w:tcW w:w="7364" w:type="dxa"/>
          </w:tcPr>
          <w:p w14:paraId="3892BB30" w14:textId="7C261036" w:rsidR="000E0644" w:rsidRPr="0066248D" w:rsidRDefault="009F41B3" w:rsidP="00D01D62">
            <w:pPr>
              <w:rPr>
                <w:lang w:val="en-GB"/>
              </w:rPr>
            </w:pPr>
            <w:r w:rsidRPr="0066248D">
              <w:rPr>
                <w:lang w:val="en-GB"/>
              </w:rPr>
              <w:t>Web signing is allowed only from https:// URL</w:t>
            </w:r>
            <w:r w:rsidR="00D01D62" w:rsidRPr="0066248D">
              <w:rPr>
                <w:lang w:val="en-GB"/>
              </w:rPr>
              <w:t xml:space="preserve"> </w:t>
            </w:r>
          </w:p>
        </w:tc>
      </w:tr>
      <w:tr w:rsidR="000E0644" w:rsidRPr="0066248D" w14:paraId="1DF274F6" w14:textId="77777777" w:rsidTr="000E0644">
        <w:tc>
          <w:tcPr>
            <w:tcW w:w="846" w:type="dxa"/>
          </w:tcPr>
          <w:p w14:paraId="2F2888C2" w14:textId="77777777" w:rsidR="000E0644" w:rsidRPr="0066248D" w:rsidRDefault="000E0644" w:rsidP="000E0644">
            <w:pPr>
              <w:rPr>
                <w:lang w:val="en-GB"/>
              </w:rPr>
            </w:pPr>
            <w:r w:rsidRPr="0066248D">
              <w:rPr>
                <w:lang w:val="en-GB"/>
              </w:rPr>
              <w:t>100</w:t>
            </w:r>
          </w:p>
        </w:tc>
        <w:tc>
          <w:tcPr>
            <w:tcW w:w="7364" w:type="dxa"/>
          </w:tcPr>
          <w:p w14:paraId="411356B7" w14:textId="1B52B256" w:rsidR="000E0644" w:rsidRPr="0066248D" w:rsidRDefault="003A321E" w:rsidP="00D01D62">
            <w:pPr>
              <w:rPr>
                <w:lang w:val="en-GB"/>
              </w:rPr>
            </w:pPr>
            <w:r w:rsidRPr="0066248D">
              <w:rPr>
                <w:lang w:val="en-GB"/>
              </w:rPr>
              <w:t xml:space="preserve">Web signing module is missing from your computer or web signing is not supported on your operating system and browser platform. Signing software is available from </w:t>
            </w:r>
            <w:hyperlink r:id="rId14" w:history="1">
              <w:r w:rsidRPr="0066248D">
                <w:rPr>
                  <w:rStyle w:val="Hyperlink"/>
                  <w:lang w:val="en-GB"/>
                </w:rPr>
                <w:t>https://installer.id.ee</w:t>
              </w:r>
            </w:hyperlink>
            <w:r w:rsidRPr="0066248D">
              <w:rPr>
                <w:lang w:val="en-GB"/>
              </w:rPr>
              <w:t xml:space="preserve"> </w:t>
            </w:r>
          </w:p>
        </w:tc>
      </w:tr>
    </w:tbl>
    <w:p w14:paraId="53F37E98" w14:textId="77777777" w:rsidR="00476500" w:rsidRPr="0066248D" w:rsidRDefault="00476500" w:rsidP="001672C0">
      <w:pPr>
        <w:rPr>
          <w:lang w:val="en-GB"/>
        </w:rPr>
      </w:pPr>
    </w:p>
    <w:p w14:paraId="0C80CC41" w14:textId="77777777" w:rsidR="003A06CF" w:rsidRPr="0066248D" w:rsidRDefault="003A06CF" w:rsidP="003A06CF">
      <w:pPr>
        <w:pStyle w:val="Heading4"/>
        <w:rPr>
          <w:rStyle w:val="Strong"/>
          <w:b w:val="0"/>
          <w:szCs w:val="20"/>
        </w:rPr>
      </w:pPr>
      <w:r w:rsidRPr="0066248D">
        <w:rPr>
          <w:rStyle w:val="Strong"/>
          <w:b w:val="0"/>
          <w:szCs w:val="20"/>
        </w:rPr>
        <w:t xml:space="preserve">Method </w:t>
      </w:r>
      <w:r w:rsidRPr="0066248D">
        <w:t>isCancelled()</w:t>
      </w:r>
    </w:p>
    <w:p w14:paraId="7F020B84" w14:textId="6B2D1F52" w:rsidR="003A06CF" w:rsidRDefault="00CC249D" w:rsidP="001672C0">
      <w:pPr>
        <w:rPr>
          <w:lang w:val="en-GB"/>
        </w:rPr>
      </w:pPr>
      <w:r w:rsidRPr="0066248D">
        <w:rPr>
          <w:lang w:val="en-GB"/>
        </w:rPr>
        <w:t>isCancelled() returns ‘true’ if the user cancelled the signing process (i.e. the error code is 1).</w:t>
      </w:r>
    </w:p>
    <w:p w14:paraId="6215E6C6" w14:textId="77777777" w:rsidR="003B5945" w:rsidRPr="0066248D" w:rsidRDefault="003B5945" w:rsidP="001672C0">
      <w:pPr>
        <w:rPr>
          <w:lang w:val="en-GB"/>
        </w:rPr>
      </w:pPr>
    </w:p>
    <w:p w14:paraId="576FC98F" w14:textId="44EB464B" w:rsidR="002A7700" w:rsidRPr="0066248D" w:rsidRDefault="002A7700" w:rsidP="002A7700">
      <w:pPr>
        <w:pStyle w:val="Heading4"/>
        <w:rPr>
          <w:rStyle w:val="Strong"/>
          <w:b w:val="0"/>
          <w:szCs w:val="20"/>
        </w:rPr>
      </w:pPr>
      <w:bookmarkStart w:id="154" w:name="_Toc374294593"/>
      <w:bookmarkStart w:id="155" w:name="_Ref374311788"/>
      <w:bookmarkStart w:id="156" w:name="_Ref374311796"/>
      <w:bookmarkStart w:id="157" w:name="_Ref374432003"/>
      <w:bookmarkStart w:id="158" w:name="_Ref374432014"/>
      <w:bookmarkStart w:id="159" w:name="_Toc345343602"/>
      <w:bookmarkStart w:id="160" w:name="_Toc361959711"/>
      <w:bookmarkStart w:id="161" w:name="_Ref357675732"/>
      <w:bookmarkStart w:id="162" w:name="_Ref357675756"/>
      <w:bookmarkStart w:id="163" w:name="_Ref351562956"/>
      <w:r w:rsidRPr="0066248D">
        <w:rPr>
          <w:rStyle w:val="Strong"/>
          <w:b w:val="0"/>
          <w:szCs w:val="20"/>
        </w:rPr>
        <w:lastRenderedPageBreak/>
        <w:t xml:space="preserve">Method </w:t>
      </w:r>
      <w:r w:rsidRPr="0066248D">
        <w:t>isError()</w:t>
      </w:r>
    </w:p>
    <w:p w14:paraId="6B910D4A" w14:textId="53045AF3" w:rsidR="00003EAD" w:rsidRDefault="00CC249D">
      <w:pPr>
        <w:spacing w:after="0"/>
        <w:jc w:val="left"/>
        <w:rPr>
          <w:lang w:val="en-GB"/>
        </w:rPr>
      </w:pPr>
      <w:r w:rsidRPr="0066248D">
        <w:rPr>
          <w:lang w:val="en-GB"/>
        </w:rPr>
        <w:t>isError() returns ‘true’</w:t>
      </w:r>
      <w:r w:rsidR="008538DE" w:rsidRPr="0066248D">
        <w:rPr>
          <w:lang w:val="en-GB"/>
        </w:rPr>
        <w:t xml:space="preserve"> in case of all error codes except of 0 and 1.</w:t>
      </w:r>
    </w:p>
    <w:p w14:paraId="78546862" w14:textId="77777777" w:rsidR="007C43B3" w:rsidRDefault="007C43B3">
      <w:pPr>
        <w:spacing w:after="0"/>
        <w:jc w:val="left"/>
        <w:rPr>
          <w:lang w:val="en-GB"/>
        </w:rPr>
      </w:pPr>
    </w:p>
    <w:p w14:paraId="593579C0" w14:textId="7337E039" w:rsidR="007C43B3" w:rsidRDefault="007C43B3" w:rsidP="00F25686">
      <w:pPr>
        <w:pStyle w:val="Heading2"/>
      </w:pPr>
      <w:bookmarkStart w:id="164" w:name="_Ref387928756"/>
      <w:bookmarkStart w:id="165" w:name="_Toc398896805"/>
      <w:r>
        <w:t>Logging</w:t>
      </w:r>
      <w:bookmarkEnd w:id="164"/>
      <w:r w:rsidR="00A158B6">
        <w:t xml:space="preserve"> idCard.js usage</w:t>
      </w:r>
      <w:bookmarkEnd w:id="165"/>
    </w:p>
    <w:p w14:paraId="7F3A9630" w14:textId="1DFF45DA" w:rsidR="001938B1" w:rsidRDefault="001938B1" w:rsidP="00F25686">
      <w:pPr>
        <w:rPr>
          <w:lang w:val="en-GB"/>
        </w:rPr>
      </w:pPr>
      <w:r w:rsidRPr="00F25686">
        <w:rPr>
          <w:lang w:val="en-GB"/>
        </w:rPr>
        <w:t>To enable solving any possible error situations with the created signatures in the future then it is strongly recommended that the following data are logged by the web application in case of each signing operation (or each user session)</w:t>
      </w:r>
      <w:r w:rsidR="002E73B8">
        <w:rPr>
          <w:lang w:val="en-GB"/>
        </w:rPr>
        <w:t>:</w:t>
      </w:r>
      <w:r w:rsidRPr="001938B1">
        <w:rPr>
          <w:lang w:val="en-GB"/>
        </w:rPr>
        <w:t xml:space="preserve"> </w:t>
      </w:r>
    </w:p>
    <w:p w14:paraId="57A6D6F4" w14:textId="33350193" w:rsidR="00A54099" w:rsidRDefault="003B5945" w:rsidP="00F25686">
      <w:pPr>
        <w:pStyle w:val="ListParagraph"/>
        <w:numPr>
          <w:ilvl w:val="0"/>
          <w:numId w:val="17"/>
        </w:numPr>
        <w:rPr>
          <w:lang w:val="en-GB"/>
        </w:rPr>
      </w:pPr>
      <w:r>
        <w:rPr>
          <w:lang w:val="en-GB"/>
        </w:rPr>
        <w:t xml:space="preserve">The signing module’s version number – can be read with </w:t>
      </w:r>
      <w:r w:rsidR="00A54099">
        <w:rPr>
          <w:lang w:val="en-GB"/>
        </w:rPr>
        <w:t>IdCardPluginHandler.getVersion(successCallback, failureCallback) method.</w:t>
      </w:r>
    </w:p>
    <w:p w14:paraId="5095EBC1" w14:textId="51A49D57" w:rsidR="00A54099" w:rsidRDefault="00A54099" w:rsidP="00F25686">
      <w:pPr>
        <w:pStyle w:val="ListParagraph"/>
        <w:numPr>
          <w:ilvl w:val="0"/>
          <w:numId w:val="17"/>
        </w:numPr>
        <w:rPr>
          <w:lang w:val="en-GB"/>
        </w:rPr>
      </w:pPr>
      <w:r>
        <w:rPr>
          <w:lang w:val="en-GB"/>
        </w:rPr>
        <w:t>The signing module’s type (SYNC/ASYNC) – can be read with getType() method.</w:t>
      </w:r>
    </w:p>
    <w:p w14:paraId="2128C740" w14:textId="558B8A3B" w:rsidR="003B5945" w:rsidRDefault="00A54099" w:rsidP="00F25686">
      <w:pPr>
        <w:pStyle w:val="ListParagraph"/>
        <w:numPr>
          <w:ilvl w:val="0"/>
          <w:numId w:val="17"/>
        </w:numPr>
        <w:rPr>
          <w:lang w:val="en-GB"/>
        </w:rPr>
      </w:pPr>
      <w:r>
        <w:rPr>
          <w:lang w:val="en-GB"/>
        </w:rPr>
        <w:t>The idCard.js library’s version number – can be read from ‘libraryVersion’</w:t>
      </w:r>
      <w:r w:rsidR="003B5945">
        <w:rPr>
          <w:lang w:val="en-GB"/>
        </w:rPr>
        <w:t xml:space="preserve"> </w:t>
      </w:r>
      <w:r>
        <w:rPr>
          <w:lang w:val="en-GB"/>
        </w:rPr>
        <w:t>variable.</w:t>
      </w:r>
    </w:p>
    <w:p w14:paraId="43600423" w14:textId="350C4BCC" w:rsidR="00A54099" w:rsidRDefault="00F57E17" w:rsidP="00F25686">
      <w:pPr>
        <w:pStyle w:val="ListParagraph"/>
        <w:numPr>
          <w:ilvl w:val="0"/>
          <w:numId w:val="17"/>
        </w:numPr>
        <w:rPr>
          <w:lang w:val="en-GB"/>
        </w:rPr>
      </w:pPr>
      <w:r>
        <w:rPr>
          <w:lang w:val="en-GB"/>
        </w:rPr>
        <w:t>User agent data.</w:t>
      </w:r>
    </w:p>
    <w:p w14:paraId="30D28E90" w14:textId="77777777" w:rsidR="005A7E42" w:rsidRPr="003B5945" w:rsidRDefault="005A7E42" w:rsidP="005A7E42">
      <w:pPr>
        <w:pStyle w:val="ListParagraph"/>
        <w:ind w:left="720"/>
        <w:rPr>
          <w:lang w:val="en-GB"/>
        </w:rPr>
      </w:pPr>
    </w:p>
    <w:p w14:paraId="7C91A373" w14:textId="18B4062E" w:rsidR="009D5646" w:rsidRDefault="009D5646" w:rsidP="009D5646">
      <w:pPr>
        <w:rPr>
          <w:lang w:val="en-GB"/>
        </w:rPr>
      </w:pPr>
      <w:r>
        <w:rPr>
          <w:lang w:val="en-GB"/>
        </w:rPr>
        <w:t>For example (</w:t>
      </w:r>
      <w:r w:rsidR="005A7E42">
        <w:rPr>
          <w:lang w:val="en-GB"/>
        </w:rPr>
        <w:t xml:space="preserve">in </w:t>
      </w:r>
      <w:r>
        <w:rPr>
          <w:lang w:val="en-GB"/>
        </w:rPr>
        <w:t>PHP), log the data in only once during a session:</w:t>
      </w:r>
    </w:p>
    <w:p w14:paraId="7A386903" w14:textId="77777777" w:rsidR="009D5646" w:rsidRPr="00C25408" w:rsidRDefault="009D5646" w:rsidP="009D5646">
      <w:pPr>
        <w:pStyle w:val="bat"/>
        <w:ind w:left="0"/>
        <w:rPr>
          <w:lang w:val="en-GB"/>
        </w:rPr>
      </w:pPr>
      <w:r w:rsidRPr="00C25408">
        <w:rPr>
          <w:lang w:val="en-GB"/>
        </w:rPr>
        <w:t xml:space="preserve">if (!isset($_SESSION["is_plugin_version_recorded"])) { </w:t>
      </w:r>
    </w:p>
    <w:p w14:paraId="5A66CFBE" w14:textId="2C33B12C" w:rsidR="00BF3467" w:rsidRDefault="009D5646" w:rsidP="009D5646">
      <w:pPr>
        <w:pStyle w:val="bat"/>
        <w:ind w:left="0" w:firstLine="720"/>
        <w:rPr>
          <w:lang w:val="en-GB"/>
        </w:rPr>
      </w:pPr>
      <w:r w:rsidRPr="00C25408">
        <w:rPr>
          <w:lang w:val="en-GB"/>
        </w:rPr>
        <w:t>debug_log("</w:t>
      </w:r>
      <w:r w:rsidR="00F57E17">
        <w:rPr>
          <w:lang w:val="en-GB"/>
        </w:rPr>
        <w:t>Module</w:t>
      </w:r>
      <w:r w:rsidRPr="00C25408">
        <w:rPr>
          <w:lang w:val="en-GB"/>
        </w:rPr>
        <w:t xml:space="preserve"> version: " . getPost("</w:t>
      </w:r>
      <w:r w:rsidR="00F57E17">
        <w:rPr>
          <w:lang w:val="en-GB"/>
        </w:rPr>
        <w:t>module</w:t>
      </w:r>
      <w:r w:rsidRPr="00C25408">
        <w:rPr>
          <w:lang w:val="en-GB"/>
        </w:rPr>
        <w:t xml:space="preserve">Version") </w:t>
      </w:r>
      <w:r w:rsidR="00BF3467">
        <w:rPr>
          <w:lang w:val="en-GB"/>
        </w:rPr>
        <w:t xml:space="preserve">. </w:t>
      </w:r>
      <w:r w:rsidR="00BF3467" w:rsidRPr="00C25408">
        <w:rPr>
          <w:lang w:val="en-GB"/>
        </w:rPr>
        <w:t>"</w:t>
      </w:r>
      <w:r w:rsidR="00BF3467">
        <w:rPr>
          <w:lang w:val="en-GB"/>
        </w:rPr>
        <w:t xml:space="preserve">; Module type: </w:t>
      </w:r>
    </w:p>
    <w:p w14:paraId="6FFFEE6F" w14:textId="5620BA54" w:rsidR="00BF3467" w:rsidRDefault="00BF3467">
      <w:pPr>
        <w:pStyle w:val="bat"/>
        <w:ind w:left="0" w:firstLine="720"/>
        <w:rPr>
          <w:lang w:val="en-GB"/>
        </w:rPr>
      </w:pPr>
      <w:r w:rsidRPr="00C25408">
        <w:rPr>
          <w:lang w:val="en-GB"/>
        </w:rPr>
        <w:t>"</w:t>
      </w:r>
      <w:r w:rsidR="00B448BC">
        <w:rPr>
          <w:lang w:val="en-GB"/>
        </w:rPr>
        <w:t xml:space="preserve"> .</w:t>
      </w:r>
      <w:r>
        <w:rPr>
          <w:lang w:val="en-GB"/>
        </w:rPr>
        <w:t xml:space="preserve"> getPost(</w:t>
      </w:r>
      <w:r w:rsidRPr="00C25408">
        <w:rPr>
          <w:lang w:val="en-GB"/>
        </w:rPr>
        <w:t>"</w:t>
      </w:r>
      <w:r>
        <w:rPr>
          <w:lang w:val="en-GB"/>
        </w:rPr>
        <w:t>moduleType</w:t>
      </w:r>
      <w:r w:rsidRPr="00C25408">
        <w:rPr>
          <w:lang w:val="en-GB"/>
        </w:rPr>
        <w:t>"</w:t>
      </w:r>
      <w:r>
        <w:rPr>
          <w:lang w:val="en-GB"/>
        </w:rPr>
        <w:t>)</w:t>
      </w:r>
      <w:r w:rsidR="00B448BC">
        <w:rPr>
          <w:lang w:val="en-GB"/>
        </w:rPr>
        <w:t xml:space="preserve"> </w:t>
      </w:r>
      <w:r w:rsidR="009D5646" w:rsidRPr="00C25408">
        <w:rPr>
          <w:lang w:val="en-GB"/>
        </w:rPr>
        <w:t xml:space="preserve">. "; </w:t>
      </w:r>
      <w:r w:rsidR="009D5646">
        <w:rPr>
          <w:lang w:val="en-GB"/>
        </w:rPr>
        <w:t xml:space="preserve">idCard.js version: </w:t>
      </w:r>
      <w:r w:rsidR="009D5646" w:rsidRPr="00C25408">
        <w:rPr>
          <w:lang w:val="en-GB"/>
        </w:rPr>
        <w:t>"</w:t>
      </w:r>
      <w:r w:rsidR="009D5646">
        <w:rPr>
          <w:lang w:val="en-GB"/>
        </w:rPr>
        <w:t xml:space="preserve"> .</w:t>
      </w:r>
      <w:r w:rsidR="009D5646" w:rsidRPr="00C25408">
        <w:rPr>
          <w:lang w:val="en-GB"/>
        </w:rPr>
        <w:t xml:space="preserve"> </w:t>
      </w:r>
    </w:p>
    <w:p w14:paraId="4ACD5BF0" w14:textId="4098FE16" w:rsidR="00BF3467" w:rsidRDefault="009D5646">
      <w:pPr>
        <w:pStyle w:val="bat"/>
        <w:ind w:left="0" w:firstLine="720"/>
        <w:rPr>
          <w:lang w:val="en-GB"/>
        </w:rPr>
      </w:pPr>
      <w:r w:rsidRPr="00C25408">
        <w:rPr>
          <w:lang w:val="en-GB"/>
        </w:rPr>
        <w:t>getPost("</w:t>
      </w:r>
      <w:r>
        <w:rPr>
          <w:lang w:val="en-GB"/>
        </w:rPr>
        <w:t>library</w:t>
      </w:r>
      <w:r w:rsidRPr="00C25408">
        <w:rPr>
          <w:lang w:val="en-GB"/>
        </w:rPr>
        <w:t xml:space="preserve">Version") </w:t>
      </w:r>
      <w:r>
        <w:rPr>
          <w:lang w:val="en-GB"/>
        </w:rPr>
        <w:t xml:space="preserve">. </w:t>
      </w:r>
      <w:r w:rsidRPr="00C25408">
        <w:rPr>
          <w:lang w:val="en-GB"/>
        </w:rPr>
        <w:t>"</w:t>
      </w:r>
      <w:r>
        <w:rPr>
          <w:lang w:val="en-GB"/>
        </w:rPr>
        <w:t xml:space="preserve">; </w:t>
      </w:r>
      <w:r w:rsidRPr="00C25408">
        <w:rPr>
          <w:lang w:val="en-GB"/>
        </w:rPr>
        <w:t>Useragent: " .</w:t>
      </w:r>
      <w:r w:rsidR="00BF3467">
        <w:rPr>
          <w:lang w:val="en-GB"/>
        </w:rPr>
        <w:t xml:space="preserve"> </w:t>
      </w:r>
    </w:p>
    <w:p w14:paraId="01E69B31" w14:textId="54158F5B" w:rsidR="009D5646" w:rsidRDefault="009D5646">
      <w:pPr>
        <w:pStyle w:val="bat"/>
        <w:ind w:left="0" w:firstLine="720"/>
        <w:rPr>
          <w:lang w:val="en-GB"/>
        </w:rPr>
      </w:pPr>
      <w:r w:rsidRPr="00C25408">
        <w:rPr>
          <w:lang w:val="en-GB"/>
        </w:rPr>
        <w:t xml:space="preserve">$_SERVER['HTTP_USER_AGENT']); </w:t>
      </w:r>
      <w:r w:rsidRPr="00C25408">
        <w:rPr>
          <w:lang w:val="en-GB"/>
        </w:rPr>
        <w:tab/>
        <w:t xml:space="preserve">                                </w:t>
      </w:r>
    </w:p>
    <w:p w14:paraId="06DC50D7" w14:textId="77777777" w:rsidR="009D5646" w:rsidRDefault="009D5646" w:rsidP="009D5646">
      <w:pPr>
        <w:pStyle w:val="bat"/>
        <w:ind w:left="0" w:firstLine="720"/>
        <w:rPr>
          <w:lang w:val="en-GB"/>
        </w:rPr>
      </w:pPr>
    </w:p>
    <w:p w14:paraId="4D15F7C3" w14:textId="77777777" w:rsidR="009D5646" w:rsidRDefault="009D5646" w:rsidP="009D5646">
      <w:pPr>
        <w:pStyle w:val="bat"/>
        <w:ind w:left="0" w:firstLine="720"/>
        <w:rPr>
          <w:lang w:val="en-GB"/>
        </w:rPr>
      </w:pPr>
      <w:r w:rsidRPr="00C25408">
        <w:rPr>
          <w:lang w:val="en-GB"/>
        </w:rPr>
        <w:t xml:space="preserve">$_SESSION["is_plugin_version_recorded"] = 1; </w:t>
      </w:r>
    </w:p>
    <w:p w14:paraId="5ECED263" w14:textId="77777777" w:rsidR="009D5646" w:rsidRDefault="009D5646" w:rsidP="009D5646">
      <w:pPr>
        <w:pStyle w:val="bat"/>
        <w:ind w:left="0"/>
        <w:rPr>
          <w:lang w:val="en-GB"/>
        </w:rPr>
      </w:pPr>
      <w:r w:rsidRPr="00C25408">
        <w:rPr>
          <w:lang w:val="en-GB"/>
        </w:rPr>
        <w:t>}</w:t>
      </w:r>
    </w:p>
    <w:p w14:paraId="3F6A19B9" w14:textId="77777777" w:rsidR="009D5646" w:rsidRDefault="009D5646" w:rsidP="009D5646">
      <w:pPr>
        <w:rPr>
          <w:lang w:val="en-GB"/>
        </w:rPr>
      </w:pPr>
    </w:p>
    <w:p w14:paraId="442FE5DA" w14:textId="77777777" w:rsidR="009D5646" w:rsidRPr="00F25686" w:rsidRDefault="009D5646" w:rsidP="00F25686">
      <w:pPr>
        <w:rPr>
          <w:lang w:val="en-GB"/>
        </w:rPr>
      </w:pPr>
    </w:p>
    <w:p w14:paraId="1C5BF9AD" w14:textId="219E4002" w:rsidR="005F580F" w:rsidRPr="0066248D" w:rsidRDefault="002A7700" w:rsidP="00B5799A">
      <w:pPr>
        <w:spacing w:after="0"/>
        <w:jc w:val="left"/>
        <w:rPr>
          <w:lang w:val="en-GB"/>
        </w:rPr>
      </w:pPr>
      <w:r w:rsidRPr="0066248D">
        <w:rPr>
          <w:lang w:val="en-GB"/>
        </w:rPr>
        <w:br w:type="page"/>
      </w:r>
      <w:bookmarkEnd w:id="154"/>
      <w:bookmarkEnd w:id="155"/>
      <w:bookmarkEnd w:id="156"/>
      <w:bookmarkEnd w:id="157"/>
      <w:bookmarkEnd w:id="158"/>
    </w:p>
    <w:p w14:paraId="473377A0" w14:textId="0FA7CC04" w:rsidR="0065506F" w:rsidRPr="0066248D" w:rsidRDefault="0065506F" w:rsidP="0065506F">
      <w:pPr>
        <w:pStyle w:val="Heading1"/>
      </w:pPr>
      <w:bookmarkStart w:id="166" w:name="_Toc345343568"/>
      <w:bookmarkStart w:id="167" w:name="_Toc398896806"/>
      <w:bookmarkStart w:id="168" w:name="_Toc345343569"/>
      <w:bookmarkEnd w:id="152"/>
      <w:bookmarkEnd w:id="153"/>
      <w:bookmarkEnd w:id="159"/>
      <w:bookmarkEnd w:id="160"/>
      <w:bookmarkEnd w:id="161"/>
      <w:bookmarkEnd w:id="162"/>
      <w:bookmarkEnd w:id="163"/>
      <w:r w:rsidRPr="0066248D">
        <w:lastRenderedPageBreak/>
        <w:t>References and additional resources</w:t>
      </w:r>
      <w:bookmarkEnd w:id="166"/>
      <w:bookmarkEnd w:id="167"/>
    </w:p>
    <w:tbl>
      <w:tblPr>
        <w:tblStyle w:val="TableGrid"/>
        <w:tblW w:w="843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00638E" w:rsidRPr="0066248D" w14:paraId="03B74546" w14:textId="77777777" w:rsidTr="00630430">
        <w:trPr>
          <w:cantSplit/>
        </w:trPr>
        <w:tc>
          <w:tcPr>
            <w:tcW w:w="2093" w:type="dxa"/>
          </w:tcPr>
          <w:p w14:paraId="09CB1198" w14:textId="716864B7" w:rsidR="0000638E" w:rsidRPr="0066248D" w:rsidRDefault="0000638E" w:rsidP="00960FA5">
            <w:pPr>
              <w:pStyle w:val="ListParagraph"/>
              <w:numPr>
                <w:ilvl w:val="0"/>
                <w:numId w:val="6"/>
              </w:numPr>
              <w:ind w:left="426" w:hanging="426"/>
              <w:rPr>
                <w:lang w:val="en-GB"/>
              </w:rPr>
            </w:pPr>
            <w:bookmarkStart w:id="169" w:name="_Ref385188737"/>
            <w:r>
              <w:rPr>
                <w:lang w:val="en-GB"/>
              </w:rPr>
              <w:t>idCard.js</w:t>
            </w:r>
            <w:r w:rsidR="004A3E87">
              <w:rPr>
                <w:lang w:val="en-GB"/>
              </w:rPr>
              <w:t xml:space="preserve"> library</w:t>
            </w:r>
            <w:bookmarkEnd w:id="169"/>
          </w:p>
        </w:tc>
        <w:tc>
          <w:tcPr>
            <w:tcW w:w="6343" w:type="dxa"/>
          </w:tcPr>
          <w:p w14:paraId="08695FFB" w14:textId="77777777" w:rsidR="0000638E" w:rsidRDefault="00A65AD9" w:rsidP="00630430">
            <w:pPr>
              <w:jc w:val="left"/>
              <w:rPr>
                <w:lang w:val="en-GB"/>
              </w:rPr>
            </w:pPr>
            <w:r>
              <w:rPr>
                <w:lang w:val="en-GB"/>
              </w:rPr>
              <w:t xml:space="preserve">JavaScript client library for simplifying signing in web applications </w:t>
            </w:r>
          </w:p>
          <w:p w14:paraId="4E6E9782" w14:textId="4CDA99FB" w:rsidR="00A65AD9" w:rsidRPr="0066248D" w:rsidRDefault="00FD7AFF" w:rsidP="00630430">
            <w:pPr>
              <w:jc w:val="left"/>
              <w:rPr>
                <w:lang w:val="en-GB"/>
              </w:rPr>
            </w:pPr>
            <w:hyperlink r:id="rId15" w:history="1">
              <w:r w:rsidR="00A65AD9" w:rsidRPr="007F6CF6">
                <w:rPr>
                  <w:rStyle w:val="Hyperlink"/>
                  <w:lang w:val="en-GB"/>
                </w:rPr>
                <w:t>http://id.ee/index.php?id=30496</w:t>
              </w:r>
            </w:hyperlink>
            <w:r w:rsidR="00A65AD9">
              <w:rPr>
                <w:lang w:val="en-GB"/>
              </w:rPr>
              <w:t xml:space="preserve"> </w:t>
            </w:r>
          </w:p>
        </w:tc>
      </w:tr>
      <w:tr w:rsidR="0065506F" w:rsidRPr="0066248D" w14:paraId="67DB4A97" w14:textId="77777777" w:rsidTr="00630430">
        <w:trPr>
          <w:cantSplit/>
        </w:trPr>
        <w:tc>
          <w:tcPr>
            <w:tcW w:w="2093" w:type="dxa"/>
          </w:tcPr>
          <w:p w14:paraId="1C811376" w14:textId="4D93CF76" w:rsidR="0065506F" w:rsidRPr="0066248D" w:rsidRDefault="0065506F" w:rsidP="00960FA5">
            <w:pPr>
              <w:pStyle w:val="ListParagraph"/>
              <w:numPr>
                <w:ilvl w:val="0"/>
                <w:numId w:val="6"/>
              </w:numPr>
              <w:ind w:left="426" w:hanging="426"/>
              <w:rPr>
                <w:lang w:val="en-GB"/>
              </w:rPr>
            </w:pPr>
            <w:bookmarkStart w:id="170" w:name="_Ref351561196"/>
            <w:r w:rsidRPr="0066248D">
              <w:rPr>
                <w:lang w:val="en-GB"/>
              </w:rPr>
              <w:t>BDOC2.1:2013</w:t>
            </w:r>
            <w:bookmarkEnd w:id="170"/>
          </w:p>
        </w:tc>
        <w:tc>
          <w:tcPr>
            <w:tcW w:w="6343" w:type="dxa"/>
          </w:tcPr>
          <w:p w14:paraId="1ED463A5" w14:textId="77777777" w:rsidR="0065506F" w:rsidRPr="0066248D" w:rsidRDefault="0065506F" w:rsidP="00630430">
            <w:pPr>
              <w:jc w:val="left"/>
              <w:rPr>
                <w:lang w:val="en-GB"/>
              </w:rPr>
            </w:pPr>
            <w:r w:rsidRPr="0066248D">
              <w:rPr>
                <w:lang w:val="en-GB"/>
              </w:rPr>
              <w:t xml:space="preserve">BDOC – Format for Digital Signatures. Version 2.0:2013 </w:t>
            </w:r>
            <w:hyperlink r:id="rId16" w:history="1">
              <w:r w:rsidRPr="0066248D">
                <w:rPr>
                  <w:rStyle w:val="Hyperlink"/>
                  <w:lang w:val="en-GB"/>
                </w:rPr>
                <w:t>https://www.sk.ee/repository/bdoc-spec21.pdf</w:t>
              </w:r>
            </w:hyperlink>
          </w:p>
          <w:p w14:paraId="54FF793F" w14:textId="77777777" w:rsidR="0065506F" w:rsidRPr="0066248D" w:rsidRDefault="00FD7AFF" w:rsidP="00630430">
            <w:pPr>
              <w:jc w:val="left"/>
              <w:rPr>
                <w:lang w:val="en-GB"/>
              </w:rPr>
            </w:pPr>
            <w:hyperlink r:id="rId17" w:history="1">
              <w:r w:rsidR="0065506F" w:rsidRPr="0066248D">
                <w:rPr>
                  <w:rStyle w:val="Hyperlink"/>
                  <w:lang w:val="en-GB"/>
                </w:rPr>
                <w:t>http://id.ee/public/bdoc-spec21-est.pdf</w:t>
              </w:r>
            </w:hyperlink>
          </w:p>
        </w:tc>
      </w:tr>
      <w:tr w:rsidR="0065506F" w:rsidRPr="0066248D" w14:paraId="2651280E" w14:textId="77777777" w:rsidTr="00630430">
        <w:trPr>
          <w:cantSplit/>
        </w:trPr>
        <w:tc>
          <w:tcPr>
            <w:tcW w:w="2093" w:type="dxa"/>
          </w:tcPr>
          <w:p w14:paraId="62C9617D" w14:textId="77777777" w:rsidR="0065506F" w:rsidRPr="0066248D" w:rsidRDefault="0065506F" w:rsidP="00960FA5">
            <w:pPr>
              <w:pStyle w:val="ListParagraph"/>
              <w:numPr>
                <w:ilvl w:val="0"/>
                <w:numId w:val="6"/>
              </w:numPr>
              <w:ind w:left="426" w:hanging="426"/>
              <w:rPr>
                <w:lang w:val="en-GB"/>
              </w:rPr>
            </w:pPr>
            <w:bookmarkStart w:id="171" w:name="_Ref351561210"/>
            <w:r w:rsidRPr="0066248D">
              <w:rPr>
                <w:lang w:val="en-GB"/>
              </w:rPr>
              <w:t>DigiDoc format</w:t>
            </w:r>
            <w:bookmarkEnd w:id="171"/>
          </w:p>
        </w:tc>
        <w:tc>
          <w:tcPr>
            <w:tcW w:w="6343" w:type="dxa"/>
          </w:tcPr>
          <w:p w14:paraId="62ADE20F" w14:textId="77777777" w:rsidR="0065506F" w:rsidRPr="0066248D" w:rsidRDefault="0065506F" w:rsidP="00630430">
            <w:pPr>
              <w:jc w:val="left"/>
              <w:rPr>
                <w:lang w:val="en-GB"/>
              </w:rPr>
            </w:pPr>
            <w:r w:rsidRPr="0066248D">
              <w:rPr>
                <w:lang w:val="en-GB"/>
              </w:rPr>
              <w:t xml:space="preserve">DigiDoc file format </w:t>
            </w:r>
          </w:p>
          <w:p w14:paraId="43C637A2" w14:textId="77777777" w:rsidR="0065506F" w:rsidRPr="0066248D" w:rsidRDefault="00FD7AFF" w:rsidP="00630430">
            <w:pPr>
              <w:jc w:val="left"/>
              <w:rPr>
                <w:lang w:val="en-GB"/>
              </w:rPr>
            </w:pPr>
            <w:hyperlink r:id="rId18" w:history="1">
              <w:r w:rsidR="0065506F" w:rsidRPr="0066248D">
                <w:rPr>
                  <w:rStyle w:val="Hyperlink"/>
                  <w:lang w:val="en-GB"/>
                </w:rPr>
                <w:t>http://id.ee/public/DigiDoc_format_1.3.pdf</w:t>
              </w:r>
            </w:hyperlink>
          </w:p>
        </w:tc>
      </w:tr>
      <w:tr w:rsidR="00373CB6" w:rsidRPr="0066248D" w14:paraId="056405C4" w14:textId="77777777" w:rsidTr="004D72D7">
        <w:trPr>
          <w:cantSplit/>
        </w:trPr>
        <w:tc>
          <w:tcPr>
            <w:tcW w:w="2093" w:type="dxa"/>
          </w:tcPr>
          <w:p w14:paraId="60395778" w14:textId="77777777" w:rsidR="00373CB6" w:rsidRPr="0066248D" w:rsidRDefault="00373CB6" w:rsidP="004D72D7">
            <w:pPr>
              <w:pStyle w:val="ListParagraph"/>
              <w:numPr>
                <w:ilvl w:val="0"/>
                <w:numId w:val="6"/>
              </w:numPr>
              <w:ind w:left="426" w:hanging="426"/>
              <w:rPr>
                <w:lang w:val="en-GB"/>
              </w:rPr>
            </w:pPr>
            <w:bookmarkStart w:id="172" w:name="_Ref351561539"/>
            <w:r w:rsidRPr="0066248D">
              <w:rPr>
                <w:lang w:val="en-GB"/>
              </w:rPr>
              <w:t>XAdES</w:t>
            </w:r>
            <w:bookmarkEnd w:id="172"/>
          </w:p>
        </w:tc>
        <w:tc>
          <w:tcPr>
            <w:tcW w:w="6343" w:type="dxa"/>
          </w:tcPr>
          <w:p w14:paraId="12DD8F75" w14:textId="77777777" w:rsidR="00373CB6" w:rsidRPr="0066248D" w:rsidRDefault="00373CB6" w:rsidP="004D72D7">
            <w:pPr>
              <w:jc w:val="left"/>
              <w:rPr>
                <w:lang w:val="en-GB"/>
              </w:rPr>
            </w:pPr>
            <w:r w:rsidRPr="0066248D">
              <w:rPr>
                <w:lang w:val="en-GB"/>
              </w:rPr>
              <w:t xml:space="preserve">ETSI TS 101 903 V1.4.2 (2010-12) – XML Advanced Electronic Signatures </w:t>
            </w:r>
          </w:p>
          <w:p w14:paraId="58D52E74" w14:textId="77777777" w:rsidR="00373CB6" w:rsidRPr="0066248D" w:rsidRDefault="00FD7AFF" w:rsidP="004D72D7">
            <w:pPr>
              <w:jc w:val="left"/>
              <w:rPr>
                <w:lang w:val="en-GB"/>
              </w:rPr>
            </w:pPr>
            <w:hyperlink r:id="rId19" w:history="1">
              <w:r w:rsidR="00373CB6" w:rsidRPr="0066248D">
                <w:rPr>
                  <w:rStyle w:val="Hyperlink"/>
                  <w:lang w:val="en-GB"/>
                </w:rPr>
                <w:t>http://www.etsi.org/deliver/etsi_ts/101900_101999/101903/01.04.02_60/ts_101903v010402p.pdf</w:t>
              </w:r>
            </w:hyperlink>
            <w:r w:rsidR="00373CB6" w:rsidRPr="0066248D">
              <w:rPr>
                <w:lang w:val="en-GB"/>
              </w:rPr>
              <w:t xml:space="preserve"> </w:t>
            </w:r>
          </w:p>
        </w:tc>
      </w:tr>
      <w:tr w:rsidR="0079088B" w:rsidRPr="0066248D" w14:paraId="1FD4A93E" w14:textId="77777777" w:rsidTr="00630430">
        <w:trPr>
          <w:cantSplit/>
        </w:trPr>
        <w:tc>
          <w:tcPr>
            <w:tcW w:w="2093" w:type="dxa"/>
          </w:tcPr>
          <w:p w14:paraId="3B968776" w14:textId="6997210A" w:rsidR="0079088B" w:rsidRPr="0066248D" w:rsidRDefault="0079088B" w:rsidP="00960FA5">
            <w:pPr>
              <w:pStyle w:val="ListParagraph"/>
              <w:numPr>
                <w:ilvl w:val="0"/>
                <w:numId w:val="6"/>
              </w:numPr>
              <w:ind w:left="426" w:hanging="426"/>
              <w:rPr>
                <w:lang w:val="en-GB"/>
              </w:rPr>
            </w:pPr>
            <w:bookmarkStart w:id="173" w:name="_Ref385099177"/>
            <w:r>
              <w:rPr>
                <w:lang w:val="en-GB"/>
              </w:rPr>
              <w:t>DigiDocService</w:t>
            </w:r>
            <w:bookmarkEnd w:id="173"/>
          </w:p>
        </w:tc>
        <w:tc>
          <w:tcPr>
            <w:tcW w:w="6343" w:type="dxa"/>
          </w:tcPr>
          <w:p w14:paraId="321026CA" w14:textId="72242CDF" w:rsidR="0079088B" w:rsidRDefault="0079088B" w:rsidP="00630430">
            <w:pPr>
              <w:jc w:val="left"/>
              <w:rPr>
                <w:lang w:val="en-GB"/>
              </w:rPr>
            </w:pPr>
            <w:r>
              <w:rPr>
                <w:lang w:val="en-GB"/>
              </w:rPr>
              <w:t>DigiDocService – what is it?</w:t>
            </w:r>
          </w:p>
          <w:p w14:paraId="18D789F8" w14:textId="65CD62D5" w:rsidR="0079088B" w:rsidRPr="0066248D" w:rsidRDefault="00FD7AFF" w:rsidP="00630430">
            <w:pPr>
              <w:jc w:val="left"/>
              <w:rPr>
                <w:lang w:val="en-GB"/>
              </w:rPr>
            </w:pPr>
            <w:hyperlink r:id="rId20" w:history="1">
              <w:r w:rsidR="0079088B" w:rsidRPr="007F6CF6">
                <w:rPr>
                  <w:rStyle w:val="Hyperlink"/>
                  <w:lang w:val="en-GB"/>
                </w:rPr>
                <w:t>http://www.id.ee/?id=35785</w:t>
              </w:r>
            </w:hyperlink>
            <w:r w:rsidR="0079088B">
              <w:rPr>
                <w:lang w:val="en-GB"/>
              </w:rPr>
              <w:t xml:space="preserve"> </w:t>
            </w:r>
          </w:p>
        </w:tc>
      </w:tr>
      <w:tr w:rsidR="00373CB6" w:rsidRPr="0066248D" w14:paraId="64AC86D6" w14:textId="77777777" w:rsidTr="004D72D7">
        <w:trPr>
          <w:cantSplit/>
        </w:trPr>
        <w:tc>
          <w:tcPr>
            <w:tcW w:w="2093" w:type="dxa"/>
          </w:tcPr>
          <w:p w14:paraId="6A374C48" w14:textId="77777777" w:rsidR="00373CB6" w:rsidRPr="0066248D" w:rsidRDefault="00373CB6" w:rsidP="004D72D7">
            <w:pPr>
              <w:pStyle w:val="ListParagraph"/>
              <w:numPr>
                <w:ilvl w:val="0"/>
                <w:numId w:val="6"/>
              </w:numPr>
              <w:ind w:left="0" w:firstLine="0"/>
              <w:rPr>
                <w:lang w:val="en-GB"/>
              </w:rPr>
            </w:pPr>
            <w:bookmarkStart w:id="174" w:name="_Ref361993983"/>
            <w:r w:rsidRPr="0066248D">
              <w:rPr>
                <w:lang w:val="en-GB"/>
              </w:rPr>
              <w:t>DigiDoc libraries</w:t>
            </w:r>
            <w:bookmarkEnd w:id="174"/>
          </w:p>
        </w:tc>
        <w:tc>
          <w:tcPr>
            <w:tcW w:w="6343" w:type="dxa"/>
          </w:tcPr>
          <w:p w14:paraId="6676551F" w14:textId="77777777" w:rsidR="00373CB6" w:rsidRPr="0066248D" w:rsidRDefault="00FD7AFF" w:rsidP="004D72D7">
            <w:pPr>
              <w:rPr>
                <w:lang w:val="en-GB"/>
              </w:rPr>
            </w:pPr>
            <w:hyperlink r:id="rId21" w:history="1">
              <w:r w:rsidR="00373CB6" w:rsidRPr="0066248D">
                <w:rPr>
                  <w:rStyle w:val="Hyperlink"/>
                  <w:lang w:val="en-GB"/>
                </w:rPr>
                <w:t>http://id.ee/index.php?id=30486</w:t>
              </w:r>
            </w:hyperlink>
          </w:p>
        </w:tc>
      </w:tr>
      <w:tr w:rsidR="00373CB6" w:rsidRPr="0066248D" w14:paraId="539A2975" w14:textId="77777777" w:rsidTr="004D72D7">
        <w:trPr>
          <w:cantSplit/>
        </w:trPr>
        <w:tc>
          <w:tcPr>
            <w:tcW w:w="2093" w:type="dxa"/>
          </w:tcPr>
          <w:p w14:paraId="2F7E55C9" w14:textId="56356B69" w:rsidR="00373CB6" w:rsidRPr="0066248D" w:rsidRDefault="00373CB6" w:rsidP="004D72D7">
            <w:pPr>
              <w:pStyle w:val="ListParagraph"/>
              <w:numPr>
                <w:ilvl w:val="0"/>
                <w:numId w:val="6"/>
              </w:numPr>
              <w:ind w:left="0" w:firstLine="0"/>
              <w:rPr>
                <w:lang w:val="en-GB"/>
              </w:rPr>
            </w:pPr>
            <w:bookmarkStart w:id="175" w:name="_Ref385188461"/>
            <w:r>
              <w:rPr>
                <w:lang w:val="en-GB"/>
              </w:rPr>
              <w:t>JDigiDoc</w:t>
            </w:r>
            <w:bookmarkEnd w:id="175"/>
          </w:p>
        </w:tc>
        <w:tc>
          <w:tcPr>
            <w:tcW w:w="6343" w:type="dxa"/>
          </w:tcPr>
          <w:p w14:paraId="3672A2F5" w14:textId="7453D37B" w:rsidR="00774050" w:rsidRDefault="00774050" w:rsidP="004D72D7">
            <w:r>
              <w:t>DigiDoc Java libra</w:t>
            </w:r>
            <w:r w:rsidR="00771E84">
              <w:t>r</w:t>
            </w:r>
            <w:r>
              <w:t xml:space="preserve">y </w:t>
            </w:r>
            <w:r w:rsidR="00575A4B">
              <w:t>-</w:t>
            </w:r>
            <w:r>
              <w:t xml:space="preserve"> JDigiDoc</w:t>
            </w:r>
          </w:p>
          <w:p w14:paraId="1CADD391" w14:textId="6156FBE9" w:rsidR="00373CB6" w:rsidRDefault="00FD7AFF" w:rsidP="004D72D7">
            <w:hyperlink r:id="rId22" w:history="1">
              <w:r w:rsidR="00774050" w:rsidRPr="007F6CF6">
                <w:rPr>
                  <w:rStyle w:val="Hyperlink"/>
                </w:rPr>
                <w:t>http://id.ee/index.php?id=35783</w:t>
              </w:r>
            </w:hyperlink>
            <w:r w:rsidR="00774050">
              <w:t xml:space="preserve"> </w:t>
            </w:r>
          </w:p>
        </w:tc>
      </w:tr>
      <w:tr w:rsidR="00373CB6" w:rsidRPr="0066248D" w14:paraId="4A2BCBFA" w14:textId="77777777" w:rsidTr="004D72D7">
        <w:trPr>
          <w:cantSplit/>
        </w:trPr>
        <w:tc>
          <w:tcPr>
            <w:tcW w:w="2093" w:type="dxa"/>
          </w:tcPr>
          <w:p w14:paraId="0A8C9B64" w14:textId="0D3D08C5" w:rsidR="00373CB6" w:rsidRDefault="00373CB6" w:rsidP="004D72D7">
            <w:pPr>
              <w:pStyle w:val="ListParagraph"/>
              <w:numPr>
                <w:ilvl w:val="0"/>
                <w:numId w:val="6"/>
              </w:numPr>
              <w:ind w:left="0" w:firstLine="0"/>
              <w:rPr>
                <w:lang w:val="en-GB"/>
              </w:rPr>
            </w:pPr>
            <w:bookmarkStart w:id="176" w:name="_Ref385188465"/>
            <w:r>
              <w:rPr>
                <w:lang w:val="en-GB"/>
              </w:rPr>
              <w:t>Libdigidocpp</w:t>
            </w:r>
            <w:bookmarkEnd w:id="176"/>
          </w:p>
        </w:tc>
        <w:tc>
          <w:tcPr>
            <w:tcW w:w="6343" w:type="dxa"/>
          </w:tcPr>
          <w:p w14:paraId="19FACC28" w14:textId="4EE5107E" w:rsidR="00774050" w:rsidRDefault="00774050" w:rsidP="004D72D7">
            <w:r>
              <w:t>DigiDoc C++ libra</w:t>
            </w:r>
            <w:r w:rsidR="00771E84">
              <w:t>r</w:t>
            </w:r>
            <w:r>
              <w:t>y - Libdigidocpp</w:t>
            </w:r>
          </w:p>
          <w:p w14:paraId="4F31F25D" w14:textId="5CD24009" w:rsidR="00373CB6" w:rsidRDefault="00FD7AFF" w:rsidP="004D72D7">
            <w:hyperlink r:id="rId23" w:history="1">
              <w:r w:rsidR="00774050" w:rsidRPr="007F6CF6">
                <w:rPr>
                  <w:rStyle w:val="Hyperlink"/>
                </w:rPr>
                <w:t>http://id.ee/index.php?id=36484</w:t>
              </w:r>
            </w:hyperlink>
            <w:r w:rsidR="00774050">
              <w:t xml:space="preserve"> </w:t>
            </w:r>
          </w:p>
        </w:tc>
      </w:tr>
      <w:tr w:rsidR="0065506F" w:rsidRPr="0066248D" w14:paraId="6BE62EB2" w14:textId="77777777" w:rsidTr="00630430">
        <w:trPr>
          <w:cantSplit/>
        </w:trPr>
        <w:tc>
          <w:tcPr>
            <w:tcW w:w="2093" w:type="dxa"/>
          </w:tcPr>
          <w:p w14:paraId="26DCA64E" w14:textId="0375F323" w:rsidR="0065506F" w:rsidRPr="0066248D" w:rsidRDefault="0065506F" w:rsidP="00960FA5">
            <w:pPr>
              <w:pStyle w:val="ListParagraph"/>
              <w:numPr>
                <w:ilvl w:val="0"/>
                <w:numId w:val="6"/>
              </w:numPr>
              <w:ind w:left="426" w:hanging="426"/>
              <w:rPr>
                <w:lang w:val="en-GB"/>
              </w:rPr>
            </w:pPr>
            <w:bookmarkStart w:id="177" w:name="_Ref351562437"/>
            <w:r w:rsidRPr="0066248D">
              <w:rPr>
                <w:lang w:val="en-GB"/>
              </w:rPr>
              <w:t>CDigiDoc</w:t>
            </w:r>
            <w:bookmarkEnd w:id="177"/>
          </w:p>
        </w:tc>
        <w:tc>
          <w:tcPr>
            <w:tcW w:w="6343" w:type="dxa"/>
          </w:tcPr>
          <w:p w14:paraId="79E4CD9B" w14:textId="44B68086" w:rsidR="0065506F" w:rsidRPr="0066248D" w:rsidRDefault="00BD7BC6" w:rsidP="00630430">
            <w:pPr>
              <w:jc w:val="left"/>
              <w:rPr>
                <w:lang w:val="en-GB"/>
              </w:rPr>
            </w:pPr>
            <w:r>
              <w:rPr>
                <w:lang w:val="en-GB"/>
              </w:rPr>
              <w:t>DigiDoc C libra</w:t>
            </w:r>
            <w:r w:rsidR="00771E84">
              <w:rPr>
                <w:lang w:val="en-GB"/>
              </w:rPr>
              <w:t>r</w:t>
            </w:r>
            <w:r>
              <w:rPr>
                <w:lang w:val="en-GB"/>
              </w:rPr>
              <w:t xml:space="preserve">y </w:t>
            </w:r>
            <w:r w:rsidR="00575A4B">
              <w:rPr>
                <w:lang w:val="en-GB"/>
              </w:rPr>
              <w:t>-</w:t>
            </w:r>
            <w:r>
              <w:rPr>
                <w:lang w:val="en-GB"/>
              </w:rPr>
              <w:t xml:space="preserve"> CDigiDoc</w:t>
            </w:r>
          </w:p>
          <w:p w14:paraId="59B0BA41" w14:textId="61CB5C48" w:rsidR="0065506F" w:rsidRPr="0066248D" w:rsidRDefault="00FD7AFF" w:rsidP="00630430">
            <w:pPr>
              <w:jc w:val="left"/>
              <w:rPr>
                <w:lang w:val="en-GB"/>
              </w:rPr>
            </w:pPr>
            <w:hyperlink r:id="rId24" w:history="1">
              <w:r w:rsidR="00BD7BC6" w:rsidRPr="007F6CF6">
                <w:rPr>
                  <w:rStyle w:val="Hyperlink"/>
                  <w:lang w:val="en-GB"/>
                </w:rPr>
                <w:t>http://id.ee/index.php?id=35782</w:t>
              </w:r>
            </w:hyperlink>
            <w:r w:rsidR="00BD7BC6">
              <w:rPr>
                <w:lang w:val="en-GB"/>
              </w:rPr>
              <w:t xml:space="preserve"> </w:t>
            </w:r>
          </w:p>
        </w:tc>
      </w:tr>
      <w:tr w:rsidR="00373CB6" w:rsidRPr="0066248D" w14:paraId="50AA4F9C" w14:textId="77777777" w:rsidTr="004D72D7">
        <w:trPr>
          <w:cantSplit/>
        </w:trPr>
        <w:tc>
          <w:tcPr>
            <w:tcW w:w="2093" w:type="dxa"/>
          </w:tcPr>
          <w:p w14:paraId="5B92D58A" w14:textId="77777777" w:rsidR="00373CB6" w:rsidRPr="0066248D" w:rsidRDefault="00373CB6" w:rsidP="004D72D7">
            <w:pPr>
              <w:pStyle w:val="ListParagraph"/>
              <w:numPr>
                <w:ilvl w:val="0"/>
                <w:numId w:val="6"/>
              </w:numPr>
              <w:ind w:left="426" w:hanging="426"/>
              <w:rPr>
                <w:lang w:val="en-GB"/>
              </w:rPr>
            </w:pPr>
            <w:bookmarkStart w:id="178" w:name="_Ref385188716"/>
            <w:r w:rsidRPr="0066248D">
              <w:rPr>
                <w:lang w:val="en-GB"/>
              </w:rPr>
              <w:t>RFC6960</w:t>
            </w:r>
            <w:bookmarkEnd w:id="178"/>
          </w:p>
        </w:tc>
        <w:tc>
          <w:tcPr>
            <w:tcW w:w="6343" w:type="dxa"/>
          </w:tcPr>
          <w:p w14:paraId="2B170599" w14:textId="77777777" w:rsidR="00373CB6" w:rsidRPr="0066248D" w:rsidRDefault="00373CB6" w:rsidP="004D72D7">
            <w:pPr>
              <w:jc w:val="left"/>
              <w:rPr>
                <w:lang w:val="en-GB"/>
              </w:rPr>
            </w:pPr>
            <w:r w:rsidRPr="0066248D">
              <w:rPr>
                <w:lang w:val="en-GB"/>
              </w:rPr>
              <w:t>X.509 Internet Public Key Infrastructure Online Certificate Status Protocol – OCSP</w:t>
            </w:r>
          </w:p>
          <w:p w14:paraId="2D3E78BA" w14:textId="77777777" w:rsidR="00373CB6" w:rsidRPr="0066248D" w:rsidRDefault="00FD7AFF" w:rsidP="004D72D7">
            <w:pPr>
              <w:jc w:val="left"/>
              <w:rPr>
                <w:lang w:val="en-GB"/>
              </w:rPr>
            </w:pPr>
            <w:hyperlink r:id="rId25" w:history="1">
              <w:r w:rsidR="00373CB6" w:rsidRPr="0066248D">
                <w:rPr>
                  <w:rStyle w:val="Hyperlink"/>
                  <w:lang w:val="en-GB"/>
                </w:rPr>
                <w:t>http://tools.ietf.org/html/rfc6960</w:t>
              </w:r>
            </w:hyperlink>
          </w:p>
        </w:tc>
      </w:tr>
      <w:tr w:rsidR="00575A4B" w:rsidRPr="0066248D" w14:paraId="1E101B28" w14:textId="77777777" w:rsidTr="004D72D7">
        <w:trPr>
          <w:cantSplit/>
        </w:trPr>
        <w:tc>
          <w:tcPr>
            <w:tcW w:w="2093" w:type="dxa"/>
          </w:tcPr>
          <w:p w14:paraId="279255A8" w14:textId="78747C09" w:rsidR="00575A4B" w:rsidRPr="0066248D" w:rsidRDefault="00575A4B" w:rsidP="004D72D7">
            <w:pPr>
              <w:pStyle w:val="ListParagraph"/>
              <w:numPr>
                <w:ilvl w:val="0"/>
                <w:numId w:val="6"/>
              </w:numPr>
              <w:ind w:left="426" w:hanging="426"/>
              <w:rPr>
                <w:lang w:val="en-GB"/>
              </w:rPr>
            </w:pPr>
            <w:bookmarkStart w:id="179" w:name="_Ref385514480"/>
            <w:r>
              <w:rPr>
                <w:lang w:val="en-GB"/>
              </w:rPr>
              <w:t>RFC3161</w:t>
            </w:r>
            <w:bookmarkEnd w:id="179"/>
          </w:p>
        </w:tc>
        <w:tc>
          <w:tcPr>
            <w:tcW w:w="6343" w:type="dxa"/>
          </w:tcPr>
          <w:p w14:paraId="77930B92" w14:textId="77777777" w:rsidR="00575A4B" w:rsidRDefault="00575A4B" w:rsidP="00CB4F34">
            <w:pPr>
              <w:jc w:val="left"/>
              <w:rPr>
                <w:lang w:val="en-GB"/>
              </w:rPr>
            </w:pPr>
            <w:r w:rsidRPr="00575A4B">
              <w:rPr>
                <w:lang w:val="en-GB"/>
              </w:rPr>
              <w:t xml:space="preserve">Internet </w:t>
            </w:r>
            <w:r>
              <w:rPr>
                <w:lang w:val="en-GB"/>
              </w:rPr>
              <w:t xml:space="preserve">X.509 Public Key Infrastructure </w:t>
            </w:r>
            <w:r w:rsidRPr="00575A4B">
              <w:rPr>
                <w:lang w:val="en-GB"/>
              </w:rPr>
              <w:t>Time-Stamp Protocol (TSP)</w:t>
            </w:r>
          </w:p>
          <w:p w14:paraId="33ECCA0D" w14:textId="1A111C0F" w:rsidR="00575A4B" w:rsidRPr="0066248D" w:rsidRDefault="00FD7AFF">
            <w:pPr>
              <w:jc w:val="left"/>
              <w:rPr>
                <w:lang w:val="en-GB"/>
              </w:rPr>
            </w:pPr>
            <w:hyperlink r:id="rId26" w:history="1">
              <w:r w:rsidR="00575A4B" w:rsidRPr="00A7105A">
                <w:rPr>
                  <w:rStyle w:val="Hyperlink"/>
                  <w:lang w:val="en-GB"/>
                </w:rPr>
                <w:t>http://tools.ietf.org/html/rfc3161</w:t>
              </w:r>
            </w:hyperlink>
            <w:r w:rsidR="00575A4B">
              <w:rPr>
                <w:lang w:val="en-GB"/>
              </w:rPr>
              <w:t xml:space="preserve"> </w:t>
            </w:r>
          </w:p>
        </w:tc>
      </w:tr>
    </w:tbl>
    <w:p w14:paraId="4C6F0C0E" w14:textId="20079022" w:rsidR="0065506F" w:rsidRPr="0066248D" w:rsidRDefault="0065506F" w:rsidP="0065506F">
      <w:pPr>
        <w:pStyle w:val="Heading1"/>
      </w:pPr>
      <w:bookmarkStart w:id="180" w:name="_Toc398896807"/>
      <w:r w:rsidRPr="0066248D">
        <w:t>Terms and acronyms</w:t>
      </w:r>
      <w:bookmarkEnd w:id="168"/>
      <w:bookmarkEnd w:id="180"/>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55"/>
        <w:gridCol w:w="6165"/>
      </w:tblGrid>
      <w:tr w:rsidR="0065506F" w:rsidRPr="0066248D" w14:paraId="300F7344" w14:textId="77777777" w:rsidTr="00196081">
        <w:trPr>
          <w:cantSplit/>
        </w:trPr>
        <w:tc>
          <w:tcPr>
            <w:tcW w:w="2055" w:type="dxa"/>
          </w:tcPr>
          <w:p w14:paraId="651B6AA1" w14:textId="77777777" w:rsidR="0065506F" w:rsidRPr="0066248D" w:rsidRDefault="0065506F" w:rsidP="00630430">
            <w:pPr>
              <w:jc w:val="left"/>
              <w:rPr>
                <w:lang w:val="en-GB"/>
              </w:rPr>
            </w:pPr>
            <w:r w:rsidRPr="0066248D">
              <w:rPr>
                <w:lang w:val="en-GB"/>
              </w:rPr>
              <w:t>BDOC 2.1 (.bdoc)</w:t>
            </w:r>
          </w:p>
        </w:tc>
        <w:tc>
          <w:tcPr>
            <w:tcW w:w="6165" w:type="dxa"/>
          </w:tcPr>
          <w:p w14:paraId="67D6A1F0" w14:textId="78148DAC" w:rsidR="0065506F" w:rsidRPr="0066248D" w:rsidRDefault="0065506F" w:rsidP="00CB4F34">
            <w:pPr>
              <w:rPr>
                <w:lang w:val="en-GB"/>
              </w:rPr>
            </w:pPr>
            <w:r w:rsidRPr="0066248D">
              <w:rPr>
                <w:lang w:val="en-GB"/>
              </w:rPr>
              <w:t>Term is used to denote a digitally signed file format which is a profile of XAdES and follows container packaging rules based on OpenDocument and ASiC standards. The document format has been defined in</w:t>
            </w:r>
            <w:r w:rsidR="00DB0794">
              <w:rPr>
                <w:lang w:val="en-GB"/>
              </w:rPr>
              <w:t xml:space="preserve"> </w:t>
            </w:r>
            <w:r w:rsidR="00DB0794">
              <w:rPr>
                <w:lang w:val="en-GB"/>
              </w:rPr>
              <w:fldChar w:fldCharType="begin"/>
            </w:r>
            <w:r w:rsidR="00DB0794">
              <w:rPr>
                <w:lang w:val="en-GB"/>
              </w:rPr>
              <w:instrText xml:space="preserve"> REF _Ref351561196 \r \h </w:instrText>
            </w:r>
            <w:r w:rsidR="00DB0794">
              <w:rPr>
                <w:lang w:val="en-GB"/>
              </w:rPr>
            </w:r>
            <w:r w:rsidR="00DB0794">
              <w:rPr>
                <w:lang w:val="en-GB"/>
              </w:rPr>
              <w:fldChar w:fldCharType="separate"/>
            </w:r>
            <w:r w:rsidR="00FD7AFF">
              <w:rPr>
                <w:lang w:val="en-GB"/>
              </w:rPr>
              <w:t>[2]</w:t>
            </w:r>
            <w:r w:rsidR="00DB0794">
              <w:rPr>
                <w:lang w:val="en-GB"/>
              </w:rPr>
              <w:fldChar w:fldCharType="end"/>
            </w:r>
            <w:r w:rsidR="00DB0794">
              <w:rPr>
                <w:lang w:val="en-GB"/>
              </w:rPr>
              <w:t>.</w:t>
            </w:r>
          </w:p>
        </w:tc>
      </w:tr>
      <w:tr w:rsidR="00A608AD" w:rsidRPr="0066248D" w14:paraId="5EAB26B0" w14:textId="77777777" w:rsidTr="00196081">
        <w:trPr>
          <w:cantSplit/>
        </w:trPr>
        <w:tc>
          <w:tcPr>
            <w:tcW w:w="2055" w:type="dxa"/>
          </w:tcPr>
          <w:p w14:paraId="3D4AFBD5" w14:textId="468902FE" w:rsidR="00A608AD" w:rsidRPr="0066248D" w:rsidRDefault="00A608AD" w:rsidP="00630430">
            <w:pPr>
              <w:jc w:val="left"/>
              <w:rPr>
                <w:lang w:val="en-GB"/>
              </w:rPr>
            </w:pPr>
            <w:r>
              <w:rPr>
                <w:lang w:val="en-GB"/>
              </w:rPr>
              <w:lastRenderedPageBreak/>
              <w:t>chrome-token-signing</w:t>
            </w:r>
          </w:p>
        </w:tc>
        <w:tc>
          <w:tcPr>
            <w:tcW w:w="6165" w:type="dxa"/>
          </w:tcPr>
          <w:p w14:paraId="00ABECE1" w14:textId="2FEE16D0" w:rsidR="00A608AD" w:rsidRPr="0066248D" w:rsidRDefault="00304470">
            <w:pPr>
              <w:rPr>
                <w:lang w:val="en-GB"/>
              </w:rPr>
            </w:pPr>
            <w:r>
              <w:rPr>
                <w:lang w:val="en-GB"/>
              </w:rPr>
              <w:t>Browser extension for digital signing,</w:t>
            </w:r>
            <w:r w:rsidR="00A608AD">
              <w:rPr>
                <w:lang w:val="en-GB"/>
              </w:rPr>
              <w:t xml:space="preserve"> used by the idCard.js library. </w:t>
            </w:r>
            <w:r w:rsidR="00A608AD" w:rsidRPr="0066248D">
              <w:rPr>
                <w:lang w:val="en-GB"/>
              </w:rPr>
              <w:t xml:space="preserve">The </w:t>
            </w:r>
            <w:r w:rsidR="00A608AD">
              <w:rPr>
                <w:lang w:val="en-GB"/>
              </w:rPr>
              <w:t>extension</w:t>
            </w:r>
            <w:r w:rsidR="00A608AD" w:rsidRPr="0066248D">
              <w:rPr>
                <w:lang w:val="en-GB"/>
              </w:rPr>
              <w:t xml:space="preserve"> is responsible </w:t>
            </w:r>
            <w:r w:rsidR="00A608AD">
              <w:rPr>
                <w:lang w:val="en-GB"/>
              </w:rPr>
              <w:t>for communication</w:t>
            </w:r>
            <w:r w:rsidR="00A608AD" w:rsidRPr="0066248D">
              <w:rPr>
                <w:lang w:val="en-GB"/>
              </w:rPr>
              <w:t xml:space="preserve"> with the signature token’s </w:t>
            </w:r>
            <w:r w:rsidR="00A608AD">
              <w:rPr>
                <w:lang w:val="en-GB"/>
              </w:rPr>
              <w:t xml:space="preserve">(e.g. ID-card or other token) </w:t>
            </w:r>
            <w:r w:rsidR="00A608AD" w:rsidRPr="0066248D">
              <w:rPr>
                <w:lang w:val="en-GB"/>
              </w:rPr>
              <w:t>driver in the signer’s computer</w:t>
            </w:r>
            <w:r w:rsidR="00A608AD">
              <w:rPr>
                <w:lang w:val="en-GB"/>
              </w:rPr>
              <w:t>, it is used in Chrome browser when the digidocPlugin is not supported.</w:t>
            </w:r>
          </w:p>
        </w:tc>
      </w:tr>
      <w:tr w:rsidR="00196081" w:rsidRPr="0066248D" w14:paraId="11181F2D" w14:textId="77777777" w:rsidTr="00196081">
        <w:trPr>
          <w:cantSplit/>
        </w:trPr>
        <w:tc>
          <w:tcPr>
            <w:tcW w:w="2055" w:type="dxa"/>
          </w:tcPr>
          <w:p w14:paraId="213E46DC" w14:textId="6570BE1D" w:rsidR="00196081" w:rsidRPr="0066248D" w:rsidRDefault="00196081" w:rsidP="00630430">
            <w:pPr>
              <w:jc w:val="left"/>
              <w:rPr>
                <w:lang w:val="en-GB"/>
              </w:rPr>
            </w:pPr>
            <w:r>
              <w:rPr>
                <w:lang w:val="en-GB"/>
              </w:rPr>
              <w:t>digidocPlugin</w:t>
            </w:r>
          </w:p>
        </w:tc>
        <w:tc>
          <w:tcPr>
            <w:tcW w:w="6165" w:type="dxa"/>
          </w:tcPr>
          <w:p w14:paraId="6D3122FC" w14:textId="133397D1" w:rsidR="00196081" w:rsidRPr="0066248D" w:rsidRDefault="004D50B0" w:rsidP="00630430">
            <w:pPr>
              <w:rPr>
                <w:lang w:val="en-GB"/>
              </w:rPr>
            </w:pPr>
            <w:r w:rsidRPr="0066248D">
              <w:rPr>
                <w:lang w:val="en-GB"/>
              </w:rPr>
              <w:t xml:space="preserve">Multi-platform digital signing browser plug-in which is used by the idCard.js library. The plug-in is responsible </w:t>
            </w:r>
            <w:r>
              <w:rPr>
                <w:lang w:val="en-GB"/>
              </w:rPr>
              <w:t>for communication</w:t>
            </w:r>
            <w:r w:rsidRPr="0066248D">
              <w:rPr>
                <w:lang w:val="en-GB"/>
              </w:rPr>
              <w:t xml:space="preserve"> with the signature token’s </w:t>
            </w:r>
            <w:r>
              <w:rPr>
                <w:lang w:val="en-GB"/>
              </w:rPr>
              <w:t xml:space="preserve">(e.g. ID-card or other token) </w:t>
            </w:r>
            <w:r w:rsidRPr="0066248D">
              <w:rPr>
                <w:lang w:val="en-GB"/>
              </w:rPr>
              <w:t>driver in the signer’s computer.</w:t>
            </w:r>
            <w:r w:rsidR="003666E4">
              <w:rPr>
                <w:lang w:val="en-GB"/>
              </w:rPr>
              <w:t xml:space="preserve"> In Chrome browser, when digidocPlugin is not supported then chrome-token-signing extension is used instead.</w:t>
            </w:r>
          </w:p>
        </w:tc>
      </w:tr>
      <w:tr w:rsidR="00BC6DC7" w:rsidRPr="0066248D" w14:paraId="00C0F833" w14:textId="77777777" w:rsidTr="00196081">
        <w:trPr>
          <w:cantSplit/>
        </w:trPr>
        <w:tc>
          <w:tcPr>
            <w:tcW w:w="2055" w:type="dxa"/>
          </w:tcPr>
          <w:p w14:paraId="453A32CA" w14:textId="0F2F701D" w:rsidR="00BC6DC7" w:rsidRDefault="00BC6DC7" w:rsidP="00630430">
            <w:pPr>
              <w:jc w:val="left"/>
              <w:rPr>
                <w:lang w:val="en-GB"/>
              </w:rPr>
            </w:pPr>
            <w:r>
              <w:rPr>
                <w:lang w:val="en-GB"/>
              </w:rPr>
              <w:t>DigiDocService (DDS)</w:t>
            </w:r>
          </w:p>
        </w:tc>
        <w:tc>
          <w:tcPr>
            <w:tcW w:w="6165" w:type="dxa"/>
          </w:tcPr>
          <w:p w14:paraId="64BB4E8A" w14:textId="271E4A1C" w:rsidR="00BC6DC7" w:rsidRPr="0066248D" w:rsidRDefault="004D50B0" w:rsidP="00630430">
            <w:pPr>
              <w:rPr>
                <w:lang w:val="en-GB"/>
              </w:rPr>
            </w:pPr>
            <w:r w:rsidRPr="0066248D">
              <w:rPr>
                <w:lang w:val="en-GB"/>
              </w:rPr>
              <w:t>DigiDocService</w:t>
            </w:r>
            <w:r>
              <w:rPr>
                <w:lang w:val="en-GB"/>
              </w:rPr>
              <w:t xml:space="preserve"> </w:t>
            </w:r>
            <w:r>
              <w:rPr>
                <w:lang w:val="en-GB"/>
              </w:rPr>
              <w:fldChar w:fldCharType="begin"/>
            </w:r>
            <w:r>
              <w:rPr>
                <w:lang w:val="en-GB"/>
              </w:rPr>
              <w:instrText xml:space="preserve"> REF _Ref385099177 \r \h </w:instrText>
            </w:r>
            <w:r>
              <w:rPr>
                <w:lang w:val="en-GB"/>
              </w:rPr>
            </w:r>
            <w:r>
              <w:rPr>
                <w:lang w:val="en-GB"/>
              </w:rPr>
              <w:fldChar w:fldCharType="separate"/>
            </w:r>
            <w:r w:rsidR="00FD7AFF">
              <w:rPr>
                <w:lang w:val="en-GB"/>
              </w:rPr>
              <w:t>[5]</w:t>
            </w:r>
            <w:r>
              <w:rPr>
                <w:lang w:val="en-GB"/>
              </w:rPr>
              <w:fldChar w:fldCharType="end"/>
            </w:r>
            <w:r w:rsidRPr="0066248D">
              <w:rPr>
                <w:lang w:val="en-GB"/>
              </w:rPr>
              <w:t xml:space="preserve"> is SOAP-based web service which enables creating digitally signed documents with eID cards and Mobile-ID and verifying signed documents. Interacts with OCSP server to request validity confirmation of the signer’s certificate. </w:t>
            </w:r>
          </w:p>
        </w:tc>
      </w:tr>
      <w:tr w:rsidR="00861F50" w:rsidRPr="0066248D" w14:paraId="00A0869A" w14:textId="77777777" w:rsidTr="00196081">
        <w:trPr>
          <w:cantSplit/>
        </w:trPr>
        <w:tc>
          <w:tcPr>
            <w:tcW w:w="2055" w:type="dxa"/>
          </w:tcPr>
          <w:p w14:paraId="15E93B7B" w14:textId="29587293" w:rsidR="00861F50" w:rsidRDefault="00861F50" w:rsidP="00630430">
            <w:pPr>
              <w:jc w:val="left"/>
              <w:rPr>
                <w:lang w:val="en-GB"/>
              </w:rPr>
            </w:pPr>
            <w:r>
              <w:rPr>
                <w:lang w:val="en-GB"/>
              </w:rPr>
              <w:t>DigiDoc library</w:t>
            </w:r>
          </w:p>
        </w:tc>
        <w:tc>
          <w:tcPr>
            <w:tcW w:w="6165" w:type="dxa"/>
          </w:tcPr>
          <w:p w14:paraId="2F9BA1F2" w14:textId="73A32AF2" w:rsidR="00861F50" w:rsidRPr="0066248D" w:rsidRDefault="00861F50" w:rsidP="00630430">
            <w:pPr>
              <w:rPr>
                <w:lang w:val="en-GB"/>
              </w:rPr>
            </w:pPr>
            <w:r w:rsidRPr="0066248D">
              <w:rPr>
                <w:lang w:val="en-GB"/>
              </w:rPr>
              <w:t>Software library</w:t>
            </w:r>
            <w:r>
              <w:rPr>
                <w:lang w:val="en-GB"/>
              </w:rPr>
              <w:t xml:space="preserve"> which is part of DigiDoc system </w:t>
            </w:r>
            <w:r>
              <w:rPr>
                <w:lang w:val="en-GB"/>
              </w:rPr>
              <w:fldChar w:fldCharType="begin"/>
            </w:r>
            <w:r>
              <w:rPr>
                <w:lang w:val="en-GB"/>
              </w:rPr>
              <w:instrText xml:space="preserve"> REF _Ref361993983 \r \h </w:instrText>
            </w:r>
            <w:r>
              <w:rPr>
                <w:lang w:val="en-GB"/>
              </w:rPr>
            </w:r>
            <w:r>
              <w:rPr>
                <w:lang w:val="en-GB"/>
              </w:rPr>
              <w:fldChar w:fldCharType="separate"/>
            </w:r>
            <w:r w:rsidR="00FD7AFF">
              <w:rPr>
                <w:lang w:val="en-GB"/>
              </w:rPr>
              <w:t>[6]</w:t>
            </w:r>
            <w:r>
              <w:rPr>
                <w:lang w:val="en-GB"/>
              </w:rPr>
              <w:fldChar w:fldCharType="end"/>
            </w:r>
            <w:r>
              <w:rPr>
                <w:lang w:val="en-GB"/>
              </w:rPr>
              <w:t xml:space="preserve">. Libraries which support signature creation are </w:t>
            </w:r>
            <w:r w:rsidRPr="0066248D">
              <w:rPr>
                <w:lang w:val="en-GB"/>
              </w:rPr>
              <w:t>JDigiD</w:t>
            </w:r>
            <w:r>
              <w:rPr>
                <w:lang w:val="en-GB"/>
              </w:rPr>
              <w:t xml:space="preserve">oc (Java) </w:t>
            </w:r>
            <w:r>
              <w:rPr>
                <w:lang w:val="en-GB"/>
              </w:rPr>
              <w:fldChar w:fldCharType="begin"/>
            </w:r>
            <w:r>
              <w:rPr>
                <w:lang w:val="en-GB"/>
              </w:rPr>
              <w:instrText xml:space="preserve"> REF _Ref385188461 \r \h </w:instrText>
            </w:r>
            <w:r>
              <w:rPr>
                <w:lang w:val="en-GB"/>
              </w:rPr>
            </w:r>
            <w:r>
              <w:rPr>
                <w:lang w:val="en-GB"/>
              </w:rPr>
              <w:fldChar w:fldCharType="separate"/>
            </w:r>
            <w:r w:rsidR="00FD7AFF">
              <w:rPr>
                <w:lang w:val="en-GB"/>
              </w:rPr>
              <w:t>[7]</w:t>
            </w:r>
            <w:r>
              <w:rPr>
                <w:lang w:val="en-GB"/>
              </w:rPr>
              <w:fldChar w:fldCharType="end"/>
            </w:r>
            <w:r>
              <w:rPr>
                <w:lang w:val="en-GB"/>
              </w:rPr>
              <w:t xml:space="preserve">, Libdigidocpp (C++) </w:t>
            </w:r>
            <w:r>
              <w:rPr>
                <w:lang w:val="en-GB"/>
              </w:rPr>
              <w:fldChar w:fldCharType="begin"/>
            </w:r>
            <w:r>
              <w:rPr>
                <w:lang w:val="en-GB"/>
              </w:rPr>
              <w:instrText xml:space="preserve"> REF _Ref385188465 \r \h </w:instrText>
            </w:r>
            <w:r>
              <w:rPr>
                <w:lang w:val="en-GB"/>
              </w:rPr>
            </w:r>
            <w:r>
              <w:rPr>
                <w:lang w:val="en-GB"/>
              </w:rPr>
              <w:fldChar w:fldCharType="separate"/>
            </w:r>
            <w:r w:rsidR="00FD7AFF">
              <w:rPr>
                <w:lang w:val="en-GB"/>
              </w:rPr>
              <w:t>[8]</w:t>
            </w:r>
            <w:r>
              <w:rPr>
                <w:lang w:val="en-GB"/>
              </w:rPr>
              <w:fldChar w:fldCharType="end"/>
            </w:r>
            <w:r>
              <w:rPr>
                <w:lang w:val="en-GB"/>
              </w:rPr>
              <w:t xml:space="preserve"> and</w:t>
            </w:r>
            <w:r w:rsidRPr="0066248D">
              <w:rPr>
                <w:lang w:val="en-GB"/>
              </w:rPr>
              <w:t xml:space="preserve"> CdigiDoc </w:t>
            </w:r>
            <w:r>
              <w:rPr>
                <w:lang w:val="en-GB"/>
              </w:rPr>
              <w:t xml:space="preserve">(C) </w:t>
            </w:r>
            <w:r>
              <w:rPr>
                <w:lang w:val="en-GB"/>
              </w:rPr>
              <w:fldChar w:fldCharType="begin"/>
            </w:r>
            <w:r>
              <w:rPr>
                <w:lang w:val="en-GB"/>
              </w:rPr>
              <w:instrText xml:space="preserve"> REF _Ref351562437 \r \h </w:instrText>
            </w:r>
            <w:r>
              <w:rPr>
                <w:lang w:val="en-GB"/>
              </w:rPr>
            </w:r>
            <w:r>
              <w:rPr>
                <w:lang w:val="en-GB"/>
              </w:rPr>
              <w:fldChar w:fldCharType="separate"/>
            </w:r>
            <w:r w:rsidR="00FD7AFF">
              <w:rPr>
                <w:lang w:val="en-GB"/>
              </w:rPr>
              <w:t>[9]</w:t>
            </w:r>
            <w:r>
              <w:rPr>
                <w:lang w:val="en-GB"/>
              </w:rPr>
              <w:fldChar w:fldCharType="end"/>
            </w:r>
            <w:r w:rsidRPr="0066248D">
              <w:rPr>
                <w:lang w:val="en-GB"/>
              </w:rPr>
              <w:t>. The library can be used in web applications for composing digitally signed DigiDoc documents</w:t>
            </w:r>
            <w:r>
              <w:rPr>
                <w:lang w:val="en-GB"/>
              </w:rPr>
              <w:t xml:space="preserve"> in BDOC 2.1 </w:t>
            </w:r>
            <w:r>
              <w:rPr>
                <w:lang w:val="en-GB"/>
              </w:rPr>
              <w:fldChar w:fldCharType="begin"/>
            </w:r>
            <w:r>
              <w:rPr>
                <w:lang w:val="en-GB"/>
              </w:rPr>
              <w:instrText xml:space="preserve"> REF _Ref351561196 \r \h </w:instrText>
            </w:r>
            <w:r>
              <w:rPr>
                <w:lang w:val="en-GB"/>
              </w:rPr>
            </w:r>
            <w:r>
              <w:rPr>
                <w:lang w:val="en-GB"/>
              </w:rPr>
              <w:fldChar w:fldCharType="separate"/>
            </w:r>
            <w:r w:rsidR="00FD7AFF">
              <w:rPr>
                <w:lang w:val="en-GB"/>
              </w:rPr>
              <w:t>[2]</w:t>
            </w:r>
            <w:r>
              <w:rPr>
                <w:lang w:val="en-GB"/>
              </w:rPr>
              <w:fldChar w:fldCharType="end"/>
            </w:r>
            <w:r>
              <w:rPr>
                <w:lang w:val="en-GB"/>
              </w:rPr>
              <w:t xml:space="preserve"> or DigiDoc-XML 1.3 </w:t>
            </w:r>
            <w:r>
              <w:rPr>
                <w:lang w:val="en-GB"/>
              </w:rPr>
              <w:fldChar w:fldCharType="begin"/>
            </w:r>
            <w:r>
              <w:rPr>
                <w:lang w:val="en-GB"/>
              </w:rPr>
              <w:instrText xml:space="preserve"> REF _Ref351561210 \r \h </w:instrText>
            </w:r>
            <w:r>
              <w:rPr>
                <w:lang w:val="en-GB"/>
              </w:rPr>
            </w:r>
            <w:r>
              <w:rPr>
                <w:lang w:val="en-GB"/>
              </w:rPr>
              <w:fldChar w:fldCharType="separate"/>
            </w:r>
            <w:r w:rsidR="00FD7AFF">
              <w:rPr>
                <w:lang w:val="en-GB"/>
              </w:rPr>
              <w:t>[3]</w:t>
            </w:r>
            <w:r>
              <w:rPr>
                <w:lang w:val="en-GB"/>
              </w:rPr>
              <w:fldChar w:fldCharType="end"/>
            </w:r>
            <w:r>
              <w:rPr>
                <w:lang w:val="en-GB"/>
              </w:rPr>
              <w:t xml:space="preserve"> formats</w:t>
            </w:r>
            <w:r w:rsidRPr="0066248D">
              <w:rPr>
                <w:lang w:val="en-GB"/>
              </w:rPr>
              <w:t xml:space="preserve">. Interacts with OCSP server </w:t>
            </w:r>
            <w:r w:rsidR="009314D0">
              <w:rPr>
                <w:lang w:val="en-GB"/>
              </w:rPr>
              <w:t xml:space="preserve">(and optionally time-stamping server) </w:t>
            </w:r>
            <w:r w:rsidRPr="0066248D">
              <w:rPr>
                <w:lang w:val="en-GB"/>
              </w:rPr>
              <w:t>to request validity confirmation of the signer’s certificate.</w:t>
            </w:r>
          </w:p>
        </w:tc>
      </w:tr>
      <w:tr w:rsidR="0065506F" w:rsidRPr="0066248D" w14:paraId="5DA363B1" w14:textId="77777777" w:rsidTr="00196081">
        <w:trPr>
          <w:cantSplit/>
        </w:trPr>
        <w:tc>
          <w:tcPr>
            <w:tcW w:w="2055" w:type="dxa"/>
          </w:tcPr>
          <w:p w14:paraId="4FD9F1CE" w14:textId="77777777" w:rsidR="0065506F" w:rsidRPr="0066248D" w:rsidRDefault="0065506F" w:rsidP="00630430">
            <w:pPr>
              <w:jc w:val="left"/>
              <w:rPr>
                <w:lang w:val="en-GB"/>
              </w:rPr>
            </w:pPr>
            <w:r w:rsidRPr="0066248D">
              <w:rPr>
                <w:lang w:val="en-GB"/>
              </w:rPr>
              <w:t>DIGIDOC-XML (.ddoc)</w:t>
            </w:r>
          </w:p>
        </w:tc>
        <w:tc>
          <w:tcPr>
            <w:tcW w:w="6165" w:type="dxa"/>
          </w:tcPr>
          <w:p w14:paraId="771E39FC" w14:textId="77777777" w:rsidR="0065506F" w:rsidRPr="0066248D" w:rsidRDefault="0065506F" w:rsidP="00630430">
            <w:pPr>
              <w:rPr>
                <w:lang w:val="en-GB"/>
              </w:rPr>
            </w:pPr>
            <w:r w:rsidRPr="0066248D">
              <w:rPr>
                <w:lang w:val="en-GB"/>
              </w:rPr>
              <w:t xml:space="preserve">The term is used to denote a DigiDoc document format that is based on the XAdES standard and is a profile of that standard. The current version is 1.3 which has been described in </w:t>
            </w:r>
            <w:r w:rsidRPr="0066248D">
              <w:rPr>
                <w:lang w:val="en-GB"/>
              </w:rPr>
              <w:fldChar w:fldCharType="begin"/>
            </w:r>
            <w:r w:rsidRPr="0066248D">
              <w:rPr>
                <w:lang w:val="en-GB"/>
              </w:rPr>
              <w:instrText xml:space="preserve"> REF _Ref351561210 \r \h  \* MERGEFORMAT </w:instrText>
            </w:r>
            <w:r w:rsidRPr="0066248D">
              <w:rPr>
                <w:lang w:val="en-GB"/>
              </w:rPr>
            </w:r>
            <w:r w:rsidRPr="0066248D">
              <w:rPr>
                <w:lang w:val="en-GB"/>
              </w:rPr>
              <w:fldChar w:fldCharType="separate"/>
            </w:r>
            <w:r w:rsidR="00FD7AFF">
              <w:rPr>
                <w:lang w:val="en-GB"/>
              </w:rPr>
              <w:t>[3]</w:t>
            </w:r>
            <w:r w:rsidRPr="0066248D">
              <w:rPr>
                <w:lang w:val="en-GB"/>
              </w:rPr>
              <w:fldChar w:fldCharType="end"/>
            </w:r>
            <w:r w:rsidRPr="0066248D">
              <w:rPr>
                <w:lang w:val="en-GB"/>
              </w:rPr>
              <w:t>.</w:t>
            </w:r>
          </w:p>
        </w:tc>
      </w:tr>
      <w:tr w:rsidR="0065506F" w:rsidRPr="0066248D" w14:paraId="55AB6D68" w14:textId="77777777" w:rsidTr="00196081">
        <w:trPr>
          <w:cantSplit/>
        </w:trPr>
        <w:tc>
          <w:tcPr>
            <w:tcW w:w="2055" w:type="dxa"/>
          </w:tcPr>
          <w:p w14:paraId="106B5D2B" w14:textId="77777777" w:rsidR="0065506F" w:rsidRPr="0066248D" w:rsidRDefault="0065506F" w:rsidP="00630430">
            <w:pPr>
              <w:jc w:val="left"/>
              <w:rPr>
                <w:lang w:val="en-GB"/>
              </w:rPr>
            </w:pPr>
            <w:r w:rsidRPr="0066248D">
              <w:rPr>
                <w:lang w:val="en-GB"/>
              </w:rPr>
              <w:t>OCSP</w:t>
            </w:r>
          </w:p>
        </w:tc>
        <w:tc>
          <w:tcPr>
            <w:tcW w:w="6165" w:type="dxa"/>
          </w:tcPr>
          <w:p w14:paraId="01E1FCC9" w14:textId="77777777" w:rsidR="0065506F" w:rsidRPr="0066248D" w:rsidRDefault="0065506F" w:rsidP="00630430">
            <w:pPr>
              <w:rPr>
                <w:lang w:val="en-GB"/>
              </w:rPr>
            </w:pPr>
            <w:r w:rsidRPr="0066248D">
              <w:rPr>
                <w:lang w:val="en-GB"/>
              </w:rPr>
              <w:t>Online Certificate Status Protocol, an Internet protocol used for obtaining the revocation status of an X.509 digital certificate</w:t>
            </w:r>
          </w:p>
        </w:tc>
      </w:tr>
      <w:tr w:rsidR="0065506F" w:rsidRPr="0066248D" w14:paraId="4ECB1CBA" w14:textId="77777777" w:rsidTr="00196081">
        <w:trPr>
          <w:cantSplit/>
        </w:trPr>
        <w:tc>
          <w:tcPr>
            <w:tcW w:w="2055" w:type="dxa"/>
          </w:tcPr>
          <w:p w14:paraId="2C910614" w14:textId="77777777" w:rsidR="0065506F" w:rsidRPr="0066248D" w:rsidRDefault="0065506F" w:rsidP="00630430">
            <w:pPr>
              <w:jc w:val="left"/>
              <w:rPr>
                <w:lang w:val="en-GB"/>
              </w:rPr>
            </w:pPr>
            <w:r w:rsidRPr="0066248D">
              <w:rPr>
                <w:lang w:val="en-GB"/>
              </w:rPr>
              <w:t>OCSP Responder</w:t>
            </w:r>
          </w:p>
        </w:tc>
        <w:tc>
          <w:tcPr>
            <w:tcW w:w="6165" w:type="dxa"/>
          </w:tcPr>
          <w:p w14:paraId="52A2E8D5" w14:textId="77777777" w:rsidR="0065506F" w:rsidRPr="0066248D" w:rsidRDefault="0065506F" w:rsidP="00630430">
            <w:pPr>
              <w:rPr>
                <w:lang w:val="en-GB"/>
              </w:rPr>
            </w:pPr>
            <w:r w:rsidRPr="0066248D">
              <w:rPr>
                <w:lang w:val="en-GB"/>
              </w:rPr>
              <w:t>OCSP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65506F" w:rsidRPr="0066248D" w14:paraId="325517AB" w14:textId="77777777" w:rsidTr="00196081">
        <w:trPr>
          <w:cantSplit/>
        </w:trPr>
        <w:tc>
          <w:tcPr>
            <w:tcW w:w="2055" w:type="dxa"/>
          </w:tcPr>
          <w:p w14:paraId="6119F43E" w14:textId="77777777" w:rsidR="0065506F" w:rsidRPr="0066248D" w:rsidRDefault="0065506F" w:rsidP="00630430">
            <w:pPr>
              <w:jc w:val="left"/>
              <w:rPr>
                <w:lang w:val="en-GB"/>
              </w:rPr>
            </w:pPr>
            <w:r w:rsidRPr="0066248D">
              <w:rPr>
                <w:lang w:val="en-GB"/>
              </w:rPr>
              <w:t>SK</w:t>
            </w:r>
          </w:p>
        </w:tc>
        <w:tc>
          <w:tcPr>
            <w:tcW w:w="6165" w:type="dxa"/>
          </w:tcPr>
          <w:p w14:paraId="3BBBE536" w14:textId="77777777" w:rsidR="0065506F" w:rsidRPr="0066248D" w:rsidRDefault="0065506F" w:rsidP="00630430">
            <w:pPr>
              <w:rPr>
                <w:lang w:val="en-GB"/>
              </w:rPr>
            </w:pPr>
            <w:r w:rsidRPr="0066248D">
              <w:rPr>
                <w:lang w:val="en-GB"/>
              </w:rPr>
              <w:t>AS Sertifitseerimiskeskus (Certification Centre Ltd.). Certificate Authority in Estonia</w:t>
            </w:r>
          </w:p>
        </w:tc>
      </w:tr>
      <w:tr w:rsidR="0065506F" w:rsidRPr="0066248D" w14:paraId="293F5F6E" w14:textId="77777777" w:rsidTr="00196081">
        <w:trPr>
          <w:cantSplit/>
        </w:trPr>
        <w:tc>
          <w:tcPr>
            <w:tcW w:w="2055" w:type="dxa"/>
          </w:tcPr>
          <w:p w14:paraId="3F595E15" w14:textId="77777777" w:rsidR="0065506F" w:rsidRPr="0066248D" w:rsidRDefault="0065506F" w:rsidP="00630430">
            <w:pPr>
              <w:jc w:val="left"/>
              <w:rPr>
                <w:lang w:val="en-GB"/>
              </w:rPr>
            </w:pPr>
            <w:r w:rsidRPr="0066248D">
              <w:rPr>
                <w:lang w:val="en-GB"/>
              </w:rPr>
              <w:t>XAdES</w:t>
            </w:r>
          </w:p>
        </w:tc>
        <w:tc>
          <w:tcPr>
            <w:tcW w:w="6165" w:type="dxa"/>
          </w:tcPr>
          <w:p w14:paraId="627B24CB" w14:textId="478BF7BF" w:rsidR="0065506F" w:rsidRPr="0066248D" w:rsidRDefault="0065506F" w:rsidP="00CB4F34">
            <w:pPr>
              <w:rPr>
                <w:lang w:val="en-GB"/>
              </w:rPr>
            </w:pPr>
            <w:r w:rsidRPr="0066248D">
              <w:rPr>
                <w:lang w:val="en-GB"/>
              </w:rPr>
              <w:t xml:space="preserve">XML Advanced Electronic Signatures, a set of extensions to XML-DSIG recommendation making it suitable for advanced electronic signature. </w:t>
            </w:r>
            <w:r w:rsidR="00DB0794">
              <w:rPr>
                <w:lang w:val="en-GB"/>
              </w:rPr>
              <w:t xml:space="preserve">The signature format has been described in </w:t>
            </w:r>
            <w:r w:rsidR="00DB0794">
              <w:rPr>
                <w:lang w:val="en-GB"/>
              </w:rPr>
              <w:fldChar w:fldCharType="begin"/>
            </w:r>
            <w:r w:rsidR="00DB0794">
              <w:rPr>
                <w:lang w:val="en-GB"/>
              </w:rPr>
              <w:instrText xml:space="preserve"> REF _Ref351561539 \r \h </w:instrText>
            </w:r>
            <w:r w:rsidR="00DB0794">
              <w:rPr>
                <w:lang w:val="en-GB"/>
              </w:rPr>
            </w:r>
            <w:r w:rsidR="00DB0794">
              <w:rPr>
                <w:lang w:val="en-GB"/>
              </w:rPr>
              <w:fldChar w:fldCharType="separate"/>
            </w:r>
            <w:r w:rsidR="00FD7AFF">
              <w:rPr>
                <w:lang w:val="en-GB"/>
              </w:rPr>
              <w:t>[4]</w:t>
            </w:r>
            <w:r w:rsidR="00DB0794">
              <w:rPr>
                <w:lang w:val="en-GB"/>
              </w:rPr>
              <w:fldChar w:fldCharType="end"/>
            </w:r>
            <w:r w:rsidR="00DB0794">
              <w:rPr>
                <w:lang w:val="en-GB"/>
              </w:rPr>
              <w:t>.</w:t>
            </w:r>
          </w:p>
        </w:tc>
      </w:tr>
    </w:tbl>
    <w:p w14:paraId="5CDC4ACF" w14:textId="77777777" w:rsidR="0065506F" w:rsidRPr="0066248D" w:rsidRDefault="0065506F" w:rsidP="0065506F">
      <w:pPr>
        <w:rPr>
          <w:lang w:val="en-GB"/>
        </w:rPr>
      </w:pPr>
    </w:p>
    <w:p w14:paraId="63E6CA25" w14:textId="77777777" w:rsidR="0065506F" w:rsidRPr="0066248D" w:rsidRDefault="0065506F">
      <w:pPr>
        <w:spacing w:after="0"/>
        <w:jc w:val="left"/>
        <w:rPr>
          <w:rFonts w:ascii="Times New Roman" w:hAnsi="Times New Roman"/>
          <w:szCs w:val="20"/>
          <w:lang w:val="en-GB"/>
        </w:rPr>
      </w:pPr>
    </w:p>
    <w:p w14:paraId="23774958" w14:textId="3F26036F" w:rsidR="00184C21" w:rsidRPr="0066248D" w:rsidRDefault="00184C21" w:rsidP="00184C21">
      <w:pPr>
        <w:pStyle w:val="Heading1"/>
        <w:numPr>
          <w:ilvl w:val="0"/>
          <w:numId w:val="0"/>
        </w:numPr>
        <w:ind w:left="431" w:hanging="431"/>
      </w:pPr>
      <w:bookmarkStart w:id="181" w:name="_Toc398896808"/>
      <w:r w:rsidRPr="000428BA">
        <w:lastRenderedPageBreak/>
        <w:t>Appendix 1. Signature creation process</w:t>
      </w:r>
      <w:bookmarkEnd w:id="181"/>
    </w:p>
    <w:p w14:paraId="57FDFCEA" w14:textId="57343CD6" w:rsidR="00184C21" w:rsidRPr="00CB4F34" w:rsidRDefault="00184C21" w:rsidP="00666996">
      <w:pPr>
        <w:rPr>
          <w:lang w:val="en-GB"/>
        </w:rPr>
      </w:pPr>
      <w:r w:rsidRPr="0066248D">
        <w:rPr>
          <w:lang w:val="en-GB"/>
        </w:rPr>
        <w:t xml:space="preserve">Signature creation in web browser includes </w:t>
      </w:r>
      <w:r w:rsidR="00855498" w:rsidRPr="00666996">
        <w:rPr>
          <w:lang w:val="en-GB"/>
        </w:rPr>
        <w:t>c</w:t>
      </w:r>
      <w:r w:rsidRPr="00CB4F34">
        <w:rPr>
          <w:lang w:val="en-GB"/>
        </w:rPr>
        <w:t xml:space="preserve">ommunication between the web application and the user’s </w:t>
      </w:r>
      <w:r w:rsidR="00855498">
        <w:rPr>
          <w:lang w:val="en-GB"/>
        </w:rPr>
        <w:t>signing token</w:t>
      </w:r>
      <w:r w:rsidRPr="00CB4F34">
        <w:rPr>
          <w:lang w:val="en-GB"/>
        </w:rPr>
        <w:t xml:space="preserve"> (via the idCard.js library and the browser </w:t>
      </w:r>
      <w:r w:rsidR="00EB63EC">
        <w:rPr>
          <w:lang w:val="en-GB"/>
        </w:rPr>
        <w:t>signing module</w:t>
      </w:r>
      <w:r w:rsidRPr="00CB4F34">
        <w:rPr>
          <w:lang w:val="en-GB"/>
        </w:rPr>
        <w:t>):</w:t>
      </w:r>
    </w:p>
    <w:p w14:paraId="45DC88FB" w14:textId="63E4E239" w:rsidR="00184C21" w:rsidRPr="0066248D" w:rsidRDefault="00184C21" w:rsidP="00666996">
      <w:pPr>
        <w:pStyle w:val="ListParagraph"/>
        <w:numPr>
          <w:ilvl w:val="0"/>
          <w:numId w:val="8"/>
        </w:numPr>
        <w:rPr>
          <w:lang w:val="en-GB"/>
        </w:rPr>
      </w:pPr>
      <w:r w:rsidRPr="0066248D">
        <w:rPr>
          <w:lang w:val="en-GB"/>
        </w:rPr>
        <w:t xml:space="preserve">request the signing certificate from the </w:t>
      </w:r>
      <w:r w:rsidR="00C84258">
        <w:rPr>
          <w:lang w:val="en-GB"/>
        </w:rPr>
        <w:t>signing token</w:t>
      </w:r>
    </w:p>
    <w:p w14:paraId="387FD535" w14:textId="65921F70" w:rsidR="00184C21" w:rsidRDefault="00184C21" w:rsidP="00666996">
      <w:pPr>
        <w:pStyle w:val="ListParagraph"/>
        <w:numPr>
          <w:ilvl w:val="0"/>
          <w:numId w:val="8"/>
        </w:numPr>
        <w:rPr>
          <w:lang w:val="en-GB"/>
        </w:rPr>
      </w:pPr>
      <w:r w:rsidRPr="0066248D">
        <w:rPr>
          <w:lang w:val="en-GB"/>
        </w:rPr>
        <w:t xml:space="preserve">conduct the signing operation </w:t>
      </w:r>
      <w:r w:rsidR="00C84258">
        <w:rPr>
          <w:lang w:val="en-GB"/>
        </w:rPr>
        <w:t xml:space="preserve">in the token </w:t>
      </w:r>
      <w:r w:rsidRPr="0066248D">
        <w:rPr>
          <w:lang w:val="en-GB"/>
        </w:rPr>
        <w:t xml:space="preserve">(send the hash to be signed to the </w:t>
      </w:r>
      <w:r w:rsidR="00C84258">
        <w:rPr>
          <w:lang w:val="en-GB"/>
        </w:rPr>
        <w:t>token</w:t>
      </w:r>
      <w:r w:rsidR="00C84258" w:rsidRPr="0066248D">
        <w:rPr>
          <w:lang w:val="en-GB"/>
        </w:rPr>
        <w:t xml:space="preserve"> </w:t>
      </w:r>
      <w:r w:rsidRPr="0066248D">
        <w:rPr>
          <w:lang w:val="en-GB"/>
        </w:rPr>
        <w:t>and receive signature value).</w:t>
      </w:r>
    </w:p>
    <w:p w14:paraId="2EC8E9B6" w14:textId="37A1C6A0" w:rsidR="009C5207" w:rsidRPr="009C5207" w:rsidRDefault="009C5207" w:rsidP="009C5207">
      <w:pPr>
        <w:rPr>
          <w:lang w:val="en-GB"/>
        </w:rPr>
      </w:pPr>
      <w:r>
        <w:rPr>
          <w:lang w:val="en-GB"/>
        </w:rPr>
        <w:t xml:space="preserve">Note that the process should also include logging as described in chap. 4.4. </w:t>
      </w:r>
      <w:r w:rsidRPr="009C5207">
        <w:rPr>
          <w:lang w:val="en-GB"/>
        </w:rPr>
        <w:tab/>
      </w:r>
      <w:r w:rsidRPr="009C5207">
        <w:rPr>
          <w:lang w:val="en-GB"/>
        </w:rPr>
        <w:tab/>
      </w:r>
    </w:p>
    <w:p w14:paraId="40045B99" w14:textId="21615A10" w:rsidR="00184C21" w:rsidRPr="0066248D" w:rsidRDefault="00153097" w:rsidP="009C5207">
      <w:pPr>
        <w:rPr>
          <w:lang w:val="en-GB"/>
        </w:rPr>
      </w:pPr>
      <w:r w:rsidRPr="00153097">
        <w:t xml:space="preserve"> </w:t>
      </w:r>
      <w:r w:rsidR="009C5207">
        <w:object w:dxaOrig="11595" w:dyaOrig="13380" w14:anchorId="31ACFA2B">
          <v:shape id="_x0000_i1026" type="#_x0000_t75" style="width:6in;height:497.25pt" o:ole="">
            <v:imagedata r:id="rId27" o:title=""/>
          </v:shape>
          <o:OLEObject Type="Embed" ProgID="Visio.Drawing.11" ShapeID="_x0000_i1026" DrawAspect="Content" ObjectID="_1485187047" r:id="rId28"/>
        </w:object>
      </w:r>
    </w:p>
    <w:p w14:paraId="372EA5AF" w14:textId="04C5DDD8" w:rsidR="00184C21" w:rsidRPr="0066248D" w:rsidRDefault="00184C21" w:rsidP="00390758">
      <w:pPr>
        <w:pStyle w:val="Caption"/>
        <w:jc w:val="center"/>
        <w:rPr>
          <w:rFonts w:ascii="Times New Roman" w:hAnsi="Times New Roman"/>
          <w:szCs w:val="20"/>
          <w:lang w:val="en-GB"/>
        </w:rPr>
      </w:pPr>
      <w:r w:rsidRPr="0066248D">
        <w:rPr>
          <w:lang w:val="en-GB"/>
        </w:rPr>
        <w:t xml:space="preserve">Figure </w:t>
      </w:r>
      <w:r w:rsidR="008575D1" w:rsidRPr="0066248D">
        <w:rPr>
          <w:lang w:val="en-GB"/>
        </w:rPr>
        <w:fldChar w:fldCharType="begin"/>
      </w:r>
      <w:r w:rsidR="008575D1" w:rsidRPr="0066248D">
        <w:rPr>
          <w:lang w:val="en-GB"/>
        </w:rPr>
        <w:instrText xml:space="preserve"> SEQ Figure \* ARABIC </w:instrText>
      </w:r>
      <w:r w:rsidR="008575D1" w:rsidRPr="0066248D">
        <w:rPr>
          <w:lang w:val="en-GB"/>
        </w:rPr>
        <w:fldChar w:fldCharType="separate"/>
      </w:r>
      <w:r w:rsidR="00FD7AFF">
        <w:rPr>
          <w:noProof/>
          <w:lang w:val="en-GB"/>
        </w:rPr>
        <w:t>2</w:t>
      </w:r>
      <w:r w:rsidR="008575D1" w:rsidRPr="0066248D">
        <w:rPr>
          <w:noProof/>
          <w:lang w:val="en-GB"/>
        </w:rPr>
        <w:fldChar w:fldCharType="end"/>
      </w:r>
      <w:r w:rsidRPr="0066248D">
        <w:rPr>
          <w:lang w:val="en-GB"/>
        </w:rPr>
        <w:t xml:space="preserve">. </w:t>
      </w:r>
      <w:r w:rsidR="00AC199A">
        <w:rPr>
          <w:lang w:val="en-GB"/>
        </w:rPr>
        <w:t>Sample s</w:t>
      </w:r>
      <w:r w:rsidRPr="0066248D">
        <w:rPr>
          <w:lang w:val="en-GB"/>
        </w:rPr>
        <w:t xml:space="preserve">ignature creation process in browser </w:t>
      </w:r>
    </w:p>
    <w:sectPr w:rsidR="00184C21" w:rsidRPr="0066248D" w:rsidSect="00933DAD">
      <w:headerReference w:type="default" r:id="rId29"/>
      <w:footerReference w:type="even" r:id="rId30"/>
      <w:footerReference w:type="default" r:id="rId31"/>
      <w:headerReference w:type="first" r:id="rId32"/>
      <w:footerReference w:type="first" r:id="rId33"/>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F9442" w14:textId="77777777" w:rsidR="00866C92" w:rsidRDefault="00866C92">
      <w:r>
        <w:separator/>
      </w:r>
    </w:p>
  </w:endnote>
  <w:endnote w:type="continuationSeparator" w:id="0">
    <w:p w14:paraId="2596ACD5" w14:textId="77777777" w:rsidR="00866C92" w:rsidRDefault="00866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A052C" w14:textId="77777777" w:rsidR="00866C92" w:rsidRDefault="00866C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531AA" w14:textId="77777777" w:rsidR="00866C92" w:rsidRDefault="00866C9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C1295" w14:textId="77777777" w:rsidR="00866C92" w:rsidRDefault="00FD7AFF" w:rsidP="002B6DA3">
    <w:pPr>
      <w:pStyle w:val="Footer"/>
      <w:jc w:val="left"/>
    </w:pPr>
    <w:r>
      <w:rPr>
        <w:b/>
      </w:rPr>
      <w:pict w14:anchorId="52DB7F4C">
        <v:rect id="_x0000_i1029" style="width:411pt;height:1pt" o:hralign="center" o:hrstd="t" o:hrnoshade="t" o:hr="t" fillcolor="#333" stroked="f"/>
      </w:pict>
    </w:r>
  </w:p>
  <w:p w14:paraId="0361A34B" w14:textId="77777777" w:rsidR="00866C92" w:rsidRPr="000A243B" w:rsidRDefault="00866C92"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FD7AFF">
      <w:rPr>
        <w:rStyle w:val="PageNumber"/>
        <w:noProof/>
        <w:sz w:val="18"/>
        <w:szCs w:val="18"/>
      </w:rPr>
      <w:t>19</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FD7AFF">
      <w:rPr>
        <w:rStyle w:val="PageNumber"/>
        <w:noProof/>
        <w:sz w:val="18"/>
        <w:szCs w:val="18"/>
      </w:rPr>
      <w:t>19</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54765" w14:textId="77777777" w:rsidR="00866C92" w:rsidRPr="00E16B04" w:rsidRDefault="00FD7AFF" w:rsidP="00967562">
    <w:pPr>
      <w:pStyle w:val="Footer"/>
      <w:rPr>
        <w:sz w:val="18"/>
        <w:szCs w:val="18"/>
      </w:rPr>
    </w:pPr>
    <w:r>
      <w:rPr>
        <w:b/>
      </w:rPr>
      <w:pict w14:anchorId="0CDC2607">
        <v:rect id="_x0000_i1032" style="width:411pt;height:1pt" o:hralign="center" o:hrstd="t" o:hrnoshade="t" o:hr="t" fillcolor="#333" stroked="f"/>
      </w:pict>
    </w:r>
    <w:r w:rsidR="00866C92" w:rsidRPr="008A4E58">
      <w:rPr>
        <w:sz w:val="16"/>
        <w:szCs w:val="16"/>
      </w:rPr>
      <w:t>AS Sertifitseerimiskeskus</w:t>
    </w:r>
    <w:r w:rsidR="00866C92"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D0E07" w14:textId="77777777" w:rsidR="00866C92" w:rsidRDefault="00866C92">
      <w:r>
        <w:separator/>
      </w:r>
    </w:p>
  </w:footnote>
  <w:footnote w:type="continuationSeparator" w:id="0">
    <w:p w14:paraId="3391F438" w14:textId="77777777" w:rsidR="00866C92" w:rsidRDefault="00866C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34"/>
      <w:gridCol w:w="1086"/>
    </w:tblGrid>
    <w:tr w:rsidR="00866C92" w14:paraId="45DFEDA7" w14:textId="77777777" w:rsidTr="00692598">
      <w:tc>
        <w:tcPr>
          <w:tcW w:w="7308" w:type="dxa"/>
          <w:shd w:val="clear" w:color="auto" w:fill="auto"/>
        </w:tcPr>
        <w:p w14:paraId="319E0D03" w14:textId="77777777" w:rsidR="00866C92" w:rsidRDefault="00866C92" w:rsidP="00EB56D7">
          <w:pPr>
            <w:pStyle w:val="Header"/>
          </w:pPr>
        </w:p>
        <w:p w14:paraId="1765F5D2" w14:textId="5F9217E2" w:rsidR="00866C92" w:rsidRPr="002B43D5" w:rsidRDefault="00866C92" w:rsidP="00252378">
          <w:pPr>
            <w:pStyle w:val="Header"/>
            <w:jc w:val="left"/>
            <w:rPr>
              <w:rFonts w:cs="Arial"/>
              <w:b/>
              <w:sz w:val="22"/>
              <w:szCs w:val="22"/>
            </w:rPr>
          </w:pPr>
          <w:r w:rsidRPr="002B43D5">
            <w:rPr>
              <w:rFonts w:cs="Arial"/>
              <w:b/>
              <w:sz w:val="22"/>
              <w:szCs w:val="22"/>
            </w:rPr>
            <w:t>SK-WEB-SIGN-JAVASCRIPT-LIB</w:t>
          </w:r>
        </w:p>
        <w:p w14:paraId="3D9448F0" w14:textId="6D3DC779" w:rsidR="00866C92" w:rsidRPr="00F054AA" w:rsidRDefault="00866C92" w:rsidP="00252378">
          <w:pPr>
            <w:pStyle w:val="Header"/>
            <w:jc w:val="left"/>
            <w:rPr>
              <w:rFonts w:ascii="Helvetica 65" w:hAnsi="Helvetica 65"/>
              <w:b/>
              <w:sz w:val="22"/>
              <w:szCs w:val="22"/>
            </w:rPr>
          </w:pPr>
          <w:r w:rsidRPr="002B43D5">
            <w:rPr>
              <w:rFonts w:cs="Arial"/>
              <w:b/>
              <w:sz w:val="22"/>
              <w:szCs w:val="22"/>
            </w:rPr>
            <w:t>JavaScript Library for Signing in Web Browsers</w:t>
          </w:r>
        </w:p>
      </w:tc>
      <w:tc>
        <w:tcPr>
          <w:tcW w:w="1052" w:type="dxa"/>
          <w:shd w:val="clear" w:color="auto" w:fill="auto"/>
          <w:vAlign w:val="center"/>
        </w:tcPr>
        <w:p w14:paraId="7CBEFC3F" w14:textId="77777777" w:rsidR="00866C92" w:rsidRDefault="00866C92" w:rsidP="00692598">
          <w:pPr>
            <w:pStyle w:val="Header"/>
            <w:jc w:val="center"/>
          </w:pPr>
          <w:r>
            <w:object w:dxaOrig="810" w:dyaOrig="795" w14:anchorId="38666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36pt" o:ole="">
                <v:imagedata r:id="rId1" o:title=""/>
              </v:shape>
              <o:OLEObject Type="Embed" ProgID="PBrush" ShapeID="_x0000_i1027" DrawAspect="Content" ObjectID="_1485187048" r:id="rId2"/>
            </w:object>
          </w:r>
        </w:p>
      </w:tc>
    </w:tr>
  </w:tbl>
  <w:p w14:paraId="3AAD07BE" w14:textId="77777777" w:rsidR="00866C92" w:rsidRDefault="00FD7AFF" w:rsidP="00492786">
    <w:r>
      <w:rPr>
        <w:rFonts w:ascii="Helvetica 65" w:hAnsi="Helvetica 65"/>
        <w:b/>
        <w:sz w:val="22"/>
        <w:szCs w:val="22"/>
      </w:rPr>
      <w:pict w14:anchorId="4B81EFDB">
        <v:rect id="_x0000_i1028"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34"/>
      <w:gridCol w:w="1086"/>
    </w:tblGrid>
    <w:tr w:rsidR="00866C92" w14:paraId="363D437F" w14:textId="77777777" w:rsidTr="00814C8D">
      <w:tc>
        <w:tcPr>
          <w:tcW w:w="7308" w:type="dxa"/>
          <w:shd w:val="clear" w:color="auto" w:fill="auto"/>
        </w:tcPr>
        <w:p w14:paraId="587DECC5" w14:textId="77777777" w:rsidR="00866C92" w:rsidRDefault="00866C92" w:rsidP="00814C8D">
          <w:pPr>
            <w:pStyle w:val="Header"/>
          </w:pPr>
        </w:p>
        <w:p w14:paraId="71F11B7A" w14:textId="77777777" w:rsidR="00866C92" w:rsidRDefault="00866C92" w:rsidP="00814C8D">
          <w:pPr>
            <w:pStyle w:val="Header"/>
            <w:jc w:val="left"/>
          </w:pPr>
        </w:p>
      </w:tc>
      <w:tc>
        <w:tcPr>
          <w:tcW w:w="1052" w:type="dxa"/>
          <w:shd w:val="clear" w:color="auto" w:fill="auto"/>
          <w:vAlign w:val="center"/>
        </w:tcPr>
        <w:p w14:paraId="49B81653" w14:textId="77777777" w:rsidR="00866C92" w:rsidRDefault="00866C92" w:rsidP="00814C8D">
          <w:pPr>
            <w:pStyle w:val="Header"/>
            <w:jc w:val="center"/>
          </w:pPr>
          <w:r>
            <w:object w:dxaOrig="810" w:dyaOrig="795" w14:anchorId="49AF5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5pt;height:36pt" o:ole="">
                <v:imagedata r:id="rId1" o:title=""/>
              </v:shape>
              <o:OLEObject Type="Embed" ProgID="PBrush" ShapeID="_x0000_i1030" DrawAspect="Content" ObjectID="_1485187049" r:id="rId2"/>
            </w:object>
          </w:r>
        </w:p>
      </w:tc>
    </w:tr>
  </w:tbl>
  <w:p w14:paraId="675334B4" w14:textId="77777777" w:rsidR="00866C92" w:rsidRPr="002C768D" w:rsidRDefault="00FD7AFF" w:rsidP="002C768D">
    <w:pPr>
      <w:pStyle w:val="Header"/>
      <w:jc w:val="left"/>
      <w:rPr>
        <w:b/>
      </w:rPr>
    </w:pPr>
    <w:r>
      <w:rPr>
        <w:rFonts w:ascii="Helvetica 65" w:hAnsi="Helvetica 65"/>
        <w:b/>
        <w:sz w:val="22"/>
        <w:szCs w:val="22"/>
      </w:rPr>
      <w:pict w14:anchorId="67E30FA5">
        <v:rect id="_x0000_i1031"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C645C"/>
    <w:multiLevelType w:val="hybridMultilevel"/>
    <w:tmpl w:val="4C2CC91C"/>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CFD7367"/>
    <w:multiLevelType w:val="hybridMultilevel"/>
    <w:tmpl w:val="25C0C2D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D6A58E2"/>
    <w:multiLevelType w:val="hybridMultilevel"/>
    <w:tmpl w:val="C9CAC6AA"/>
    <w:lvl w:ilvl="0" w:tplc="0425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4">
    <w:nsid w:val="1AE56FC6"/>
    <w:multiLevelType w:val="multilevel"/>
    <w:tmpl w:val="D76E22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B4A19BC"/>
    <w:multiLevelType w:val="hybridMultilevel"/>
    <w:tmpl w:val="F080E9EA"/>
    <w:lvl w:ilvl="0" w:tplc="04250001">
      <w:numFmt w:val="bullet"/>
      <w:lvlText w:val=""/>
      <w:lvlJc w:val="left"/>
      <w:pPr>
        <w:ind w:left="720" w:hanging="360"/>
      </w:pPr>
      <w:rPr>
        <w:rFonts w:ascii="Symbol" w:eastAsia="Times New Roman" w:hAnsi="Symbol" w:cs="Times New Roman"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29264FAC"/>
    <w:multiLevelType w:val="hybridMultilevel"/>
    <w:tmpl w:val="053AE7D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38624406"/>
    <w:multiLevelType w:val="hybridMultilevel"/>
    <w:tmpl w:val="593EF38C"/>
    <w:lvl w:ilvl="0" w:tplc="04250001">
      <w:start w:val="2"/>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3BDA59BD"/>
    <w:multiLevelType w:val="hybridMultilevel"/>
    <w:tmpl w:val="60B2E10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4359636C"/>
    <w:multiLevelType w:val="hybridMultilevel"/>
    <w:tmpl w:val="FEC8DCBE"/>
    <w:lvl w:ilvl="0" w:tplc="783865E8">
      <w:start w:val="1"/>
      <w:numFmt w:val="decimal"/>
      <w:lvlText w:val="%1."/>
      <w:lvlJc w:val="left"/>
      <w:pPr>
        <w:ind w:left="360" w:hanging="360"/>
      </w:pPr>
      <w:rPr>
        <w:rFonts w:hint="default"/>
        <w:b/>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0">
    <w:nsid w:val="4A9A3172"/>
    <w:multiLevelType w:val="hybridMultilevel"/>
    <w:tmpl w:val="67525026"/>
    <w:lvl w:ilvl="0" w:tplc="178831A6">
      <w:start w:val="2"/>
      <w:numFmt w:val="bullet"/>
      <w:lvlText w:val="-"/>
      <w:lvlJc w:val="left"/>
      <w:pPr>
        <w:ind w:left="720" w:hanging="360"/>
      </w:pPr>
      <w:rPr>
        <w:rFonts w:ascii="Calibri" w:eastAsia="Calibri" w:hAnsi="Calibri" w:cs="Times New Roman"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start w:val="1"/>
      <w:numFmt w:val="bullet"/>
      <w:lvlText w:val="o"/>
      <w:lvlJc w:val="left"/>
      <w:pPr>
        <w:ind w:left="3600" w:hanging="360"/>
      </w:pPr>
      <w:rPr>
        <w:rFonts w:ascii="Courier New" w:hAnsi="Courier New" w:cs="Courier New" w:hint="default"/>
      </w:rPr>
    </w:lvl>
    <w:lvl w:ilvl="5" w:tplc="04250005">
      <w:start w:val="1"/>
      <w:numFmt w:val="bullet"/>
      <w:lvlText w:val=""/>
      <w:lvlJc w:val="left"/>
      <w:pPr>
        <w:ind w:left="4320" w:hanging="360"/>
      </w:pPr>
      <w:rPr>
        <w:rFonts w:ascii="Wingdings" w:hAnsi="Wingdings" w:hint="default"/>
      </w:rPr>
    </w:lvl>
    <w:lvl w:ilvl="6" w:tplc="04250001">
      <w:start w:val="1"/>
      <w:numFmt w:val="bullet"/>
      <w:lvlText w:val=""/>
      <w:lvlJc w:val="left"/>
      <w:pPr>
        <w:ind w:left="5040" w:hanging="360"/>
      </w:pPr>
      <w:rPr>
        <w:rFonts w:ascii="Symbol" w:hAnsi="Symbol" w:hint="default"/>
      </w:rPr>
    </w:lvl>
    <w:lvl w:ilvl="7" w:tplc="04250003">
      <w:start w:val="1"/>
      <w:numFmt w:val="bullet"/>
      <w:lvlText w:val="o"/>
      <w:lvlJc w:val="left"/>
      <w:pPr>
        <w:ind w:left="5760" w:hanging="360"/>
      </w:pPr>
      <w:rPr>
        <w:rFonts w:ascii="Courier New" w:hAnsi="Courier New" w:cs="Courier New" w:hint="default"/>
      </w:rPr>
    </w:lvl>
    <w:lvl w:ilvl="8" w:tplc="04250005">
      <w:start w:val="1"/>
      <w:numFmt w:val="bullet"/>
      <w:lvlText w:val=""/>
      <w:lvlJc w:val="left"/>
      <w:pPr>
        <w:ind w:left="6480" w:hanging="360"/>
      </w:pPr>
      <w:rPr>
        <w:rFonts w:ascii="Wingdings" w:hAnsi="Wingdings" w:hint="default"/>
      </w:rPr>
    </w:lvl>
  </w:abstractNum>
  <w:abstractNum w:abstractNumId="11">
    <w:nsid w:val="4C952E5F"/>
    <w:multiLevelType w:val="hybridMultilevel"/>
    <w:tmpl w:val="D6BC8B6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545D37EB"/>
    <w:multiLevelType w:val="hybridMultilevel"/>
    <w:tmpl w:val="FEC8DCBE"/>
    <w:lvl w:ilvl="0" w:tplc="783865E8">
      <w:start w:val="1"/>
      <w:numFmt w:val="decimal"/>
      <w:lvlText w:val="%1."/>
      <w:lvlJc w:val="left"/>
      <w:pPr>
        <w:ind w:left="360" w:hanging="360"/>
      </w:pPr>
      <w:rPr>
        <w:rFonts w:hint="default"/>
        <w:b/>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3">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4255E0"/>
    <w:multiLevelType w:val="hybridMultilevel"/>
    <w:tmpl w:val="39F850E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778F6E9F"/>
    <w:multiLevelType w:val="hybridMultilevel"/>
    <w:tmpl w:val="C2585614"/>
    <w:lvl w:ilvl="0" w:tplc="0425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5"/>
  </w:num>
  <w:num w:numId="7">
    <w:abstractNumId w:val="5"/>
  </w:num>
  <w:num w:numId="8">
    <w:abstractNumId w:val="8"/>
  </w:num>
  <w:num w:numId="9">
    <w:abstractNumId w:val="6"/>
  </w:num>
  <w:num w:numId="10">
    <w:abstractNumId w:val="11"/>
  </w:num>
  <w:num w:numId="11">
    <w:abstractNumId w:val="16"/>
  </w:num>
  <w:num w:numId="12">
    <w:abstractNumId w:val="1"/>
  </w:num>
  <w:num w:numId="13">
    <w:abstractNumId w:val="7"/>
  </w:num>
  <w:num w:numId="14">
    <w:abstractNumId w:val="10"/>
  </w:num>
  <w:num w:numId="15">
    <w:abstractNumId w:val="12"/>
  </w:num>
  <w:num w:numId="16">
    <w:abstractNumId w:val="0"/>
  </w:num>
  <w:num w:numId="17">
    <w:abstractNumId w:val="14"/>
  </w:num>
  <w:num w:numId="1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mailingLabels"/>
    <w:dataType w:val="textFile"/>
    <w:activeRecord w:val="-1"/>
    <w:odso/>
  </w:mailMerge>
  <w:defaultTabStop w:val="720"/>
  <w:hyphenationZone w:val="425"/>
  <w:noPunctuationKerning/>
  <w:characterSpacingControl w:val="doNotCompress"/>
  <w:hdrShapeDefaults>
    <o:shapedefaults v:ext="edit" spidmax="29082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019B"/>
    <w:rsid w:val="00000858"/>
    <w:rsid w:val="00001589"/>
    <w:rsid w:val="000019FD"/>
    <w:rsid w:val="00001C7E"/>
    <w:rsid w:val="00001C88"/>
    <w:rsid w:val="0000272D"/>
    <w:rsid w:val="00002A83"/>
    <w:rsid w:val="00002AAB"/>
    <w:rsid w:val="00002EAE"/>
    <w:rsid w:val="00003219"/>
    <w:rsid w:val="0000347F"/>
    <w:rsid w:val="00003A83"/>
    <w:rsid w:val="00003B86"/>
    <w:rsid w:val="00003C74"/>
    <w:rsid w:val="00003EAD"/>
    <w:rsid w:val="000042A2"/>
    <w:rsid w:val="000044E0"/>
    <w:rsid w:val="00004C99"/>
    <w:rsid w:val="0000517D"/>
    <w:rsid w:val="00005827"/>
    <w:rsid w:val="0000638E"/>
    <w:rsid w:val="00006486"/>
    <w:rsid w:val="000073E6"/>
    <w:rsid w:val="000073E8"/>
    <w:rsid w:val="0000765C"/>
    <w:rsid w:val="000077AE"/>
    <w:rsid w:val="0001009A"/>
    <w:rsid w:val="000101AA"/>
    <w:rsid w:val="000101D9"/>
    <w:rsid w:val="00010401"/>
    <w:rsid w:val="00010498"/>
    <w:rsid w:val="00010C62"/>
    <w:rsid w:val="000115EA"/>
    <w:rsid w:val="00011E6D"/>
    <w:rsid w:val="00011EAC"/>
    <w:rsid w:val="00011F46"/>
    <w:rsid w:val="0001282A"/>
    <w:rsid w:val="00012868"/>
    <w:rsid w:val="000128FF"/>
    <w:rsid w:val="00012F47"/>
    <w:rsid w:val="00013042"/>
    <w:rsid w:val="00013781"/>
    <w:rsid w:val="000138B5"/>
    <w:rsid w:val="00013B3F"/>
    <w:rsid w:val="00013FF3"/>
    <w:rsid w:val="000147E4"/>
    <w:rsid w:val="0001524D"/>
    <w:rsid w:val="000155FE"/>
    <w:rsid w:val="000156E7"/>
    <w:rsid w:val="000161F3"/>
    <w:rsid w:val="000165D9"/>
    <w:rsid w:val="00016EA5"/>
    <w:rsid w:val="00017063"/>
    <w:rsid w:val="0001719D"/>
    <w:rsid w:val="00017AC6"/>
    <w:rsid w:val="00017F24"/>
    <w:rsid w:val="00020128"/>
    <w:rsid w:val="0002031D"/>
    <w:rsid w:val="000214A6"/>
    <w:rsid w:val="00021657"/>
    <w:rsid w:val="00022655"/>
    <w:rsid w:val="00022C8C"/>
    <w:rsid w:val="00022CAE"/>
    <w:rsid w:val="00022EFB"/>
    <w:rsid w:val="000232AC"/>
    <w:rsid w:val="00023352"/>
    <w:rsid w:val="0002346D"/>
    <w:rsid w:val="0002372E"/>
    <w:rsid w:val="00023AF4"/>
    <w:rsid w:val="00023E0A"/>
    <w:rsid w:val="000243C0"/>
    <w:rsid w:val="00024993"/>
    <w:rsid w:val="00024EFE"/>
    <w:rsid w:val="00025206"/>
    <w:rsid w:val="00025669"/>
    <w:rsid w:val="000269D9"/>
    <w:rsid w:val="000308AC"/>
    <w:rsid w:val="00030A97"/>
    <w:rsid w:val="00030BA9"/>
    <w:rsid w:val="00030BFC"/>
    <w:rsid w:val="00031F68"/>
    <w:rsid w:val="0003238B"/>
    <w:rsid w:val="00032CA7"/>
    <w:rsid w:val="00032E3B"/>
    <w:rsid w:val="00034AAE"/>
    <w:rsid w:val="00034CD1"/>
    <w:rsid w:val="000353EE"/>
    <w:rsid w:val="00035AA1"/>
    <w:rsid w:val="00035D08"/>
    <w:rsid w:val="000363EC"/>
    <w:rsid w:val="000366FD"/>
    <w:rsid w:val="00037CE8"/>
    <w:rsid w:val="00037DDF"/>
    <w:rsid w:val="00037EB8"/>
    <w:rsid w:val="00040360"/>
    <w:rsid w:val="0004050E"/>
    <w:rsid w:val="00040A0E"/>
    <w:rsid w:val="00040A8B"/>
    <w:rsid w:val="00040BB2"/>
    <w:rsid w:val="00040F67"/>
    <w:rsid w:val="00041584"/>
    <w:rsid w:val="000418FD"/>
    <w:rsid w:val="00042055"/>
    <w:rsid w:val="000428BA"/>
    <w:rsid w:val="00043291"/>
    <w:rsid w:val="000434D1"/>
    <w:rsid w:val="0004363B"/>
    <w:rsid w:val="000438DC"/>
    <w:rsid w:val="00043F8D"/>
    <w:rsid w:val="00044E99"/>
    <w:rsid w:val="000452B9"/>
    <w:rsid w:val="000457A3"/>
    <w:rsid w:val="00045DD0"/>
    <w:rsid w:val="00045E40"/>
    <w:rsid w:val="000468F8"/>
    <w:rsid w:val="00046B9C"/>
    <w:rsid w:val="00047176"/>
    <w:rsid w:val="0004750B"/>
    <w:rsid w:val="00047B38"/>
    <w:rsid w:val="00047EDF"/>
    <w:rsid w:val="00047F50"/>
    <w:rsid w:val="0005045F"/>
    <w:rsid w:val="00050493"/>
    <w:rsid w:val="000506F2"/>
    <w:rsid w:val="0005074D"/>
    <w:rsid w:val="000507FC"/>
    <w:rsid w:val="00050DF9"/>
    <w:rsid w:val="0005121A"/>
    <w:rsid w:val="00051808"/>
    <w:rsid w:val="000518FF"/>
    <w:rsid w:val="00051B25"/>
    <w:rsid w:val="00051EB2"/>
    <w:rsid w:val="00051F21"/>
    <w:rsid w:val="00051FCC"/>
    <w:rsid w:val="00052349"/>
    <w:rsid w:val="0005287F"/>
    <w:rsid w:val="00052EB3"/>
    <w:rsid w:val="00052F6D"/>
    <w:rsid w:val="00052FA3"/>
    <w:rsid w:val="000530A3"/>
    <w:rsid w:val="00053534"/>
    <w:rsid w:val="000538E9"/>
    <w:rsid w:val="0005424F"/>
    <w:rsid w:val="000542FA"/>
    <w:rsid w:val="000549D4"/>
    <w:rsid w:val="00054FA2"/>
    <w:rsid w:val="000550EF"/>
    <w:rsid w:val="00055157"/>
    <w:rsid w:val="0005532A"/>
    <w:rsid w:val="00055383"/>
    <w:rsid w:val="00055442"/>
    <w:rsid w:val="00055C83"/>
    <w:rsid w:val="00055D5C"/>
    <w:rsid w:val="00055E78"/>
    <w:rsid w:val="00056280"/>
    <w:rsid w:val="00056697"/>
    <w:rsid w:val="0005727D"/>
    <w:rsid w:val="00057575"/>
    <w:rsid w:val="000575FB"/>
    <w:rsid w:val="00057EC7"/>
    <w:rsid w:val="0006002C"/>
    <w:rsid w:val="000604C7"/>
    <w:rsid w:val="00060891"/>
    <w:rsid w:val="000609A3"/>
    <w:rsid w:val="000611E2"/>
    <w:rsid w:val="00061202"/>
    <w:rsid w:val="00061D21"/>
    <w:rsid w:val="0006217C"/>
    <w:rsid w:val="00062C63"/>
    <w:rsid w:val="0006313E"/>
    <w:rsid w:val="00063324"/>
    <w:rsid w:val="0006365F"/>
    <w:rsid w:val="00063869"/>
    <w:rsid w:val="00063BA6"/>
    <w:rsid w:val="00064313"/>
    <w:rsid w:val="000646F7"/>
    <w:rsid w:val="000648C9"/>
    <w:rsid w:val="00064990"/>
    <w:rsid w:val="00064C22"/>
    <w:rsid w:val="00064C8C"/>
    <w:rsid w:val="00065143"/>
    <w:rsid w:val="000651FD"/>
    <w:rsid w:val="000652F8"/>
    <w:rsid w:val="00065551"/>
    <w:rsid w:val="000659C4"/>
    <w:rsid w:val="00065EF3"/>
    <w:rsid w:val="000661C1"/>
    <w:rsid w:val="0006710B"/>
    <w:rsid w:val="000674C1"/>
    <w:rsid w:val="00067A8B"/>
    <w:rsid w:val="00067DA7"/>
    <w:rsid w:val="000702DE"/>
    <w:rsid w:val="00070942"/>
    <w:rsid w:val="000709F8"/>
    <w:rsid w:val="00070BBE"/>
    <w:rsid w:val="000710BE"/>
    <w:rsid w:val="000713B6"/>
    <w:rsid w:val="00071404"/>
    <w:rsid w:val="00071416"/>
    <w:rsid w:val="00071C05"/>
    <w:rsid w:val="00071D28"/>
    <w:rsid w:val="00072586"/>
    <w:rsid w:val="00073356"/>
    <w:rsid w:val="00073B28"/>
    <w:rsid w:val="00073EE3"/>
    <w:rsid w:val="000741AC"/>
    <w:rsid w:val="0007430B"/>
    <w:rsid w:val="000743B2"/>
    <w:rsid w:val="0007457F"/>
    <w:rsid w:val="00074784"/>
    <w:rsid w:val="00074A3C"/>
    <w:rsid w:val="0007522A"/>
    <w:rsid w:val="00075B08"/>
    <w:rsid w:val="00075C55"/>
    <w:rsid w:val="00075D65"/>
    <w:rsid w:val="00076FCC"/>
    <w:rsid w:val="000778F8"/>
    <w:rsid w:val="00077B22"/>
    <w:rsid w:val="00077BF0"/>
    <w:rsid w:val="00080187"/>
    <w:rsid w:val="000804F5"/>
    <w:rsid w:val="00080B0C"/>
    <w:rsid w:val="00081224"/>
    <w:rsid w:val="00081B69"/>
    <w:rsid w:val="00082D59"/>
    <w:rsid w:val="00083D5F"/>
    <w:rsid w:val="00085370"/>
    <w:rsid w:val="00085525"/>
    <w:rsid w:val="0008555C"/>
    <w:rsid w:val="000855D2"/>
    <w:rsid w:val="000855D9"/>
    <w:rsid w:val="000858F4"/>
    <w:rsid w:val="00085C1B"/>
    <w:rsid w:val="0008603D"/>
    <w:rsid w:val="000869E7"/>
    <w:rsid w:val="00087104"/>
    <w:rsid w:val="000871AF"/>
    <w:rsid w:val="0008751A"/>
    <w:rsid w:val="00087A49"/>
    <w:rsid w:val="00087AAA"/>
    <w:rsid w:val="00090366"/>
    <w:rsid w:val="00090433"/>
    <w:rsid w:val="0009060D"/>
    <w:rsid w:val="00090E50"/>
    <w:rsid w:val="00090F74"/>
    <w:rsid w:val="00091243"/>
    <w:rsid w:val="00091385"/>
    <w:rsid w:val="00091685"/>
    <w:rsid w:val="00091741"/>
    <w:rsid w:val="00091937"/>
    <w:rsid w:val="00091EE7"/>
    <w:rsid w:val="000920B6"/>
    <w:rsid w:val="0009258D"/>
    <w:rsid w:val="00092679"/>
    <w:rsid w:val="000927A9"/>
    <w:rsid w:val="0009309A"/>
    <w:rsid w:val="00093814"/>
    <w:rsid w:val="000943D0"/>
    <w:rsid w:val="000946C9"/>
    <w:rsid w:val="00095C3E"/>
    <w:rsid w:val="0009625B"/>
    <w:rsid w:val="000963E3"/>
    <w:rsid w:val="000967F7"/>
    <w:rsid w:val="00096C02"/>
    <w:rsid w:val="00096ED4"/>
    <w:rsid w:val="00097477"/>
    <w:rsid w:val="00097AEE"/>
    <w:rsid w:val="00097B2E"/>
    <w:rsid w:val="000A0335"/>
    <w:rsid w:val="000A059A"/>
    <w:rsid w:val="000A09BA"/>
    <w:rsid w:val="000A0DCC"/>
    <w:rsid w:val="000A0E1F"/>
    <w:rsid w:val="000A1297"/>
    <w:rsid w:val="000A1AF8"/>
    <w:rsid w:val="000A1CF5"/>
    <w:rsid w:val="000A1DFC"/>
    <w:rsid w:val="000A1E9B"/>
    <w:rsid w:val="000A20AF"/>
    <w:rsid w:val="000A23A8"/>
    <w:rsid w:val="000A23EB"/>
    <w:rsid w:val="000A243B"/>
    <w:rsid w:val="000A24C2"/>
    <w:rsid w:val="000A28B0"/>
    <w:rsid w:val="000A295A"/>
    <w:rsid w:val="000A29E3"/>
    <w:rsid w:val="000A2E5F"/>
    <w:rsid w:val="000A3029"/>
    <w:rsid w:val="000A3366"/>
    <w:rsid w:val="000A3467"/>
    <w:rsid w:val="000A3885"/>
    <w:rsid w:val="000A38D0"/>
    <w:rsid w:val="000A39FE"/>
    <w:rsid w:val="000A40BF"/>
    <w:rsid w:val="000A4430"/>
    <w:rsid w:val="000A4BE2"/>
    <w:rsid w:val="000A4E94"/>
    <w:rsid w:val="000A5326"/>
    <w:rsid w:val="000A549E"/>
    <w:rsid w:val="000A55CC"/>
    <w:rsid w:val="000A5670"/>
    <w:rsid w:val="000A5ED9"/>
    <w:rsid w:val="000A6040"/>
    <w:rsid w:val="000A6464"/>
    <w:rsid w:val="000A67C2"/>
    <w:rsid w:val="000A6A8C"/>
    <w:rsid w:val="000A6F19"/>
    <w:rsid w:val="000A7447"/>
    <w:rsid w:val="000A748D"/>
    <w:rsid w:val="000A756C"/>
    <w:rsid w:val="000A776F"/>
    <w:rsid w:val="000B03C7"/>
    <w:rsid w:val="000B0D70"/>
    <w:rsid w:val="000B0D91"/>
    <w:rsid w:val="000B1DFF"/>
    <w:rsid w:val="000B22B4"/>
    <w:rsid w:val="000B2B4A"/>
    <w:rsid w:val="000B2CAF"/>
    <w:rsid w:val="000B3282"/>
    <w:rsid w:val="000B3E06"/>
    <w:rsid w:val="000B4172"/>
    <w:rsid w:val="000B42DE"/>
    <w:rsid w:val="000B5552"/>
    <w:rsid w:val="000B558B"/>
    <w:rsid w:val="000B6189"/>
    <w:rsid w:val="000B63FB"/>
    <w:rsid w:val="000B76B9"/>
    <w:rsid w:val="000B7C14"/>
    <w:rsid w:val="000C07E0"/>
    <w:rsid w:val="000C09E4"/>
    <w:rsid w:val="000C0F71"/>
    <w:rsid w:val="000C138C"/>
    <w:rsid w:val="000C146F"/>
    <w:rsid w:val="000C14E5"/>
    <w:rsid w:val="000C15D2"/>
    <w:rsid w:val="000C1803"/>
    <w:rsid w:val="000C1C56"/>
    <w:rsid w:val="000C1E7E"/>
    <w:rsid w:val="000C20E7"/>
    <w:rsid w:val="000C2300"/>
    <w:rsid w:val="000C27C2"/>
    <w:rsid w:val="000C2ADF"/>
    <w:rsid w:val="000C33A9"/>
    <w:rsid w:val="000C35E6"/>
    <w:rsid w:val="000C3C3B"/>
    <w:rsid w:val="000C3C90"/>
    <w:rsid w:val="000C4B2D"/>
    <w:rsid w:val="000C5594"/>
    <w:rsid w:val="000C5864"/>
    <w:rsid w:val="000C635F"/>
    <w:rsid w:val="000C66FA"/>
    <w:rsid w:val="000C6C41"/>
    <w:rsid w:val="000C705E"/>
    <w:rsid w:val="000C7486"/>
    <w:rsid w:val="000C74F0"/>
    <w:rsid w:val="000C7BFC"/>
    <w:rsid w:val="000C7FF9"/>
    <w:rsid w:val="000D004F"/>
    <w:rsid w:val="000D01BC"/>
    <w:rsid w:val="000D04B3"/>
    <w:rsid w:val="000D071E"/>
    <w:rsid w:val="000D093C"/>
    <w:rsid w:val="000D0D8D"/>
    <w:rsid w:val="000D0DAD"/>
    <w:rsid w:val="000D11D7"/>
    <w:rsid w:val="000D14AC"/>
    <w:rsid w:val="000D1AB2"/>
    <w:rsid w:val="000D285F"/>
    <w:rsid w:val="000D297E"/>
    <w:rsid w:val="000D2D38"/>
    <w:rsid w:val="000D2D84"/>
    <w:rsid w:val="000D3314"/>
    <w:rsid w:val="000D3FEF"/>
    <w:rsid w:val="000D508E"/>
    <w:rsid w:val="000D5CD4"/>
    <w:rsid w:val="000D5EF1"/>
    <w:rsid w:val="000D5FDC"/>
    <w:rsid w:val="000D616E"/>
    <w:rsid w:val="000D62EE"/>
    <w:rsid w:val="000E0644"/>
    <w:rsid w:val="000E06B1"/>
    <w:rsid w:val="000E0B78"/>
    <w:rsid w:val="000E0D04"/>
    <w:rsid w:val="000E0EE1"/>
    <w:rsid w:val="000E0F54"/>
    <w:rsid w:val="000E124A"/>
    <w:rsid w:val="000E156F"/>
    <w:rsid w:val="000E174B"/>
    <w:rsid w:val="000E1937"/>
    <w:rsid w:val="000E1951"/>
    <w:rsid w:val="000E24CB"/>
    <w:rsid w:val="000E2AFF"/>
    <w:rsid w:val="000E2BEA"/>
    <w:rsid w:val="000E2FDA"/>
    <w:rsid w:val="000E35A6"/>
    <w:rsid w:val="000E3751"/>
    <w:rsid w:val="000E3A82"/>
    <w:rsid w:val="000E3C23"/>
    <w:rsid w:val="000E3E9E"/>
    <w:rsid w:val="000E3F30"/>
    <w:rsid w:val="000E47DF"/>
    <w:rsid w:val="000E4DE6"/>
    <w:rsid w:val="000E4DEE"/>
    <w:rsid w:val="000E4FBE"/>
    <w:rsid w:val="000E51B5"/>
    <w:rsid w:val="000E5A41"/>
    <w:rsid w:val="000E6002"/>
    <w:rsid w:val="000E6057"/>
    <w:rsid w:val="000E6324"/>
    <w:rsid w:val="000E670A"/>
    <w:rsid w:val="000E7A1B"/>
    <w:rsid w:val="000E7CE6"/>
    <w:rsid w:val="000E7FE9"/>
    <w:rsid w:val="000F028B"/>
    <w:rsid w:val="000F0651"/>
    <w:rsid w:val="000F073A"/>
    <w:rsid w:val="000F09DF"/>
    <w:rsid w:val="000F0B65"/>
    <w:rsid w:val="000F0C58"/>
    <w:rsid w:val="000F0F17"/>
    <w:rsid w:val="000F1918"/>
    <w:rsid w:val="000F1CF1"/>
    <w:rsid w:val="000F1D1F"/>
    <w:rsid w:val="000F1DD5"/>
    <w:rsid w:val="000F22F9"/>
    <w:rsid w:val="000F2BCA"/>
    <w:rsid w:val="000F33B2"/>
    <w:rsid w:val="000F34FA"/>
    <w:rsid w:val="000F4402"/>
    <w:rsid w:val="000F4448"/>
    <w:rsid w:val="000F45F4"/>
    <w:rsid w:val="000F4A9A"/>
    <w:rsid w:val="000F51F3"/>
    <w:rsid w:val="000F5F08"/>
    <w:rsid w:val="000F60F9"/>
    <w:rsid w:val="000F6289"/>
    <w:rsid w:val="000F62D2"/>
    <w:rsid w:val="000F63FA"/>
    <w:rsid w:val="000F65A2"/>
    <w:rsid w:val="000F66F1"/>
    <w:rsid w:val="000F6B3D"/>
    <w:rsid w:val="000F6CE3"/>
    <w:rsid w:val="000F6D7C"/>
    <w:rsid w:val="000F7269"/>
    <w:rsid w:val="000F72E6"/>
    <w:rsid w:val="000F7608"/>
    <w:rsid w:val="000F7636"/>
    <w:rsid w:val="000F779E"/>
    <w:rsid w:val="000F7D81"/>
    <w:rsid w:val="00100461"/>
    <w:rsid w:val="001006FB"/>
    <w:rsid w:val="00100734"/>
    <w:rsid w:val="001008A7"/>
    <w:rsid w:val="00100922"/>
    <w:rsid w:val="00100D09"/>
    <w:rsid w:val="00101612"/>
    <w:rsid w:val="00101CA1"/>
    <w:rsid w:val="00102114"/>
    <w:rsid w:val="001021B2"/>
    <w:rsid w:val="001022E3"/>
    <w:rsid w:val="001025AA"/>
    <w:rsid w:val="001025B1"/>
    <w:rsid w:val="00102C36"/>
    <w:rsid w:val="00102D2D"/>
    <w:rsid w:val="00102D78"/>
    <w:rsid w:val="0010406B"/>
    <w:rsid w:val="0010409C"/>
    <w:rsid w:val="00104819"/>
    <w:rsid w:val="00105077"/>
    <w:rsid w:val="0010559B"/>
    <w:rsid w:val="0010596E"/>
    <w:rsid w:val="00105B03"/>
    <w:rsid w:val="00106039"/>
    <w:rsid w:val="00106400"/>
    <w:rsid w:val="001065DE"/>
    <w:rsid w:val="00106678"/>
    <w:rsid w:val="00107160"/>
    <w:rsid w:val="001071DF"/>
    <w:rsid w:val="001073CC"/>
    <w:rsid w:val="00107593"/>
    <w:rsid w:val="00107734"/>
    <w:rsid w:val="00107A3B"/>
    <w:rsid w:val="0011030E"/>
    <w:rsid w:val="001105BF"/>
    <w:rsid w:val="00111A9A"/>
    <w:rsid w:val="00111CA5"/>
    <w:rsid w:val="00112617"/>
    <w:rsid w:val="00112910"/>
    <w:rsid w:val="00112B2A"/>
    <w:rsid w:val="0011324A"/>
    <w:rsid w:val="001135E4"/>
    <w:rsid w:val="001148C2"/>
    <w:rsid w:val="00114CCD"/>
    <w:rsid w:val="00114D9B"/>
    <w:rsid w:val="001152FA"/>
    <w:rsid w:val="00115448"/>
    <w:rsid w:val="00115624"/>
    <w:rsid w:val="00115E98"/>
    <w:rsid w:val="001168D8"/>
    <w:rsid w:val="001169A2"/>
    <w:rsid w:val="00120EAC"/>
    <w:rsid w:val="00120F85"/>
    <w:rsid w:val="00121A86"/>
    <w:rsid w:val="00122123"/>
    <w:rsid w:val="0012292E"/>
    <w:rsid w:val="00122A91"/>
    <w:rsid w:val="00122B60"/>
    <w:rsid w:val="00122C38"/>
    <w:rsid w:val="00123CBB"/>
    <w:rsid w:val="001243FF"/>
    <w:rsid w:val="00124B56"/>
    <w:rsid w:val="00125003"/>
    <w:rsid w:val="0012557D"/>
    <w:rsid w:val="001259A1"/>
    <w:rsid w:val="00125A8C"/>
    <w:rsid w:val="00125CF1"/>
    <w:rsid w:val="00125DA6"/>
    <w:rsid w:val="00126B90"/>
    <w:rsid w:val="00126BAD"/>
    <w:rsid w:val="00126BAF"/>
    <w:rsid w:val="00126C46"/>
    <w:rsid w:val="00126E2D"/>
    <w:rsid w:val="00127B40"/>
    <w:rsid w:val="00130230"/>
    <w:rsid w:val="00130449"/>
    <w:rsid w:val="00130561"/>
    <w:rsid w:val="00130B4E"/>
    <w:rsid w:val="0013121C"/>
    <w:rsid w:val="00131680"/>
    <w:rsid w:val="00131B26"/>
    <w:rsid w:val="00131D14"/>
    <w:rsid w:val="00131DB9"/>
    <w:rsid w:val="00131F7B"/>
    <w:rsid w:val="001320ED"/>
    <w:rsid w:val="00132D00"/>
    <w:rsid w:val="00132ED7"/>
    <w:rsid w:val="00133482"/>
    <w:rsid w:val="0013419D"/>
    <w:rsid w:val="00134C83"/>
    <w:rsid w:val="00134C85"/>
    <w:rsid w:val="00134CCD"/>
    <w:rsid w:val="001350D7"/>
    <w:rsid w:val="00135188"/>
    <w:rsid w:val="001354F5"/>
    <w:rsid w:val="00135BC0"/>
    <w:rsid w:val="00135FA5"/>
    <w:rsid w:val="001360D7"/>
    <w:rsid w:val="0013639A"/>
    <w:rsid w:val="001369AF"/>
    <w:rsid w:val="00136ABC"/>
    <w:rsid w:val="00136DE4"/>
    <w:rsid w:val="00136FDD"/>
    <w:rsid w:val="0013744E"/>
    <w:rsid w:val="00137667"/>
    <w:rsid w:val="00140267"/>
    <w:rsid w:val="001403BF"/>
    <w:rsid w:val="0014062B"/>
    <w:rsid w:val="00140BCD"/>
    <w:rsid w:val="0014103B"/>
    <w:rsid w:val="001411EE"/>
    <w:rsid w:val="00141285"/>
    <w:rsid w:val="0014174A"/>
    <w:rsid w:val="00141A69"/>
    <w:rsid w:val="00141C1D"/>
    <w:rsid w:val="00141DAA"/>
    <w:rsid w:val="00142891"/>
    <w:rsid w:val="00143444"/>
    <w:rsid w:val="001437FD"/>
    <w:rsid w:val="00143C73"/>
    <w:rsid w:val="00144A5B"/>
    <w:rsid w:val="00144CE8"/>
    <w:rsid w:val="00145576"/>
    <w:rsid w:val="001458E0"/>
    <w:rsid w:val="00145A1A"/>
    <w:rsid w:val="00145D49"/>
    <w:rsid w:val="001461C4"/>
    <w:rsid w:val="001471AC"/>
    <w:rsid w:val="00147243"/>
    <w:rsid w:val="001472D3"/>
    <w:rsid w:val="001475C6"/>
    <w:rsid w:val="00147CA0"/>
    <w:rsid w:val="00150A0D"/>
    <w:rsid w:val="00150D2B"/>
    <w:rsid w:val="0015115C"/>
    <w:rsid w:val="00151253"/>
    <w:rsid w:val="00151ECA"/>
    <w:rsid w:val="001524E6"/>
    <w:rsid w:val="00152BD3"/>
    <w:rsid w:val="00153097"/>
    <w:rsid w:val="001532FA"/>
    <w:rsid w:val="00153569"/>
    <w:rsid w:val="001535A4"/>
    <w:rsid w:val="00153882"/>
    <w:rsid w:val="00153B13"/>
    <w:rsid w:val="00153BAC"/>
    <w:rsid w:val="00153D59"/>
    <w:rsid w:val="00154420"/>
    <w:rsid w:val="00154F21"/>
    <w:rsid w:val="00155447"/>
    <w:rsid w:val="00156629"/>
    <w:rsid w:val="00156877"/>
    <w:rsid w:val="00156DD3"/>
    <w:rsid w:val="00156EE6"/>
    <w:rsid w:val="001570FA"/>
    <w:rsid w:val="0015720C"/>
    <w:rsid w:val="00157543"/>
    <w:rsid w:val="00157653"/>
    <w:rsid w:val="0015779C"/>
    <w:rsid w:val="00157C50"/>
    <w:rsid w:val="001608B1"/>
    <w:rsid w:val="00160A22"/>
    <w:rsid w:val="00160AC2"/>
    <w:rsid w:val="00161D9B"/>
    <w:rsid w:val="00161E63"/>
    <w:rsid w:val="00161F9F"/>
    <w:rsid w:val="001627F4"/>
    <w:rsid w:val="00162AD2"/>
    <w:rsid w:val="0016338A"/>
    <w:rsid w:val="001635F7"/>
    <w:rsid w:val="001639CD"/>
    <w:rsid w:val="00163B84"/>
    <w:rsid w:val="00163E4B"/>
    <w:rsid w:val="00164057"/>
    <w:rsid w:val="0016444A"/>
    <w:rsid w:val="001644B4"/>
    <w:rsid w:val="00164723"/>
    <w:rsid w:val="0016518A"/>
    <w:rsid w:val="001654B6"/>
    <w:rsid w:val="001656C9"/>
    <w:rsid w:val="0016661D"/>
    <w:rsid w:val="001666FB"/>
    <w:rsid w:val="0016701D"/>
    <w:rsid w:val="0016711D"/>
    <w:rsid w:val="001672C0"/>
    <w:rsid w:val="00167B2D"/>
    <w:rsid w:val="00167ED6"/>
    <w:rsid w:val="001700C5"/>
    <w:rsid w:val="00170235"/>
    <w:rsid w:val="001707FB"/>
    <w:rsid w:val="001714F6"/>
    <w:rsid w:val="001715DA"/>
    <w:rsid w:val="001716C0"/>
    <w:rsid w:val="001716D6"/>
    <w:rsid w:val="00171950"/>
    <w:rsid w:val="001721BF"/>
    <w:rsid w:val="00172619"/>
    <w:rsid w:val="00172C1A"/>
    <w:rsid w:val="00172FC1"/>
    <w:rsid w:val="0017320A"/>
    <w:rsid w:val="0017328A"/>
    <w:rsid w:val="001737E0"/>
    <w:rsid w:val="00173EAB"/>
    <w:rsid w:val="00173F25"/>
    <w:rsid w:val="00173F37"/>
    <w:rsid w:val="00174041"/>
    <w:rsid w:val="00174158"/>
    <w:rsid w:val="00174350"/>
    <w:rsid w:val="00174698"/>
    <w:rsid w:val="001748DA"/>
    <w:rsid w:val="00174F57"/>
    <w:rsid w:val="001750B8"/>
    <w:rsid w:val="00175B40"/>
    <w:rsid w:val="00175CEA"/>
    <w:rsid w:val="001760B3"/>
    <w:rsid w:val="001768C0"/>
    <w:rsid w:val="001772C2"/>
    <w:rsid w:val="0017786C"/>
    <w:rsid w:val="00177995"/>
    <w:rsid w:val="00177A8F"/>
    <w:rsid w:val="001808D0"/>
    <w:rsid w:val="00180E56"/>
    <w:rsid w:val="00181168"/>
    <w:rsid w:val="00181469"/>
    <w:rsid w:val="00181754"/>
    <w:rsid w:val="00181D21"/>
    <w:rsid w:val="001827DB"/>
    <w:rsid w:val="001828B7"/>
    <w:rsid w:val="00182DC6"/>
    <w:rsid w:val="001836E6"/>
    <w:rsid w:val="00183AED"/>
    <w:rsid w:val="0018450A"/>
    <w:rsid w:val="00184662"/>
    <w:rsid w:val="001849D1"/>
    <w:rsid w:val="00184C21"/>
    <w:rsid w:val="00184CD0"/>
    <w:rsid w:val="00184E2C"/>
    <w:rsid w:val="00184F60"/>
    <w:rsid w:val="00185262"/>
    <w:rsid w:val="001853FF"/>
    <w:rsid w:val="001855EB"/>
    <w:rsid w:val="001856B7"/>
    <w:rsid w:val="00185C6D"/>
    <w:rsid w:val="00185DDC"/>
    <w:rsid w:val="00185F90"/>
    <w:rsid w:val="001865D0"/>
    <w:rsid w:val="00186C93"/>
    <w:rsid w:val="00186E55"/>
    <w:rsid w:val="00187118"/>
    <w:rsid w:val="00187167"/>
    <w:rsid w:val="00187439"/>
    <w:rsid w:val="001878BF"/>
    <w:rsid w:val="00187F7B"/>
    <w:rsid w:val="00190092"/>
    <w:rsid w:val="00190154"/>
    <w:rsid w:val="0019042C"/>
    <w:rsid w:val="001906E4"/>
    <w:rsid w:val="00190972"/>
    <w:rsid w:val="001909AC"/>
    <w:rsid w:val="00190B4A"/>
    <w:rsid w:val="00190D29"/>
    <w:rsid w:val="00190E24"/>
    <w:rsid w:val="00190F1C"/>
    <w:rsid w:val="001911C9"/>
    <w:rsid w:val="00191563"/>
    <w:rsid w:val="00191569"/>
    <w:rsid w:val="00191617"/>
    <w:rsid w:val="00191CC4"/>
    <w:rsid w:val="00192490"/>
    <w:rsid w:val="0019263B"/>
    <w:rsid w:val="00192C40"/>
    <w:rsid w:val="0019300E"/>
    <w:rsid w:val="001930E2"/>
    <w:rsid w:val="0019328C"/>
    <w:rsid w:val="001938B1"/>
    <w:rsid w:val="00193E99"/>
    <w:rsid w:val="00193F47"/>
    <w:rsid w:val="00194391"/>
    <w:rsid w:val="001943F0"/>
    <w:rsid w:val="00194867"/>
    <w:rsid w:val="001955D3"/>
    <w:rsid w:val="0019566F"/>
    <w:rsid w:val="00195B6F"/>
    <w:rsid w:val="00195EA7"/>
    <w:rsid w:val="00195FCC"/>
    <w:rsid w:val="00196081"/>
    <w:rsid w:val="001A07EA"/>
    <w:rsid w:val="001A0878"/>
    <w:rsid w:val="001A0C3B"/>
    <w:rsid w:val="001A0C44"/>
    <w:rsid w:val="001A0EB6"/>
    <w:rsid w:val="001A120E"/>
    <w:rsid w:val="001A1952"/>
    <w:rsid w:val="001A1AA6"/>
    <w:rsid w:val="001A1B41"/>
    <w:rsid w:val="001A305D"/>
    <w:rsid w:val="001A3183"/>
    <w:rsid w:val="001A31CB"/>
    <w:rsid w:val="001A3804"/>
    <w:rsid w:val="001A3B4E"/>
    <w:rsid w:val="001A402F"/>
    <w:rsid w:val="001A427F"/>
    <w:rsid w:val="001A47AA"/>
    <w:rsid w:val="001A58DF"/>
    <w:rsid w:val="001A6437"/>
    <w:rsid w:val="001A6BD3"/>
    <w:rsid w:val="001A71EF"/>
    <w:rsid w:val="001A74D1"/>
    <w:rsid w:val="001B061A"/>
    <w:rsid w:val="001B0C9E"/>
    <w:rsid w:val="001B11C1"/>
    <w:rsid w:val="001B14E7"/>
    <w:rsid w:val="001B1601"/>
    <w:rsid w:val="001B1D1D"/>
    <w:rsid w:val="001B21ED"/>
    <w:rsid w:val="001B2491"/>
    <w:rsid w:val="001B39B1"/>
    <w:rsid w:val="001B42C8"/>
    <w:rsid w:val="001B433B"/>
    <w:rsid w:val="001B4B57"/>
    <w:rsid w:val="001B55D3"/>
    <w:rsid w:val="001B5732"/>
    <w:rsid w:val="001B5839"/>
    <w:rsid w:val="001B5E70"/>
    <w:rsid w:val="001B5FA6"/>
    <w:rsid w:val="001B6DF0"/>
    <w:rsid w:val="001B6F54"/>
    <w:rsid w:val="001B760B"/>
    <w:rsid w:val="001B77C3"/>
    <w:rsid w:val="001B781D"/>
    <w:rsid w:val="001B7AB4"/>
    <w:rsid w:val="001B7ABA"/>
    <w:rsid w:val="001B7D92"/>
    <w:rsid w:val="001C0006"/>
    <w:rsid w:val="001C0035"/>
    <w:rsid w:val="001C0CA7"/>
    <w:rsid w:val="001C0D4C"/>
    <w:rsid w:val="001C0F1A"/>
    <w:rsid w:val="001C1EE2"/>
    <w:rsid w:val="001C1F41"/>
    <w:rsid w:val="001C26DB"/>
    <w:rsid w:val="001C29AD"/>
    <w:rsid w:val="001C3380"/>
    <w:rsid w:val="001C4288"/>
    <w:rsid w:val="001C42C8"/>
    <w:rsid w:val="001C44E1"/>
    <w:rsid w:val="001C4680"/>
    <w:rsid w:val="001C4703"/>
    <w:rsid w:val="001C5056"/>
    <w:rsid w:val="001C5807"/>
    <w:rsid w:val="001C6047"/>
    <w:rsid w:val="001C6AA3"/>
    <w:rsid w:val="001C6C36"/>
    <w:rsid w:val="001C754E"/>
    <w:rsid w:val="001C79CC"/>
    <w:rsid w:val="001C7A26"/>
    <w:rsid w:val="001C7E99"/>
    <w:rsid w:val="001C7EB3"/>
    <w:rsid w:val="001D037B"/>
    <w:rsid w:val="001D0419"/>
    <w:rsid w:val="001D0647"/>
    <w:rsid w:val="001D0885"/>
    <w:rsid w:val="001D0D3E"/>
    <w:rsid w:val="001D12F2"/>
    <w:rsid w:val="001D14BF"/>
    <w:rsid w:val="001D2886"/>
    <w:rsid w:val="001D3251"/>
    <w:rsid w:val="001D32DD"/>
    <w:rsid w:val="001D33DC"/>
    <w:rsid w:val="001D3C4A"/>
    <w:rsid w:val="001D3D52"/>
    <w:rsid w:val="001D42C1"/>
    <w:rsid w:val="001D47CF"/>
    <w:rsid w:val="001D484B"/>
    <w:rsid w:val="001D5144"/>
    <w:rsid w:val="001D520C"/>
    <w:rsid w:val="001D55D0"/>
    <w:rsid w:val="001D56EE"/>
    <w:rsid w:val="001D5863"/>
    <w:rsid w:val="001D5C05"/>
    <w:rsid w:val="001D5FE5"/>
    <w:rsid w:val="001D6985"/>
    <w:rsid w:val="001D70DF"/>
    <w:rsid w:val="001D79EE"/>
    <w:rsid w:val="001D7B12"/>
    <w:rsid w:val="001D7D7A"/>
    <w:rsid w:val="001D7D8F"/>
    <w:rsid w:val="001E096E"/>
    <w:rsid w:val="001E0AE6"/>
    <w:rsid w:val="001E11A8"/>
    <w:rsid w:val="001E1E28"/>
    <w:rsid w:val="001E26B1"/>
    <w:rsid w:val="001E277C"/>
    <w:rsid w:val="001E3243"/>
    <w:rsid w:val="001E348A"/>
    <w:rsid w:val="001E49B7"/>
    <w:rsid w:val="001E4BA6"/>
    <w:rsid w:val="001E4CA8"/>
    <w:rsid w:val="001E5866"/>
    <w:rsid w:val="001E59B0"/>
    <w:rsid w:val="001E5A54"/>
    <w:rsid w:val="001E6005"/>
    <w:rsid w:val="001E6469"/>
    <w:rsid w:val="001E6596"/>
    <w:rsid w:val="001E6879"/>
    <w:rsid w:val="001E6AB4"/>
    <w:rsid w:val="001E6DA2"/>
    <w:rsid w:val="001E6F55"/>
    <w:rsid w:val="001E70C8"/>
    <w:rsid w:val="001E7BC1"/>
    <w:rsid w:val="001E7C58"/>
    <w:rsid w:val="001F03E5"/>
    <w:rsid w:val="001F0B2F"/>
    <w:rsid w:val="001F1034"/>
    <w:rsid w:val="001F14AA"/>
    <w:rsid w:val="001F153D"/>
    <w:rsid w:val="001F165F"/>
    <w:rsid w:val="001F1CAB"/>
    <w:rsid w:val="001F2F50"/>
    <w:rsid w:val="001F32A3"/>
    <w:rsid w:val="001F3649"/>
    <w:rsid w:val="001F3834"/>
    <w:rsid w:val="001F3B06"/>
    <w:rsid w:val="001F460D"/>
    <w:rsid w:val="001F472E"/>
    <w:rsid w:val="001F48E0"/>
    <w:rsid w:val="001F4AA9"/>
    <w:rsid w:val="001F4B50"/>
    <w:rsid w:val="001F4C54"/>
    <w:rsid w:val="001F5984"/>
    <w:rsid w:val="001F6E55"/>
    <w:rsid w:val="001F759D"/>
    <w:rsid w:val="001F7BDD"/>
    <w:rsid w:val="001F7E26"/>
    <w:rsid w:val="00200143"/>
    <w:rsid w:val="002004C5"/>
    <w:rsid w:val="00200830"/>
    <w:rsid w:val="002009D1"/>
    <w:rsid w:val="00200AD2"/>
    <w:rsid w:val="00200C36"/>
    <w:rsid w:val="00201192"/>
    <w:rsid w:val="00201862"/>
    <w:rsid w:val="00201DDC"/>
    <w:rsid w:val="00202DC6"/>
    <w:rsid w:val="002035A5"/>
    <w:rsid w:val="002035ED"/>
    <w:rsid w:val="00203E1F"/>
    <w:rsid w:val="00204493"/>
    <w:rsid w:val="00204892"/>
    <w:rsid w:val="00204DCD"/>
    <w:rsid w:val="002059E3"/>
    <w:rsid w:val="00205A01"/>
    <w:rsid w:val="00205E83"/>
    <w:rsid w:val="00205F5B"/>
    <w:rsid w:val="002063F7"/>
    <w:rsid w:val="00206427"/>
    <w:rsid w:val="002067C8"/>
    <w:rsid w:val="002070DC"/>
    <w:rsid w:val="00207734"/>
    <w:rsid w:val="00207D19"/>
    <w:rsid w:val="00210040"/>
    <w:rsid w:val="00210FBC"/>
    <w:rsid w:val="002119C0"/>
    <w:rsid w:val="00211F64"/>
    <w:rsid w:val="0021202E"/>
    <w:rsid w:val="0021221A"/>
    <w:rsid w:val="00212C97"/>
    <w:rsid w:val="00212D22"/>
    <w:rsid w:val="00213385"/>
    <w:rsid w:val="00214480"/>
    <w:rsid w:val="00214987"/>
    <w:rsid w:val="00214A56"/>
    <w:rsid w:val="00214D73"/>
    <w:rsid w:val="00214F8C"/>
    <w:rsid w:val="0021538D"/>
    <w:rsid w:val="0021555D"/>
    <w:rsid w:val="00215CAD"/>
    <w:rsid w:val="00216018"/>
    <w:rsid w:val="00216495"/>
    <w:rsid w:val="002166BB"/>
    <w:rsid w:val="00216B13"/>
    <w:rsid w:val="00217288"/>
    <w:rsid w:val="002173CA"/>
    <w:rsid w:val="0021782D"/>
    <w:rsid w:val="002178B3"/>
    <w:rsid w:val="00217AD9"/>
    <w:rsid w:val="00220690"/>
    <w:rsid w:val="00220AD9"/>
    <w:rsid w:val="00221294"/>
    <w:rsid w:val="002213F0"/>
    <w:rsid w:val="002221C2"/>
    <w:rsid w:val="0022234B"/>
    <w:rsid w:val="002223F2"/>
    <w:rsid w:val="00222629"/>
    <w:rsid w:val="00222AF4"/>
    <w:rsid w:val="00222F40"/>
    <w:rsid w:val="00223D0D"/>
    <w:rsid w:val="002241DD"/>
    <w:rsid w:val="002245F2"/>
    <w:rsid w:val="0022467C"/>
    <w:rsid w:val="002246F5"/>
    <w:rsid w:val="002247E6"/>
    <w:rsid w:val="00224C4F"/>
    <w:rsid w:val="00225004"/>
    <w:rsid w:val="002258DD"/>
    <w:rsid w:val="00225E37"/>
    <w:rsid w:val="00225E5B"/>
    <w:rsid w:val="00226BBD"/>
    <w:rsid w:val="00226E29"/>
    <w:rsid w:val="002272C2"/>
    <w:rsid w:val="0022738A"/>
    <w:rsid w:val="00227788"/>
    <w:rsid w:val="00230490"/>
    <w:rsid w:val="0023088F"/>
    <w:rsid w:val="00230E82"/>
    <w:rsid w:val="00231D80"/>
    <w:rsid w:val="00231F4C"/>
    <w:rsid w:val="002323F7"/>
    <w:rsid w:val="002326A4"/>
    <w:rsid w:val="00233209"/>
    <w:rsid w:val="002339C9"/>
    <w:rsid w:val="00233A36"/>
    <w:rsid w:val="00233B0E"/>
    <w:rsid w:val="00233EC3"/>
    <w:rsid w:val="00233F5F"/>
    <w:rsid w:val="0023404D"/>
    <w:rsid w:val="00234FC6"/>
    <w:rsid w:val="002356CD"/>
    <w:rsid w:val="00235711"/>
    <w:rsid w:val="0023587E"/>
    <w:rsid w:val="0023588A"/>
    <w:rsid w:val="002360B5"/>
    <w:rsid w:val="002365C8"/>
    <w:rsid w:val="0023667F"/>
    <w:rsid w:val="00236951"/>
    <w:rsid w:val="00236AE4"/>
    <w:rsid w:val="00236B94"/>
    <w:rsid w:val="00236BCD"/>
    <w:rsid w:val="0023729F"/>
    <w:rsid w:val="0023765E"/>
    <w:rsid w:val="00237BEB"/>
    <w:rsid w:val="00237F8E"/>
    <w:rsid w:val="002408C8"/>
    <w:rsid w:val="002409DB"/>
    <w:rsid w:val="00240E79"/>
    <w:rsid w:val="00240FB1"/>
    <w:rsid w:val="002410B2"/>
    <w:rsid w:val="00241141"/>
    <w:rsid w:val="002414D8"/>
    <w:rsid w:val="00241699"/>
    <w:rsid w:val="002416EA"/>
    <w:rsid w:val="002417FF"/>
    <w:rsid w:val="00241E97"/>
    <w:rsid w:val="00242041"/>
    <w:rsid w:val="002424AF"/>
    <w:rsid w:val="00242ACB"/>
    <w:rsid w:val="002430F0"/>
    <w:rsid w:val="002431FF"/>
    <w:rsid w:val="002437AF"/>
    <w:rsid w:val="0024382D"/>
    <w:rsid w:val="00243B2A"/>
    <w:rsid w:val="00243BB2"/>
    <w:rsid w:val="00243F72"/>
    <w:rsid w:val="00244427"/>
    <w:rsid w:val="0024468B"/>
    <w:rsid w:val="0024490C"/>
    <w:rsid w:val="00245AD9"/>
    <w:rsid w:val="00245D0A"/>
    <w:rsid w:val="00246CC8"/>
    <w:rsid w:val="002475F5"/>
    <w:rsid w:val="002509CD"/>
    <w:rsid w:val="00251023"/>
    <w:rsid w:val="00251F7A"/>
    <w:rsid w:val="002520B1"/>
    <w:rsid w:val="00252378"/>
    <w:rsid w:val="0025281F"/>
    <w:rsid w:val="002532BD"/>
    <w:rsid w:val="002538FE"/>
    <w:rsid w:val="00253C2F"/>
    <w:rsid w:val="00253CE5"/>
    <w:rsid w:val="002545A6"/>
    <w:rsid w:val="002547E0"/>
    <w:rsid w:val="00254997"/>
    <w:rsid w:val="00254ACC"/>
    <w:rsid w:val="00254BCF"/>
    <w:rsid w:val="00255219"/>
    <w:rsid w:val="002556ED"/>
    <w:rsid w:val="00255C1B"/>
    <w:rsid w:val="00255CC8"/>
    <w:rsid w:val="00255EA8"/>
    <w:rsid w:val="00255F07"/>
    <w:rsid w:val="002560DF"/>
    <w:rsid w:val="0025640F"/>
    <w:rsid w:val="002564A6"/>
    <w:rsid w:val="002603D7"/>
    <w:rsid w:val="0026076E"/>
    <w:rsid w:val="00260823"/>
    <w:rsid w:val="00260D15"/>
    <w:rsid w:val="00260DB1"/>
    <w:rsid w:val="00260F78"/>
    <w:rsid w:val="0026165F"/>
    <w:rsid w:val="00261C72"/>
    <w:rsid w:val="00261FAF"/>
    <w:rsid w:val="00262183"/>
    <w:rsid w:val="00262588"/>
    <w:rsid w:val="0026265B"/>
    <w:rsid w:val="0026268A"/>
    <w:rsid w:val="002628F8"/>
    <w:rsid w:val="00262AB2"/>
    <w:rsid w:val="00262C06"/>
    <w:rsid w:val="00263376"/>
    <w:rsid w:val="00263447"/>
    <w:rsid w:val="00263FC2"/>
    <w:rsid w:val="00264013"/>
    <w:rsid w:val="002643D7"/>
    <w:rsid w:val="00264CE6"/>
    <w:rsid w:val="00265066"/>
    <w:rsid w:val="0026556C"/>
    <w:rsid w:val="00265594"/>
    <w:rsid w:val="00265745"/>
    <w:rsid w:val="0026596B"/>
    <w:rsid w:val="00266AD5"/>
    <w:rsid w:val="00266EB7"/>
    <w:rsid w:val="00267B65"/>
    <w:rsid w:val="00270876"/>
    <w:rsid w:val="00270960"/>
    <w:rsid w:val="00271600"/>
    <w:rsid w:val="002717E0"/>
    <w:rsid w:val="00271C2E"/>
    <w:rsid w:val="002721A0"/>
    <w:rsid w:val="00272414"/>
    <w:rsid w:val="002730DD"/>
    <w:rsid w:val="00273402"/>
    <w:rsid w:val="00273B1C"/>
    <w:rsid w:val="00274024"/>
    <w:rsid w:val="00274231"/>
    <w:rsid w:val="002749A7"/>
    <w:rsid w:val="00274B1A"/>
    <w:rsid w:val="002757EA"/>
    <w:rsid w:val="00275995"/>
    <w:rsid w:val="002761C4"/>
    <w:rsid w:val="0027634E"/>
    <w:rsid w:val="00276A51"/>
    <w:rsid w:val="0027708C"/>
    <w:rsid w:val="002770E3"/>
    <w:rsid w:val="0027734B"/>
    <w:rsid w:val="00280275"/>
    <w:rsid w:val="00280E01"/>
    <w:rsid w:val="00281238"/>
    <w:rsid w:val="0028170E"/>
    <w:rsid w:val="002826DA"/>
    <w:rsid w:val="00282CA2"/>
    <w:rsid w:val="002834B6"/>
    <w:rsid w:val="00283770"/>
    <w:rsid w:val="00283978"/>
    <w:rsid w:val="00283A30"/>
    <w:rsid w:val="00283E71"/>
    <w:rsid w:val="002847FA"/>
    <w:rsid w:val="00284890"/>
    <w:rsid w:val="00284A3A"/>
    <w:rsid w:val="00285155"/>
    <w:rsid w:val="002854F5"/>
    <w:rsid w:val="002858AD"/>
    <w:rsid w:val="00285BF9"/>
    <w:rsid w:val="00286494"/>
    <w:rsid w:val="0028677C"/>
    <w:rsid w:val="00286912"/>
    <w:rsid w:val="00286BCB"/>
    <w:rsid w:val="00286C46"/>
    <w:rsid w:val="00287DE5"/>
    <w:rsid w:val="00291A4A"/>
    <w:rsid w:val="0029228B"/>
    <w:rsid w:val="00292CFF"/>
    <w:rsid w:val="00293383"/>
    <w:rsid w:val="00293397"/>
    <w:rsid w:val="00293E7F"/>
    <w:rsid w:val="002940FD"/>
    <w:rsid w:val="002941CD"/>
    <w:rsid w:val="0029470E"/>
    <w:rsid w:val="002947E6"/>
    <w:rsid w:val="002949E4"/>
    <w:rsid w:val="00294BA7"/>
    <w:rsid w:val="002952D2"/>
    <w:rsid w:val="00295CA4"/>
    <w:rsid w:val="00296078"/>
    <w:rsid w:val="00296444"/>
    <w:rsid w:val="00296C87"/>
    <w:rsid w:val="00297276"/>
    <w:rsid w:val="002A015F"/>
    <w:rsid w:val="002A03F9"/>
    <w:rsid w:val="002A03FC"/>
    <w:rsid w:val="002A04F1"/>
    <w:rsid w:val="002A0ACD"/>
    <w:rsid w:val="002A0C99"/>
    <w:rsid w:val="002A11D3"/>
    <w:rsid w:val="002A12C9"/>
    <w:rsid w:val="002A1573"/>
    <w:rsid w:val="002A22A2"/>
    <w:rsid w:val="002A2820"/>
    <w:rsid w:val="002A31A4"/>
    <w:rsid w:val="002A33E0"/>
    <w:rsid w:val="002A3F11"/>
    <w:rsid w:val="002A4355"/>
    <w:rsid w:val="002A4589"/>
    <w:rsid w:val="002A4677"/>
    <w:rsid w:val="002A57D1"/>
    <w:rsid w:val="002A5888"/>
    <w:rsid w:val="002A58F0"/>
    <w:rsid w:val="002A5B65"/>
    <w:rsid w:val="002A613B"/>
    <w:rsid w:val="002A6BC3"/>
    <w:rsid w:val="002A6F83"/>
    <w:rsid w:val="002A7008"/>
    <w:rsid w:val="002A7036"/>
    <w:rsid w:val="002A71CC"/>
    <w:rsid w:val="002A7700"/>
    <w:rsid w:val="002A7864"/>
    <w:rsid w:val="002A7E80"/>
    <w:rsid w:val="002B0022"/>
    <w:rsid w:val="002B06D1"/>
    <w:rsid w:val="002B0F43"/>
    <w:rsid w:val="002B1374"/>
    <w:rsid w:val="002B1AF5"/>
    <w:rsid w:val="002B1D74"/>
    <w:rsid w:val="002B257F"/>
    <w:rsid w:val="002B2890"/>
    <w:rsid w:val="002B2D4E"/>
    <w:rsid w:val="002B43CB"/>
    <w:rsid w:val="002B43D5"/>
    <w:rsid w:val="002B46BE"/>
    <w:rsid w:val="002B4E89"/>
    <w:rsid w:val="002B530E"/>
    <w:rsid w:val="002B57FB"/>
    <w:rsid w:val="002B6A6E"/>
    <w:rsid w:val="002B6DA3"/>
    <w:rsid w:val="002B6EFF"/>
    <w:rsid w:val="002C00C6"/>
    <w:rsid w:val="002C0E7C"/>
    <w:rsid w:val="002C100A"/>
    <w:rsid w:val="002C12BB"/>
    <w:rsid w:val="002C13BF"/>
    <w:rsid w:val="002C198A"/>
    <w:rsid w:val="002C1A95"/>
    <w:rsid w:val="002C213E"/>
    <w:rsid w:val="002C2689"/>
    <w:rsid w:val="002C346B"/>
    <w:rsid w:val="002C3754"/>
    <w:rsid w:val="002C3ACC"/>
    <w:rsid w:val="002C49EC"/>
    <w:rsid w:val="002C4C83"/>
    <w:rsid w:val="002C563B"/>
    <w:rsid w:val="002C57FF"/>
    <w:rsid w:val="002C5855"/>
    <w:rsid w:val="002C5BAF"/>
    <w:rsid w:val="002C63B8"/>
    <w:rsid w:val="002C6926"/>
    <w:rsid w:val="002C6FFE"/>
    <w:rsid w:val="002C72FB"/>
    <w:rsid w:val="002C7461"/>
    <w:rsid w:val="002C768D"/>
    <w:rsid w:val="002C7DD9"/>
    <w:rsid w:val="002D009B"/>
    <w:rsid w:val="002D0770"/>
    <w:rsid w:val="002D0BFA"/>
    <w:rsid w:val="002D0F79"/>
    <w:rsid w:val="002D0FC4"/>
    <w:rsid w:val="002D1131"/>
    <w:rsid w:val="002D1308"/>
    <w:rsid w:val="002D15D3"/>
    <w:rsid w:val="002D176C"/>
    <w:rsid w:val="002D1872"/>
    <w:rsid w:val="002D1E2E"/>
    <w:rsid w:val="002D2BC3"/>
    <w:rsid w:val="002D3681"/>
    <w:rsid w:val="002D4DDE"/>
    <w:rsid w:val="002D56CB"/>
    <w:rsid w:val="002D5726"/>
    <w:rsid w:val="002D650D"/>
    <w:rsid w:val="002D65C9"/>
    <w:rsid w:val="002D74F4"/>
    <w:rsid w:val="002D76CD"/>
    <w:rsid w:val="002D7EF7"/>
    <w:rsid w:val="002E0082"/>
    <w:rsid w:val="002E099F"/>
    <w:rsid w:val="002E0D04"/>
    <w:rsid w:val="002E1313"/>
    <w:rsid w:val="002E1A79"/>
    <w:rsid w:val="002E214C"/>
    <w:rsid w:val="002E2D8E"/>
    <w:rsid w:val="002E3410"/>
    <w:rsid w:val="002E3989"/>
    <w:rsid w:val="002E3C44"/>
    <w:rsid w:val="002E3CFE"/>
    <w:rsid w:val="002E45F4"/>
    <w:rsid w:val="002E4BEB"/>
    <w:rsid w:val="002E4D5F"/>
    <w:rsid w:val="002E554C"/>
    <w:rsid w:val="002E562B"/>
    <w:rsid w:val="002E5681"/>
    <w:rsid w:val="002E65D5"/>
    <w:rsid w:val="002E73B8"/>
    <w:rsid w:val="002E771B"/>
    <w:rsid w:val="002F0050"/>
    <w:rsid w:val="002F064E"/>
    <w:rsid w:val="002F081F"/>
    <w:rsid w:val="002F0C78"/>
    <w:rsid w:val="002F0E01"/>
    <w:rsid w:val="002F0E81"/>
    <w:rsid w:val="002F0FC7"/>
    <w:rsid w:val="002F1365"/>
    <w:rsid w:val="002F1485"/>
    <w:rsid w:val="002F179D"/>
    <w:rsid w:val="002F1882"/>
    <w:rsid w:val="002F1A92"/>
    <w:rsid w:val="002F1B2D"/>
    <w:rsid w:val="002F1BA4"/>
    <w:rsid w:val="002F1E75"/>
    <w:rsid w:val="002F24A8"/>
    <w:rsid w:val="002F2556"/>
    <w:rsid w:val="002F2830"/>
    <w:rsid w:val="002F289F"/>
    <w:rsid w:val="002F2AAF"/>
    <w:rsid w:val="002F2D38"/>
    <w:rsid w:val="002F32D0"/>
    <w:rsid w:val="002F359A"/>
    <w:rsid w:val="002F38AB"/>
    <w:rsid w:val="002F42EA"/>
    <w:rsid w:val="002F439B"/>
    <w:rsid w:val="002F46BF"/>
    <w:rsid w:val="002F4891"/>
    <w:rsid w:val="002F4FC3"/>
    <w:rsid w:val="002F552D"/>
    <w:rsid w:val="002F562E"/>
    <w:rsid w:val="002F568A"/>
    <w:rsid w:val="002F56A0"/>
    <w:rsid w:val="002F62CF"/>
    <w:rsid w:val="002F694E"/>
    <w:rsid w:val="002F7308"/>
    <w:rsid w:val="002F763F"/>
    <w:rsid w:val="002F77ED"/>
    <w:rsid w:val="002F77F1"/>
    <w:rsid w:val="002F7BF2"/>
    <w:rsid w:val="002F7F13"/>
    <w:rsid w:val="00300760"/>
    <w:rsid w:val="00300792"/>
    <w:rsid w:val="00300DC3"/>
    <w:rsid w:val="00301445"/>
    <w:rsid w:val="0030160C"/>
    <w:rsid w:val="00301A88"/>
    <w:rsid w:val="00301ABE"/>
    <w:rsid w:val="00302034"/>
    <w:rsid w:val="00302902"/>
    <w:rsid w:val="00302F45"/>
    <w:rsid w:val="003031C0"/>
    <w:rsid w:val="00303393"/>
    <w:rsid w:val="003033A2"/>
    <w:rsid w:val="003034E0"/>
    <w:rsid w:val="003036DC"/>
    <w:rsid w:val="00304014"/>
    <w:rsid w:val="00304081"/>
    <w:rsid w:val="00304470"/>
    <w:rsid w:val="003058B0"/>
    <w:rsid w:val="00305CBC"/>
    <w:rsid w:val="0030621E"/>
    <w:rsid w:val="0030640D"/>
    <w:rsid w:val="003065E4"/>
    <w:rsid w:val="00306C01"/>
    <w:rsid w:val="00307023"/>
    <w:rsid w:val="003072E4"/>
    <w:rsid w:val="0030787B"/>
    <w:rsid w:val="00307895"/>
    <w:rsid w:val="00307A2A"/>
    <w:rsid w:val="0031017C"/>
    <w:rsid w:val="003108F3"/>
    <w:rsid w:val="003112EC"/>
    <w:rsid w:val="00311D94"/>
    <w:rsid w:val="00312421"/>
    <w:rsid w:val="003124CA"/>
    <w:rsid w:val="003128E1"/>
    <w:rsid w:val="00312E80"/>
    <w:rsid w:val="003130DD"/>
    <w:rsid w:val="00313538"/>
    <w:rsid w:val="003138DE"/>
    <w:rsid w:val="00313A24"/>
    <w:rsid w:val="00313B32"/>
    <w:rsid w:val="0031405F"/>
    <w:rsid w:val="00314541"/>
    <w:rsid w:val="003145A2"/>
    <w:rsid w:val="00314F30"/>
    <w:rsid w:val="003150F4"/>
    <w:rsid w:val="00315206"/>
    <w:rsid w:val="003152E8"/>
    <w:rsid w:val="0031554D"/>
    <w:rsid w:val="003159F4"/>
    <w:rsid w:val="00315BE9"/>
    <w:rsid w:val="00315F90"/>
    <w:rsid w:val="00316721"/>
    <w:rsid w:val="003168E5"/>
    <w:rsid w:val="00316FDD"/>
    <w:rsid w:val="003170A2"/>
    <w:rsid w:val="00317678"/>
    <w:rsid w:val="00317AD5"/>
    <w:rsid w:val="00317F1C"/>
    <w:rsid w:val="00320356"/>
    <w:rsid w:val="00320B1A"/>
    <w:rsid w:val="00320CF6"/>
    <w:rsid w:val="003220A6"/>
    <w:rsid w:val="0032266D"/>
    <w:rsid w:val="00322D04"/>
    <w:rsid w:val="00322F5A"/>
    <w:rsid w:val="00323054"/>
    <w:rsid w:val="003232B7"/>
    <w:rsid w:val="003240CB"/>
    <w:rsid w:val="00324663"/>
    <w:rsid w:val="00324A79"/>
    <w:rsid w:val="00325380"/>
    <w:rsid w:val="00325BB3"/>
    <w:rsid w:val="00325ED0"/>
    <w:rsid w:val="003267E4"/>
    <w:rsid w:val="00326F1D"/>
    <w:rsid w:val="00326FF4"/>
    <w:rsid w:val="003273DA"/>
    <w:rsid w:val="003275C6"/>
    <w:rsid w:val="00327BAC"/>
    <w:rsid w:val="0033008A"/>
    <w:rsid w:val="003300FF"/>
    <w:rsid w:val="00331FA0"/>
    <w:rsid w:val="0033207B"/>
    <w:rsid w:val="0033210E"/>
    <w:rsid w:val="0033273D"/>
    <w:rsid w:val="0033367E"/>
    <w:rsid w:val="00334465"/>
    <w:rsid w:val="0033474A"/>
    <w:rsid w:val="003347C1"/>
    <w:rsid w:val="00334CA4"/>
    <w:rsid w:val="00334F7C"/>
    <w:rsid w:val="003351FA"/>
    <w:rsid w:val="003354B4"/>
    <w:rsid w:val="003355D8"/>
    <w:rsid w:val="003357FE"/>
    <w:rsid w:val="00335BAB"/>
    <w:rsid w:val="00335D27"/>
    <w:rsid w:val="003362D2"/>
    <w:rsid w:val="00336D94"/>
    <w:rsid w:val="0033739D"/>
    <w:rsid w:val="0033772E"/>
    <w:rsid w:val="00337A46"/>
    <w:rsid w:val="00337B69"/>
    <w:rsid w:val="00337BC3"/>
    <w:rsid w:val="0034059B"/>
    <w:rsid w:val="003411F2"/>
    <w:rsid w:val="00341547"/>
    <w:rsid w:val="003415F8"/>
    <w:rsid w:val="00341651"/>
    <w:rsid w:val="0034175A"/>
    <w:rsid w:val="00341BD7"/>
    <w:rsid w:val="00341D33"/>
    <w:rsid w:val="00341F38"/>
    <w:rsid w:val="0034208C"/>
    <w:rsid w:val="003422A1"/>
    <w:rsid w:val="0034285B"/>
    <w:rsid w:val="0034289C"/>
    <w:rsid w:val="00342DA0"/>
    <w:rsid w:val="0034369F"/>
    <w:rsid w:val="0034403E"/>
    <w:rsid w:val="00344277"/>
    <w:rsid w:val="00344322"/>
    <w:rsid w:val="00344407"/>
    <w:rsid w:val="003444A4"/>
    <w:rsid w:val="00344ABD"/>
    <w:rsid w:val="00344EDF"/>
    <w:rsid w:val="00346807"/>
    <w:rsid w:val="0034682F"/>
    <w:rsid w:val="00347024"/>
    <w:rsid w:val="00347B8D"/>
    <w:rsid w:val="0035039E"/>
    <w:rsid w:val="0035077B"/>
    <w:rsid w:val="00350982"/>
    <w:rsid w:val="00350E23"/>
    <w:rsid w:val="00351040"/>
    <w:rsid w:val="00351082"/>
    <w:rsid w:val="00351D01"/>
    <w:rsid w:val="00351D79"/>
    <w:rsid w:val="00351EDB"/>
    <w:rsid w:val="00352549"/>
    <w:rsid w:val="0035295F"/>
    <w:rsid w:val="00353578"/>
    <w:rsid w:val="00353838"/>
    <w:rsid w:val="00353B3D"/>
    <w:rsid w:val="003543BC"/>
    <w:rsid w:val="003543E4"/>
    <w:rsid w:val="0035446D"/>
    <w:rsid w:val="003552C9"/>
    <w:rsid w:val="003553D6"/>
    <w:rsid w:val="003554F7"/>
    <w:rsid w:val="0035607F"/>
    <w:rsid w:val="0035765B"/>
    <w:rsid w:val="0036025B"/>
    <w:rsid w:val="00360BFD"/>
    <w:rsid w:val="00360F6B"/>
    <w:rsid w:val="003610D2"/>
    <w:rsid w:val="003611C9"/>
    <w:rsid w:val="003612F4"/>
    <w:rsid w:val="003617B4"/>
    <w:rsid w:val="0036286B"/>
    <w:rsid w:val="003629DF"/>
    <w:rsid w:val="00362AC1"/>
    <w:rsid w:val="00363324"/>
    <w:rsid w:val="003634A2"/>
    <w:rsid w:val="00363EAD"/>
    <w:rsid w:val="00364616"/>
    <w:rsid w:val="00364A4A"/>
    <w:rsid w:val="00364B38"/>
    <w:rsid w:val="00365FF0"/>
    <w:rsid w:val="003660BA"/>
    <w:rsid w:val="003666E4"/>
    <w:rsid w:val="003670F9"/>
    <w:rsid w:val="00370397"/>
    <w:rsid w:val="003703A1"/>
    <w:rsid w:val="003706A0"/>
    <w:rsid w:val="003707EE"/>
    <w:rsid w:val="0037119D"/>
    <w:rsid w:val="00371221"/>
    <w:rsid w:val="0037139B"/>
    <w:rsid w:val="00371CEA"/>
    <w:rsid w:val="00371FCF"/>
    <w:rsid w:val="00371FF0"/>
    <w:rsid w:val="00372744"/>
    <w:rsid w:val="00372784"/>
    <w:rsid w:val="00372845"/>
    <w:rsid w:val="00372DA2"/>
    <w:rsid w:val="00372E42"/>
    <w:rsid w:val="0037337C"/>
    <w:rsid w:val="00373CB6"/>
    <w:rsid w:val="0037455A"/>
    <w:rsid w:val="003746EA"/>
    <w:rsid w:val="00374C60"/>
    <w:rsid w:val="00374DE5"/>
    <w:rsid w:val="00374E03"/>
    <w:rsid w:val="00376110"/>
    <w:rsid w:val="00376778"/>
    <w:rsid w:val="003768F4"/>
    <w:rsid w:val="00377653"/>
    <w:rsid w:val="00377665"/>
    <w:rsid w:val="003777A0"/>
    <w:rsid w:val="00377ADC"/>
    <w:rsid w:val="00380382"/>
    <w:rsid w:val="0038065E"/>
    <w:rsid w:val="00380991"/>
    <w:rsid w:val="003812A0"/>
    <w:rsid w:val="003828F3"/>
    <w:rsid w:val="00382CBD"/>
    <w:rsid w:val="00382F1C"/>
    <w:rsid w:val="003832A2"/>
    <w:rsid w:val="00383B43"/>
    <w:rsid w:val="00384160"/>
    <w:rsid w:val="0038442E"/>
    <w:rsid w:val="00384BFE"/>
    <w:rsid w:val="00385A03"/>
    <w:rsid w:val="0038622B"/>
    <w:rsid w:val="00386673"/>
    <w:rsid w:val="00387170"/>
    <w:rsid w:val="0038743D"/>
    <w:rsid w:val="0038791A"/>
    <w:rsid w:val="00387C3D"/>
    <w:rsid w:val="003902C9"/>
    <w:rsid w:val="00390359"/>
    <w:rsid w:val="00390366"/>
    <w:rsid w:val="00390758"/>
    <w:rsid w:val="003911EB"/>
    <w:rsid w:val="00391303"/>
    <w:rsid w:val="003919D0"/>
    <w:rsid w:val="00391F65"/>
    <w:rsid w:val="003925BD"/>
    <w:rsid w:val="0039266A"/>
    <w:rsid w:val="00393496"/>
    <w:rsid w:val="00393EE4"/>
    <w:rsid w:val="00394495"/>
    <w:rsid w:val="003944D5"/>
    <w:rsid w:val="0039567C"/>
    <w:rsid w:val="003956D0"/>
    <w:rsid w:val="00395A8D"/>
    <w:rsid w:val="003960CA"/>
    <w:rsid w:val="00396A6F"/>
    <w:rsid w:val="003970AE"/>
    <w:rsid w:val="00397294"/>
    <w:rsid w:val="00397B1B"/>
    <w:rsid w:val="00397FE7"/>
    <w:rsid w:val="003A06CF"/>
    <w:rsid w:val="003A0EBA"/>
    <w:rsid w:val="003A0F79"/>
    <w:rsid w:val="003A118A"/>
    <w:rsid w:val="003A1555"/>
    <w:rsid w:val="003A1647"/>
    <w:rsid w:val="003A1702"/>
    <w:rsid w:val="003A1C55"/>
    <w:rsid w:val="003A1F9A"/>
    <w:rsid w:val="003A237E"/>
    <w:rsid w:val="003A266B"/>
    <w:rsid w:val="003A2806"/>
    <w:rsid w:val="003A2822"/>
    <w:rsid w:val="003A2BE3"/>
    <w:rsid w:val="003A2E4A"/>
    <w:rsid w:val="003A321E"/>
    <w:rsid w:val="003A331D"/>
    <w:rsid w:val="003A469C"/>
    <w:rsid w:val="003A53CE"/>
    <w:rsid w:val="003A5400"/>
    <w:rsid w:val="003A5996"/>
    <w:rsid w:val="003A6131"/>
    <w:rsid w:val="003A67F9"/>
    <w:rsid w:val="003A6C77"/>
    <w:rsid w:val="003A78DB"/>
    <w:rsid w:val="003A7926"/>
    <w:rsid w:val="003A7A1D"/>
    <w:rsid w:val="003A7EBD"/>
    <w:rsid w:val="003B0910"/>
    <w:rsid w:val="003B16C8"/>
    <w:rsid w:val="003B16E0"/>
    <w:rsid w:val="003B17C2"/>
    <w:rsid w:val="003B1DD6"/>
    <w:rsid w:val="003B298A"/>
    <w:rsid w:val="003B3042"/>
    <w:rsid w:val="003B359F"/>
    <w:rsid w:val="003B3C46"/>
    <w:rsid w:val="003B3D94"/>
    <w:rsid w:val="003B3EED"/>
    <w:rsid w:val="003B4C2B"/>
    <w:rsid w:val="003B5005"/>
    <w:rsid w:val="003B54F6"/>
    <w:rsid w:val="003B56FE"/>
    <w:rsid w:val="003B57DA"/>
    <w:rsid w:val="003B5945"/>
    <w:rsid w:val="003B6146"/>
    <w:rsid w:val="003B667A"/>
    <w:rsid w:val="003B66FA"/>
    <w:rsid w:val="003B6C61"/>
    <w:rsid w:val="003B6E8C"/>
    <w:rsid w:val="003B6FAD"/>
    <w:rsid w:val="003B7190"/>
    <w:rsid w:val="003B7783"/>
    <w:rsid w:val="003B7AED"/>
    <w:rsid w:val="003B7E69"/>
    <w:rsid w:val="003C02D4"/>
    <w:rsid w:val="003C0508"/>
    <w:rsid w:val="003C1801"/>
    <w:rsid w:val="003C1D6C"/>
    <w:rsid w:val="003C2071"/>
    <w:rsid w:val="003C2585"/>
    <w:rsid w:val="003C2CFC"/>
    <w:rsid w:val="003C2DDF"/>
    <w:rsid w:val="003C2E82"/>
    <w:rsid w:val="003C2F8B"/>
    <w:rsid w:val="003C36E9"/>
    <w:rsid w:val="003C37C8"/>
    <w:rsid w:val="003C4349"/>
    <w:rsid w:val="003C4369"/>
    <w:rsid w:val="003C43C1"/>
    <w:rsid w:val="003C4685"/>
    <w:rsid w:val="003C4923"/>
    <w:rsid w:val="003C4C7D"/>
    <w:rsid w:val="003C525C"/>
    <w:rsid w:val="003C5A95"/>
    <w:rsid w:val="003C60F8"/>
    <w:rsid w:val="003C6159"/>
    <w:rsid w:val="003C6712"/>
    <w:rsid w:val="003C6874"/>
    <w:rsid w:val="003C69FB"/>
    <w:rsid w:val="003C6A37"/>
    <w:rsid w:val="003C6E7E"/>
    <w:rsid w:val="003C73C2"/>
    <w:rsid w:val="003C74A3"/>
    <w:rsid w:val="003C7F3E"/>
    <w:rsid w:val="003D0510"/>
    <w:rsid w:val="003D1135"/>
    <w:rsid w:val="003D1544"/>
    <w:rsid w:val="003D16EF"/>
    <w:rsid w:val="003D17ED"/>
    <w:rsid w:val="003D1BC8"/>
    <w:rsid w:val="003D1D39"/>
    <w:rsid w:val="003D1E99"/>
    <w:rsid w:val="003D1F37"/>
    <w:rsid w:val="003D26E2"/>
    <w:rsid w:val="003D2A21"/>
    <w:rsid w:val="003D2C03"/>
    <w:rsid w:val="003D328D"/>
    <w:rsid w:val="003D33B8"/>
    <w:rsid w:val="003D39DE"/>
    <w:rsid w:val="003D3AFF"/>
    <w:rsid w:val="003D43C7"/>
    <w:rsid w:val="003D46C9"/>
    <w:rsid w:val="003D471C"/>
    <w:rsid w:val="003D4966"/>
    <w:rsid w:val="003D559A"/>
    <w:rsid w:val="003D6710"/>
    <w:rsid w:val="003D6890"/>
    <w:rsid w:val="003D7088"/>
    <w:rsid w:val="003D7F77"/>
    <w:rsid w:val="003D7FBF"/>
    <w:rsid w:val="003E0043"/>
    <w:rsid w:val="003E0121"/>
    <w:rsid w:val="003E0334"/>
    <w:rsid w:val="003E09A8"/>
    <w:rsid w:val="003E09FF"/>
    <w:rsid w:val="003E0EA1"/>
    <w:rsid w:val="003E0EE3"/>
    <w:rsid w:val="003E1171"/>
    <w:rsid w:val="003E1483"/>
    <w:rsid w:val="003E1BDF"/>
    <w:rsid w:val="003E1D39"/>
    <w:rsid w:val="003E22C4"/>
    <w:rsid w:val="003E24BB"/>
    <w:rsid w:val="003E26C0"/>
    <w:rsid w:val="003E2FD0"/>
    <w:rsid w:val="003E3BC7"/>
    <w:rsid w:val="003E3C67"/>
    <w:rsid w:val="003E4258"/>
    <w:rsid w:val="003E430F"/>
    <w:rsid w:val="003E4464"/>
    <w:rsid w:val="003E47D5"/>
    <w:rsid w:val="003E484E"/>
    <w:rsid w:val="003E4ABF"/>
    <w:rsid w:val="003E4B14"/>
    <w:rsid w:val="003E4BF9"/>
    <w:rsid w:val="003E4E62"/>
    <w:rsid w:val="003E4E6F"/>
    <w:rsid w:val="003E53A5"/>
    <w:rsid w:val="003E56F2"/>
    <w:rsid w:val="003E5789"/>
    <w:rsid w:val="003E5B52"/>
    <w:rsid w:val="003E5BD1"/>
    <w:rsid w:val="003E6091"/>
    <w:rsid w:val="003E6192"/>
    <w:rsid w:val="003E6286"/>
    <w:rsid w:val="003E648F"/>
    <w:rsid w:val="003E6507"/>
    <w:rsid w:val="003E67D8"/>
    <w:rsid w:val="003E70B9"/>
    <w:rsid w:val="003F0044"/>
    <w:rsid w:val="003F0AC1"/>
    <w:rsid w:val="003F103F"/>
    <w:rsid w:val="003F1088"/>
    <w:rsid w:val="003F111F"/>
    <w:rsid w:val="003F1827"/>
    <w:rsid w:val="003F1AD6"/>
    <w:rsid w:val="003F1D59"/>
    <w:rsid w:val="003F1E5D"/>
    <w:rsid w:val="003F1E9C"/>
    <w:rsid w:val="003F265E"/>
    <w:rsid w:val="003F2B72"/>
    <w:rsid w:val="003F2BCC"/>
    <w:rsid w:val="003F2D77"/>
    <w:rsid w:val="003F370A"/>
    <w:rsid w:val="003F3B57"/>
    <w:rsid w:val="003F421B"/>
    <w:rsid w:val="003F52E4"/>
    <w:rsid w:val="003F58C0"/>
    <w:rsid w:val="003F5F60"/>
    <w:rsid w:val="003F65EF"/>
    <w:rsid w:val="003F6A33"/>
    <w:rsid w:val="003F7295"/>
    <w:rsid w:val="003F7420"/>
    <w:rsid w:val="003F77A2"/>
    <w:rsid w:val="003F78E8"/>
    <w:rsid w:val="003F7CCC"/>
    <w:rsid w:val="003F7DCD"/>
    <w:rsid w:val="00400007"/>
    <w:rsid w:val="00400886"/>
    <w:rsid w:val="00400941"/>
    <w:rsid w:val="00400E2E"/>
    <w:rsid w:val="00400E51"/>
    <w:rsid w:val="004011FF"/>
    <w:rsid w:val="004026CC"/>
    <w:rsid w:val="004034AB"/>
    <w:rsid w:val="004035BD"/>
    <w:rsid w:val="00403A8F"/>
    <w:rsid w:val="00403B18"/>
    <w:rsid w:val="00403E17"/>
    <w:rsid w:val="00404143"/>
    <w:rsid w:val="004041DE"/>
    <w:rsid w:val="0040476A"/>
    <w:rsid w:val="0040504B"/>
    <w:rsid w:val="00405060"/>
    <w:rsid w:val="00405257"/>
    <w:rsid w:val="004052F6"/>
    <w:rsid w:val="0040557F"/>
    <w:rsid w:val="00405759"/>
    <w:rsid w:val="00405D34"/>
    <w:rsid w:val="0040617D"/>
    <w:rsid w:val="004063C6"/>
    <w:rsid w:val="004063DF"/>
    <w:rsid w:val="00406533"/>
    <w:rsid w:val="00406AD9"/>
    <w:rsid w:val="00406B31"/>
    <w:rsid w:val="004075E0"/>
    <w:rsid w:val="0040769D"/>
    <w:rsid w:val="004079F2"/>
    <w:rsid w:val="00407A10"/>
    <w:rsid w:val="00407A21"/>
    <w:rsid w:val="00407BF8"/>
    <w:rsid w:val="00407F62"/>
    <w:rsid w:val="004101AF"/>
    <w:rsid w:val="00410858"/>
    <w:rsid w:val="00410F1D"/>
    <w:rsid w:val="004119FA"/>
    <w:rsid w:val="004128EC"/>
    <w:rsid w:val="004133AB"/>
    <w:rsid w:val="00413EBF"/>
    <w:rsid w:val="00414EED"/>
    <w:rsid w:val="004157D4"/>
    <w:rsid w:val="00415A1B"/>
    <w:rsid w:val="0041607A"/>
    <w:rsid w:val="004160D7"/>
    <w:rsid w:val="00416936"/>
    <w:rsid w:val="00416C34"/>
    <w:rsid w:val="00417533"/>
    <w:rsid w:val="00417774"/>
    <w:rsid w:val="0042076B"/>
    <w:rsid w:val="0042099A"/>
    <w:rsid w:val="0042103B"/>
    <w:rsid w:val="004210C1"/>
    <w:rsid w:val="0042129D"/>
    <w:rsid w:val="004217A4"/>
    <w:rsid w:val="004239F6"/>
    <w:rsid w:val="00423E17"/>
    <w:rsid w:val="00424191"/>
    <w:rsid w:val="004255D8"/>
    <w:rsid w:val="00425A72"/>
    <w:rsid w:val="00425AD8"/>
    <w:rsid w:val="00425FB0"/>
    <w:rsid w:val="00426151"/>
    <w:rsid w:val="004262A7"/>
    <w:rsid w:val="004269F6"/>
    <w:rsid w:val="00427D45"/>
    <w:rsid w:val="00430899"/>
    <w:rsid w:val="00430A92"/>
    <w:rsid w:val="004313AB"/>
    <w:rsid w:val="00431CCE"/>
    <w:rsid w:val="00431DF3"/>
    <w:rsid w:val="0043257E"/>
    <w:rsid w:val="0043263E"/>
    <w:rsid w:val="00433779"/>
    <w:rsid w:val="00433A60"/>
    <w:rsid w:val="00433B87"/>
    <w:rsid w:val="00434102"/>
    <w:rsid w:val="00434383"/>
    <w:rsid w:val="004345DC"/>
    <w:rsid w:val="00434812"/>
    <w:rsid w:val="00434943"/>
    <w:rsid w:val="00434ADF"/>
    <w:rsid w:val="004353AC"/>
    <w:rsid w:val="004358D9"/>
    <w:rsid w:val="00435C40"/>
    <w:rsid w:val="00435C90"/>
    <w:rsid w:val="004362CE"/>
    <w:rsid w:val="004363A2"/>
    <w:rsid w:val="0043661F"/>
    <w:rsid w:val="00436D8B"/>
    <w:rsid w:val="004374A5"/>
    <w:rsid w:val="004378E6"/>
    <w:rsid w:val="00437AE3"/>
    <w:rsid w:val="00437E25"/>
    <w:rsid w:val="00437EF8"/>
    <w:rsid w:val="00440FA2"/>
    <w:rsid w:val="0044121A"/>
    <w:rsid w:val="00441869"/>
    <w:rsid w:val="00441A52"/>
    <w:rsid w:val="00441E8F"/>
    <w:rsid w:val="00442685"/>
    <w:rsid w:val="0044277A"/>
    <w:rsid w:val="00444CB3"/>
    <w:rsid w:val="004453FF"/>
    <w:rsid w:val="00445771"/>
    <w:rsid w:val="00446550"/>
    <w:rsid w:val="00446C0E"/>
    <w:rsid w:val="00447094"/>
    <w:rsid w:val="0044766E"/>
    <w:rsid w:val="00447E30"/>
    <w:rsid w:val="00450CE2"/>
    <w:rsid w:val="004513E8"/>
    <w:rsid w:val="00451465"/>
    <w:rsid w:val="0045148C"/>
    <w:rsid w:val="00451DBF"/>
    <w:rsid w:val="00452E52"/>
    <w:rsid w:val="004530C7"/>
    <w:rsid w:val="004531FF"/>
    <w:rsid w:val="0045362F"/>
    <w:rsid w:val="00453E5D"/>
    <w:rsid w:val="00453F53"/>
    <w:rsid w:val="004540C5"/>
    <w:rsid w:val="004543EF"/>
    <w:rsid w:val="0045452F"/>
    <w:rsid w:val="00454564"/>
    <w:rsid w:val="00454A95"/>
    <w:rsid w:val="00454E0C"/>
    <w:rsid w:val="00454E5D"/>
    <w:rsid w:val="004553E4"/>
    <w:rsid w:val="00455DBC"/>
    <w:rsid w:val="00456244"/>
    <w:rsid w:val="004566BC"/>
    <w:rsid w:val="004569BF"/>
    <w:rsid w:val="00456A46"/>
    <w:rsid w:val="00456E38"/>
    <w:rsid w:val="004575A1"/>
    <w:rsid w:val="00457724"/>
    <w:rsid w:val="00457DB7"/>
    <w:rsid w:val="00460BC1"/>
    <w:rsid w:val="00460FE0"/>
    <w:rsid w:val="00461558"/>
    <w:rsid w:val="004615ED"/>
    <w:rsid w:val="00461E31"/>
    <w:rsid w:val="004627CD"/>
    <w:rsid w:val="00462CD2"/>
    <w:rsid w:val="00462E65"/>
    <w:rsid w:val="00462EFA"/>
    <w:rsid w:val="004632A3"/>
    <w:rsid w:val="00463A80"/>
    <w:rsid w:val="00463E4C"/>
    <w:rsid w:val="00464044"/>
    <w:rsid w:val="00464550"/>
    <w:rsid w:val="004646B7"/>
    <w:rsid w:val="004646EC"/>
    <w:rsid w:val="00464744"/>
    <w:rsid w:val="0046489A"/>
    <w:rsid w:val="004649A8"/>
    <w:rsid w:val="00464A7E"/>
    <w:rsid w:val="00465252"/>
    <w:rsid w:val="004656A6"/>
    <w:rsid w:val="00465D06"/>
    <w:rsid w:val="00465D59"/>
    <w:rsid w:val="00465E8F"/>
    <w:rsid w:val="00466280"/>
    <w:rsid w:val="00466461"/>
    <w:rsid w:val="0046661E"/>
    <w:rsid w:val="00466730"/>
    <w:rsid w:val="004702FD"/>
    <w:rsid w:val="0047034E"/>
    <w:rsid w:val="00470650"/>
    <w:rsid w:val="004707AB"/>
    <w:rsid w:val="00470BFE"/>
    <w:rsid w:val="00470EE9"/>
    <w:rsid w:val="004712B6"/>
    <w:rsid w:val="004715ED"/>
    <w:rsid w:val="0047165F"/>
    <w:rsid w:val="00471F01"/>
    <w:rsid w:val="004720D1"/>
    <w:rsid w:val="0047259D"/>
    <w:rsid w:val="00472C1A"/>
    <w:rsid w:val="0047337B"/>
    <w:rsid w:val="00473800"/>
    <w:rsid w:val="004739FA"/>
    <w:rsid w:val="00473C4F"/>
    <w:rsid w:val="0047456E"/>
    <w:rsid w:val="00474721"/>
    <w:rsid w:val="004749C9"/>
    <w:rsid w:val="00475444"/>
    <w:rsid w:val="00475A7A"/>
    <w:rsid w:val="004761DE"/>
    <w:rsid w:val="0047645D"/>
    <w:rsid w:val="0047648E"/>
    <w:rsid w:val="00476500"/>
    <w:rsid w:val="004765A8"/>
    <w:rsid w:val="00476A2A"/>
    <w:rsid w:val="00477CDA"/>
    <w:rsid w:val="00477E34"/>
    <w:rsid w:val="00480356"/>
    <w:rsid w:val="004807C5"/>
    <w:rsid w:val="00480DD4"/>
    <w:rsid w:val="00481170"/>
    <w:rsid w:val="00481663"/>
    <w:rsid w:val="00481713"/>
    <w:rsid w:val="00482507"/>
    <w:rsid w:val="004825EF"/>
    <w:rsid w:val="004826E5"/>
    <w:rsid w:val="0048271D"/>
    <w:rsid w:val="0048292E"/>
    <w:rsid w:val="004839F5"/>
    <w:rsid w:val="00483A52"/>
    <w:rsid w:val="004841EB"/>
    <w:rsid w:val="00484D64"/>
    <w:rsid w:val="004856FA"/>
    <w:rsid w:val="00485EF0"/>
    <w:rsid w:val="004865E9"/>
    <w:rsid w:val="00486A2B"/>
    <w:rsid w:val="00486B5D"/>
    <w:rsid w:val="004874E5"/>
    <w:rsid w:val="004875CA"/>
    <w:rsid w:val="004877B8"/>
    <w:rsid w:val="004877C5"/>
    <w:rsid w:val="00487CC2"/>
    <w:rsid w:val="004900EE"/>
    <w:rsid w:val="0049063B"/>
    <w:rsid w:val="00490D77"/>
    <w:rsid w:val="00492786"/>
    <w:rsid w:val="00492960"/>
    <w:rsid w:val="004929D6"/>
    <w:rsid w:val="0049304C"/>
    <w:rsid w:val="00493757"/>
    <w:rsid w:val="00493923"/>
    <w:rsid w:val="00493F34"/>
    <w:rsid w:val="00494324"/>
    <w:rsid w:val="00494344"/>
    <w:rsid w:val="00494676"/>
    <w:rsid w:val="00494CD6"/>
    <w:rsid w:val="00495442"/>
    <w:rsid w:val="0049562D"/>
    <w:rsid w:val="00495B4C"/>
    <w:rsid w:val="004963E9"/>
    <w:rsid w:val="0049677E"/>
    <w:rsid w:val="004968EC"/>
    <w:rsid w:val="00496DEC"/>
    <w:rsid w:val="00497221"/>
    <w:rsid w:val="00497460"/>
    <w:rsid w:val="00497588"/>
    <w:rsid w:val="004978B7"/>
    <w:rsid w:val="00497925"/>
    <w:rsid w:val="004A055D"/>
    <w:rsid w:val="004A0CF8"/>
    <w:rsid w:val="004A12DC"/>
    <w:rsid w:val="004A1485"/>
    <w:rsid w:val="004A1F1F"/>
    <w:rsid w:val="004A2AF1"/>
    <w:rsid w:val="004A2DA8"/>
    <w:rsid w:val="004A3B49"/>
    <w:rsid w:val="004A3E87"/>
    <w:rsid w:val="004A3F65"/>
    <w:rsid w:val="004A4640"/>
    <w:rsid w:val="004A4683"/>
    <w:rsid w:val="004A486C"/>
    <w:rsid w:val="004A48B8"/>
    <w:rsid w:val="004A4A28"/>
    <w:rsid w:val="004A4F36"/>
    <w:rsid w:val="004A4FEC"/>
    <w:rsid w:val="004A5014"/>
    <w:rsid w:val="004A5A3B"/>
    <w:rsid w:val="004A5CCB"/>
    <w:rsid w:val="004A5E37"/>
    <w:rsid w:val="004A6118"/>
    <w:rsid w:val="004A617C"/>
    <w:rsid w:val="004A61E0"/>
    <w:rsid w:val="004A65D8"/>
    <w:rsid w:val="004A66F6"/>
    <w:rsid w:val="004A67E5"/>
    <w:rsid w:val="004A69E7"/>
    <w:rsid w:val="004A6BAF"/>
    <w:rsid w:val="004A6CDC"/>
    <w:rsid w:val="004A7167"/>
    <w:rsid w:val="004A770C"/>
    <w:rsid w:val="004A7807"/>
    <w:rsid w:val="004A7B65"/>
    <w:rsid w:val="004A7E67"/>
    <w:rsid w:val="004B1055"/>
    <w:rsid w:val="004B1B59"/>
    <w:rsid w:val="004B1CC3"/>
    <w:rsid w:val="004B201B"/>
    <w:rsid w:val="004B21C4"/>
    <w:rsid w:val="004B2C66"/>
    <w:rsid w:val="004B3221"/>
    <w:rsid w:val="004B32A8"/>
    <w:rsid w:val="004B3479"/>
    <w:rsid w:val="004B4173"/>
    <w:rsid w:val="004B4649"/>
    <w:rsid w:val="004B47B0"/>
    <w:rsid w:val="004B4ECC"/>
    <w:rsid w:val="004B5308"/>
    <w:rsid w:val="004B5810"/>
    <w:rsid w:val="004B5946"/>
    <w:rsid w:val="004B5F48"/>
    <w:rsid w:val="004B6559"/>
    <w:rsid w:val="004B65EC"/>
    <w:rsid w:val="004B6795"/>
    <w:rsid w:val="004B6927"/>
    <w:rsid w:val="004B6D57"/>
    <w:rsid w:val="004B6D7A"/>
    <w:rsid w:val="004B7CFA"/>
    <w:rsid w:val="004B7D76"/>
    <w:rsid w:val="004C0523"/>
    <w:rsid w:val="004C0BE6"/>
    <w:rsid w:val="004C113B"/>
    <w:rsid w:val="004C11E8"/>
    <w:rsid w:val="004C12E8"/>
    <w:rsid w:val="004C1DC5"/>
    <w:rsid w:val="004C1ED2"/>
    <w:rsid w:val="004C28D3"/>
    <w:rsid w:val="004C2CC0"/>
    <w:rsid w:val="004C3686"/>
    <w:rsid w:val="004C37A5"/>
    <w:rsid w:val="004C3894"/>
    <w:rsid w:val="004C389E"/>
    <w:rsid w:val="004C3B3A"/>
    <w:rsid w:val="004C3B75"/>
    <w:rsid w:val="004C40CA"/>
    <w:rsid w:val="004C4906"/>
    <w:rsid w:val="004C4ABF"/>
    <w:rsid w:val="004C4CB3"/>
    <w:rsid w:val="004C5533"/>
    <w:rsid w:val="004C5546"/>
    <w:rsid w:val="004C5779"/>
    <w:rsid w:val="004C6111"/>
    <w:rsid w:val="004C6A58"/>
    <w:rsid w:val="004C6F27"/>
    <w:rsid w:val="004C7D30"/>
    <w:rsid w:val="004C7D57"/>
    <w:rsid w:val="004C7F33"/>
    <w:rsid w:val="004D03ED"/>
    <w:rsid w:val="004D0563"/>
    <w:rsid w:val="004D0751"/>
    <w:rsid w:val="004D0B16"/>
    <w:rsid w:val="004D0BDB"/>
    <w:rsid w:val="004D0ED9"/>
    <w:rsid w:val="004D1112"/>
    <w:rsid w:val="004D17A1"/>
    <w:rsid w:val="004D1A55"/>
    <w:rsid w:val="004D1E03"/>
    <w:rsid w:val="004D205B"/>
    <w:rsid w:val="004D2483"/>
    <w:rsid w:val="004D2C14"/>
    <w:rsid w:val="004D32E7"/>
    <w:rsid w:val="004D3460"/>
    <w:rsid w:val="004D346C"/>
    <w:rsid w:val="004D34F4"/>
    <w:rsid w:val="004D39E8"/>
    <w:rsid w:val="004D47A9"/>
    <w:rsid w:val="004D50B0"/>
    <w:rsid w:val="004D573A"/>
    <w:rsid w:val="004D5A97"/>
    <w:rsid w:val="004D5D6E"/>
    <w:rsid w:val="004D5FFD"/>
    <w:rsid w:val="004D6750"/>
    <w:rsid w:val="004D68A1"/>
    <w:rsid w:val="004D6B72"/>
    <w:rsid w:val="004D6B92"/>
    <w:rsid w:val="004D6B9A"/>
    <w:rsid w:val="004D72D7"/>
    <w:rsid w:val="004D747C"/>
    <w:rsid w:val="004D74FC"/>
    <w:rsid w:val="004D7A3A"/>
    <w:rsid w:val="004E0385"/>
    <w:rsid w:val="004E0468"/>
    <w:rsid w:val="004E07F7"/>
    <w:rsid w:val="004E0A3A"/>
    <w:rsid w:val="004E0E97"/>
    <w:rsid w:val="004E14A0"/>
    <w:rsid w:val="004E1773"/>
    <w:rsid w:val="004E177F"/>
    <w:rsid w:val="004E1C4C"/>
    <w:rsid w:val="004E1FB8"/>
    <w:rsid w:val="004E20FA"/>
    <w:rsid w:val="004E25F0"/>
    <w:rsid w:val="004E2910"/>
    <w:rsid w:val="004E2B78"/>
    <w:rsid w:val="004E2C76"/>
    <w:rsid w:val="004E2DED"/>
    <w:rsid w:val="004E3490"/>
    <w:rsid w:val="004E360A"/>
    <w:rsid w:val="004E3A62"/>
    <w:rsid w:val="004E404D"/>
    <w:rsid w:val="004E4621"/>
    <w:rsid w:val="004E47B3"/>
    <w:rsid w:val="004E5513"/>
    <w:rsid w:val="004E56A7"/>
    <w:rsid w:val="004E575B"/>
    <w:rsid w:val="004E57F8"/>
    <w:rsid w:val="004E5F0E"/>
    <w:rsid w:val="004E67BF"/>
    <w:rsid w:val="004E7BF9"/>
    <w:rsid w:val="004E7E6A"/>
    <w:rsid w:val="004E7F44"/>
    <w:rsid w:val="004F01C1"/>
    <w:rsid w:val="004F06D4"/>
    <w:rsid w:val="004F090D"/>
    <w:rsid w:val="004F1160"/>
    <w:rsid w:val="004F11F9"/>
    <w:rsid w:val="004F163C"/>
    <w:rsid w:val="004F19BB"/>
    <w:rsid w:val="004F19D8"/>
    <w:rsid w:val="004F3237"/>
    <w:rsid w:val="004F365F"/>
    <w:rsid w:val="004F3C6F"/>
    <w:rsid w:val="004F45B9"/>
    <w:rsid w:val="004F5D3D"/>
    <w:rsid w:val="004F5E1A"/>
    <w:rsid w:val="004F5E42"/>
    <w:rsid w:val="004F5FF8"/>
    <w:rsid w:val="004F61D0"/>
    <w:rsid w:val="004F6795"/>
    <w:rsid w:val="004F7008"/>
    <w:rsid w:val="004F72B2"/>
    <w:rsid w:val="004F73BF"/>
    <w:rsid w:val="004F741F"/>
    <w:rsid w:val="004F77B8"/>
    <w:rsid w:val="005002B2"/>
    <w:rsid w:val="00500D60"/>
    <w:rsid w:val="00500E35"/>
    <w:rsid w:val="00501C75"/>
    <w:rsid w:val="0050201B"/>
    <w:rsid w:val="00502291"/>
    <w:rsid w:val="005024E3"/>
    <w:rsid w:val="00502A36"/>
    <w:rsid w:val="00502FAA"/>
    <w:rsid w:val="0050320F"/>
    <w:rsid w:val="0050386A"/>
    <w:rsid w:val="005038CE"/>
    <w:rsid w:val="005038EF"/>
    <w:rsid w:val="005039A3"/>
    <w:rsid w:val="00504288"/>
    <w:rsid w:val="0050469E"/>
    <w:rsid w:val="00505251"/>
    <w:rsid w:val="00505BEE"/>
    <w:rsid w:val="0050620F"/>
    <w:rsid w:val="0050659F"/>
    <w:rsid w:val="005066C7"/>
    <w:rsid w:val="00506AC4"/>
    <w:rsid w:val="005071EC"/>
    <w:rsid w:val="0050750A"/>
    <w:rsid w:val="005077EE"/>
    <w:rsid w:val="00507D66"/>
    <w:rsid w:val="00507DDC"/>
    <w:rsid w:val="00507E4D"/>
    <w:rsid w:val="00510235"/>
    <w:rsid w:val="0051094E"/>
    <w:rsid w:val="00510AA6"/>
    <w:rsid w:val="00510DD6"/>
    <w:rsid w:val="00511030"/>
    <w:rsid w:val="0051113D"/>
    <w:rsid w:val="00511711"/>
    <w:rsid w:val="00511762"/>
    <w:rsid w:val="0051189B"/>
    <w:rsid w:val="00511F87"/>
    <w:rsid w:val="005120D1"/>
    <w:rsid w:val="0051256A"/>
    <w:rsid w:val="00512B55"/>
    <w:rsid w:val="00512D8C"/>
    <w:rsid w:val="00512DA2"/>
    <w:rsid w:val="005134C0"/>
    <w:rsid w:val="005135D5"/>
    <w:rsid w:val="00513669"/>
    <w:rsid w:val="00513BFC"/>
    <w:rsid w:val="00513FA7"/>
    <w:rsid w:val="0051443C"/>
    <w:rsid w:val="00514772"/>
    <w:rsid w:val="00514E52"/>
    <w:rsid w:val="00515BD1"/>
    <w:rsid w:val="00515FE6"/>
    <w:rsid w:val="0051602B"/>
    <w:rsid w:val="00516141"/>
    <w:rsid w:val="005162B0"/>
    <w:rsid w:val="00516B8C"/>
    <w:rsid w:val="005173D1"/>
    <w:rsid w:val="00517642"/>
    <w:rsid w:val="005203CB"/>
    <w:rsid w:val="005205B8"/>
    <w:rsid w:val="005205F5"/>
    <w:rsid w:val="005207F6"/>
    <w:rsid w:val="0052090A"/>
    <w:rsid w:val="005209C7"/>
    <w:rsid w:val="005221D0"/>
    <w:rsid w:val="005225D8"/>
    <w:rsid w:val="005226B1"/>
    <w:rsid w:val="00522C08"/>
    <w:rsid w:val="00522DFA"/>
    <w:rsid w:val="005232CE"/>
    <w:rsid w:val="00523495"/>
    <w:rsid w:val="00523FCD"/>
    <w:rsid w:val="00524244"/>
    <w:rsid w:val="005243CF"/>
    <w:rsid w:val="00525095"/>
    <w:rsid w:val="005250E3"/>
    <w:rsid w:val="00525898"/>
    <w:rsid w:val="00525A8D"/>
    <w:rsid w:val="00525F49"/>
    <w:rsid w:val="005264F9"/>
    <w:rsid w:val="00526571"/>
    <w:rsid w:val="005266A4"/>
    <w:rsid w:val="00526772"/>
    <w:rsid w:val="005269C3"/>
    <w:rsid w:val="005269FA"/>
    <w:rsid w:val="00526C3A"/>
    <w:rsid w:val="005272A9"/>
    <w:rsid w:val="0052756D"/>
    <w:rsid w:val="0052768D"/>
    <w:rsid w:val="00527FC7"/>
    <w:rsid w:val="00530AF7"/>
    <w:rsid w:val="00530C82"/>
    <w:rsid w:val="00530E3C"/>
    <w:rsid w:val="00531375"/>
    <w:rsid w:val="0053149E"/>
    <w:rsid w:val="005339DA"/>
    <w:rsid w:val="0053402A"/>
    <w:rsid w:val="00534119"/>
    <w:rsid w:val="0053488C"/>
    <w:rsid w:val="0053493F"/>
    <w:rsid w:val="005352BB"/>
    <w:rsid w:val="00535ADC"/>
    <w:rsid w:val="0053607A"/>
    <w:rsid w:val="00536BA8"/>
    <w:rsid w:val="00536C01"/>
    <w:rsid w:val="00536C6D"/>
    <w:rsid w:val="00537069"/>
    <w:rsid w:val="00537AC0"/>
    <w:rsid w:val="00537D5E"/>
    <w:rsid w:val="00537E9F"/>
    <w:rsid w:val="00540973"/>
    <w:rsid w:val="0054176A"/>
    <w:rsid w:val="00541ADF"/>
    <w:rsid w:val="005420E3"/>
    <w:rsid w:val="005422FA"/>
    <w:rsid w:val="00542305"/>
    <w:rsid w:val="00542594"/>
    <w:rsid w:val="00542AAD"/>
    <w:rsid w:val="005430AC"/>
    <w:rsid w:val="00543805"/>
    <w:rsid w:val="00543923"/>
    <w:rsid w:val="00543974"/>
    <w:rsid w:val="005439FB"/>
    <w:rsid w:val="00544968"/>
    <w:rsid w:val="00544B2D"/>
    <w:rsid w:val="00544B33"/>
    <w:rsid w:val="00544C5B"/>
    <w:rsid w:val="00545342"/>
    <w:rsid w:val="005454E0"/>
    <w:rsid w:val="005457A6"/>
    <w:rsid w:val="00545DE9"/>
    <w:rsid w:val="0054652A"/>
    <w:rsid w:val="0054683B"/>
    <w:rsid w:val="00546DCA"/>
    <w:rsid w:val="0054717A"/>
    <w:rsid w:val="005471B3"/>
    <w:rsid w:val="00547486"/>
    <w:rsid w:val="00547F09"/>
    <w:rsid w:val="0055015E"/>
    <w:rsid w:val="00550604"/>
    <w:rsid w:val="00550F56"/>
    <w:rsid w:val="005518C2"/>
    <w:rsid w:val="005519ED"/>
    <w:rsid w:val="00551AAF"/>
    <w:rsid w:val="00551DEA"/>
    <w:rsid w:val="005522A4"/>
    <w:rsid w:val="00552ADD"/>
    <w:rsid w:val="00552FB8"/>
    <w:rsid w:val="00552FD7"/>
    <w:rsid w:val="005531A9"/>
    <w:rsid w:val="005537AC"/>
    <w:rsid w:val="005537F8"/>
    <w:rsid w:val="00553F15"/>
    <w:rsid w:val="0055446F"/>
    <w:rsid w:val="0055458B"/>
    <w:rsid w:val="005546CA"/>
    <w:rsid w:val="00554A89"/>
    <w:rsid w:val="005552EE"/>
    <w:rsid w:val="005554B0"/>
    <w:rsid w:val="00555533"/>
    <w:rsid w:val="005560A2"/>
    <w:rsid w:val="0055724C"/>
    <w:rsid w:val="005573AA"/>
    <w:rsid w:val="00557F42"/>
    <w:rsid w:val="0056064A"/>
    <w:rsid w:val="00560725"/>
    <w:rsid w:val="00561533"/>
    <w:rsid w:val="00561643"/>
    <w:rsid w:val="00561720"/>
    <w:rsid w:val="00561B96"/>
    <w:rsid w:val="00561BDE"/>
    <w:rsid w:val="00561C25"/>
    <w:rsid w:val="00561F73"/>
    <w:rsid w:val="0056282B"/>
    <w:rsid w:val="00562843"/>
    <w:rsid w:val="00562AC9"/>
    <w:rsid w:val="00562BD9"/>
    <w:rsid w:val="00562D67"/>
    <w:rsid w:val="00563AF7"/>
    <w:rsid w:val="00563EC6"/>
    <w:rsid w:val="00564C0C"/>
    <w:rsid w:val="005655E6"/>
    <w:rsid w:val="00565612"/>
    <w:rsid w:val="005656D3"/>
    <w:rsid w:val="00565F84"/>
    <w:rsid w:val="0056644B"/>
    <w:rsid w:val="00566D37"/>
    <w:rsid w:val="00566E08"/>
    <w:rsid w:val="005674EE"/>
    <w:rsid w:val="0056780E"/>
    <w:rsid w:val="0056784A"/>
    <w:rsid w:val="005679CF"/>
    <w:rsid w:val="00570482"/>
    <w:rsid w:val="005704E4"/>
    <w:rsid w:val="005706ED"/>
    <w:rsid w:val="0057086F"/>
    <w:rsid w:val="00570912"/>
    <w:rsid w:val="00571012"/>
    <w:rsid w:val="005715DF"/>
    <w:rsid w:val="00571674"/>
    <w:rsid w:val="005718C2"/>
    <w:rsid w:val="005722E5"/>
    <w:rsid w:val="005722FB"/>
    <w:rsid w:val="00573379"/>
    <w:rsid w:val="00573D18"/>
    <w:rsid w:val="00574309"/>
    <w:rsid w:val="0057539D"/>
    <w:rsid w:val="005757AF"/>
    <w:rsid w:val="00575A4B"/>
    <w:rsid w:val="00575B62"/>
    <w:rsid w:val="00575CFF"/>
    <w:rsid w:val="00576470"/>
    <w:rsid w:val="0057665E"/>
    <w:rsid w:val="00576CD9"/>
    <w:rsid w:val="0057700B"/>
    <w:rsid w:val="0057711F"/>
    <w:rsid w:val="005772BC"/>
    <w:rsid w:val="00577546"/>
    <w:rsid w:val="00577B43"/>
    <w:rsid w:val="00577BC6"/>
    <w:rsid w:val="00577D4B"/>
    <w:rsid w:val="00580626"/>
    <w:rsid w:val="00580DF4"/>
    <w:rsid w:val="005818AF"/>
    <w:rsid w:val="005819C3"/>
    <w:rsid w:val="0058248F"/>
    <w:rsid w:val="0058249F"/>
    <w:rsid w:val="005828F3"/>
    <w:rsid w:val="0058290D"/>
    <w:rsid w:val="00582A35"/>
    <w:rsid w:val="0058313F"/>
    <w:rsid w:val="005833E9"/>
    <w:rsid w:val="00583A15"/>
    <w:rsid w:val="00583D24"/>
    <w:rsid w:val="00583D50"/>
    <w:rsid w:val="00583F90"/>
    <w:rsid w:val="005848D4"/>
    <w:rsid w:val="00584CC3"/>
    <w:rsid w:val="0058506B"/>
    <w:rsid w:val="005852E9"/>
    <w:rsid w:val="00585320"/>
    <w:rsid w:val="0058575D"/>
    <w:rsid w:val="0058597C"/>
    <w:rsid w:val="00586449"/>
    <w:rsid w:val="005865B1"/>
    <w:rsid w:val="005867BC"/>
    <w:rsid w:val="00586A0E"/>
    <w:rsid w:val="00586B1E"/>
    <w:rsid w:val="005874FC"/>
    <w:rsid w:val="00587A51"/>
    <w:rsid w:val="0059023A"/>
    <w:rsid w:val="0059044C"/>
    <w:rsid w:val="00590D90"/>
    <w:rsid w:val="00590E2E"/>
    <w:rsid w:val="005911A3"/>
    <w:rsid w:val="0059127C"/>
    <w:rsid w:val="005914A4"/>
    <w:rsid w:val="00591D2A"/>
    <w:rsid w:val="00591D7F"/>
    <w:rsid w:val="00592517"/>
    <w:rsid w:val="005929FD"/>
    <w:rsid w:val="005933A3"/>
    <w:rsid w:val="005933D4"/>
    <w:rsid w:val="005937C8"/>
    <w:rsid w:val="00594425"/>
    <w:rsid w:val="00594434"/>
    <w:rsid w:val="0059529C"/>
    <w:rsid w:val="005954EC"/>
    <w:rsid w:val="00597682"/>
    <w:rsid w:val="00597CB4"/>
    <w:rsid w:val="00597D4B"/>
    <w:rsid w:val="005A1A9E"/>
    <w:rsid w:val="005A1B5F"/>
    <w:rsid w:val="005A22C8"/>
    <w:rsid w:val="005A30DA"/>
    <w:rsid w:val="005A3744"/>
    <w:rsid w:val="005A3B39"/>
    <w:rsid w:val="005A40A4"/>
    <w:rsid w:val="005A45EB"/>
    <w:rsid w:val="005A5446"/>
    <w:rsid w:val="005A5AEF"/>
    <w:rsid w:val="005A5E2D"/>
    <w:rsid w:val="005A636B"/>
    <w:rsid w:val="005A6425"/>
    <w:rsid w:val="005A6D1F"/>
    <w:rsid w:val="005A7079"/>
    <w:rsid w:val="005A73D0"/>
    <w:rsid w:val="005A75E8"/>
    <w:rsid w:val="005A7C56"/>
    <w:rsid w:val="005A7E42"/>
    <w:rsid w:val="005B082D"/>
    <w:rsid w:val="005B0B57"/>
    <w:rsid w:val="005B0D80"/>
    <w:rsid w:val="005B1792"/>
    <w:rsid w:val="005B1DF7"/>
    <w:rsid w:val="005B2808"/>
    <w:rsid w:val="005B2AD3"/>
    <w:rsid w:val="005B2CA3"/>
    <w:rsid w:val="005B389E"/>
    <w:rsid w:val="005B41E2"/>
    <w:rsid w:val="005B4608"/>
    <w:rsid w:val="005B46F6"/>
    <w:rsid w:val="005B4986"/>
    <w:rsid w:val="005B4A3A"/>
    <w:rsid w:val="005B4E1A"/>
    <w:rsid w:val="005B5715"/>
    <w:rsid w:val="005B5C57"/>
    <w:rsid w:val="005B5CC4"/>
    <w:rsid w:val="005B5F15"/>
    <w:rsid w:val="005B65DF"/>
    <w:rsid w:val="005B6877"/>
    <w:rsid w:val="005B6BBE"/>
    <w:rsid w:val="005B769B"/>
    <w:rsid w:val="005B7B22"/>
    <w:rsid w:val="005C0093"/>
    <w:rsid w:val="005C037E"/>
    <w:rsid w:val="005C0BD3"/>
    <w:rsid w:val="005C18AB"/>
    <w:rsid w:val="005C25D0"/>
    <w:rsid w:val="005C2EC6"/>
    <w:rsid w:val="005C300A"/>
    <w:rsid w:val="005C3174"/>
    <w:rsid w:val="005C3DF4"/>
    <w:rsid w:val="005C3F97"/>
    <w:rsid w:val="005C41EB"/>
    <w:rsid w:val="005C4885"/>
    <w:rsid w:val="005C49D6"/>
    <w:rsid w:val="005C4C03"/>
    <w:rsid w:val="005C50E2"/>
    <w:rsid w:val="005C533D"/>
    <w:rsid w:val="005C5549"/>
    <w:rsid w:val="005C55D4"/>
    <w:rsid w:val="005C60CE"/>
    <w:rsid w:val="005C67CF"/>
    <w:rsid w:val="005C67E4"/>
    <w:rsid w:val="005C6A3D"/>
    <w:rsid w:val="005C6B7B"/>
    <w:rsid w:val="005C6D27"/>
    <w:rsid w:val="005C73DF"/>
    <w:rsid w:val="005C7740"/>
    <w:rsid w:val="005C7D9B"/>
    <w:rsid w:val="005D0A51"/>
    <w:rsid w:val="005D1396"/>
    <w:rsid w:val="005D1A70"/>
    <w:rsid w:val="005D1D24"/>
    <w:rsid w:val="005D20C6"/>
    <w:rsid w:val="005D227B"/>
    <w:rsid w:val="005D27ED"/>
    <w:rsid w:val="005D2B1F"/>
    <w:rsid w:val="005D3335"/>
    <w:rsid w:val="005D3716"/>
    <w:rsid w:val="005D3AD5"/>
    <w:rsid w:val="005D3D05"/>
    <w:rsid w:val="005D452A"/>
    <w:rsid w:val="005D4648"/>
    <w:rsid w:val="005D4845"/>
    <w:rsid w:val="005D521D"/>
    <w:rsid w:val="005D555F"/>
    <w:rsid w:val="005D5641"/>
    <w:rsid w:val="005D5D93"/>
    <w:rsid w:val="005D622D"/>
    <w:rsid w:val="005D6841"/>
    <w:rsid w:val="005D7963"/>
    <w:rsid w:val="005D7BAE"/>
    <w:rsid w:val="005D7E4A"/>
    <w:rsid w:val="005E06AB"/>
    <w:rsid w:val="005E0B8C"/>
    <w:rsid w:val="005E0ED2"/>
    <w:rsid w:val="005E1729"/>
    <w:rsid w:val="005E1A82"/>
    <w:rsid w:val="005E1BA6"/>
    <w:rsid w:val="005E2640"/>
    <w:rsid w:val="005E3162"/>
    <w:rsid w:val="005E354D"/>
    <w:rsid w:val="005E3C62"/>
    <w:rsid w:val="005E4116"/>
    <w:rsid w:val="005E412C"/>
    <w:rsid w:val="005E45A2"/>
    <w:rsid w:val="005E48D1"/>
    <w:rsid w:val="005E4906"/>
    <w:rsid w:val="005E4DEC"/>
    <w:rsid w:val="005E50FC"/>
    <w:rsid w:val="005E5A4F"/>
    <w:rsid w:val="005E5F23"/>
    <w:rsid w:val="005E6A6E"/>
    <w:rsid w:val="005E6C21"/>
    <w:rsid w:val="005E7447"/>
    <w:rsid w:val="005E7813"/>
    <w:rsid w:val="005E7E69"/>
    <w:rsid w:val="005F0B5F"/>
    <w:rsid w:val="005F0D1F"/>
    <w:rsid w:val="005F0D26"/>
    <w:rsid w:val="005F0E5F"/>
    <w:rsid w:val="005F0F07"/>
    <w:rsid w:val="005F1C42"/>
    <w:rsid w:val="005F1EC4"/>
    <w:rsid w:val="005F1EC5"/>
    <w:rsid w:val="005F1FA0"/>
    <w:rsid w:val="005F2774"/>
    <w:rsid w:val="005F2A66"/>
    <w:rsid w:val="005F2C22"/>
    <w:rsid w:val="005F3066"/>
    <w:rsid w:val="005F41CA"/>
    <w:rsid w:val="005F42B9"/>
    <w:rsid w:val="005F43D8"/>
    <w:rsid w:val="005F47F9"/>
    <w:rsid w:val="005F48C0"/>
    <w:rsid w:val="005F494F"/>
    <w:rsid w:val="005F4953"/>
    <w:rsid w:val="005F4A5A"/>
    <w:rsid w:val="005F4C6A"/>
    <w:rsid w:val="005F4E27"/>
    <w:rsid w:val="005F580F"/>
    <w:rsid w:val="005F5CE3"/>
    <w:rsid w:val="005F5E55"/>
    <w:rsid w:val="005F69BD"/>
    <w:rsid w:val="005F6D1B"/>
    <w:rsid w:val="005F74EE"/>
    <w:rsid w:val="005F7910"/>
    <w:rsid w:val="006001D0"/>
    <w:rsid w:val="006008E0"/>
    <w:rsid w:val="00600D84"/>
    <w:rsid w:val="00601070"/>
    <w:rsid w:val="0060127F"/>
    <w:rsid w:val="00601658"/>
    <w:rsid w:val="006017FC"/>
    <w:rsid w:val="00601940"/>
    <w:rsid w:val="00601D35"/>
    <w:rsid w:val="00601EB6"/>
    <w:rsid w:val="0060297D"/>
    <w:rsid w:val="00602A46"/>
    <w:rsid w:val="00602B72"/>
    <w:rsid w:val="00603178"/>
    <w:rsid w:val="006036C7"/>
    <w:rsid w:val="00603949"/>
    <w:rsid w:val="00603C3A"/>
    <w:rsid w:val="00603E35"/>
    <w:rsid w:val="0060480A"/>
    <w:rsid w:val="00604FE6"/>
    <w:rsid w:val="00605370"/>
    <w:rsid w:val="00605718"/>
    <w:rsid w:val="00605740"/>
    <w:rsid w:val="00605A77"/>
    <w:rsid w:val="00605AB4"/>
    <w:rsid w:val="00605C02"/>
    <w:rsid w:val="006060E5"/>
    <w:rsid w:val="006069E0"/>
    <w:rsid w:val="00606FC9"/>
    <w:rsid w:val="0060705A"/>
    <w:rsid w:val="00607E83"/>
    <w:rsid w:val="006101CA"/>
    <w:rsid w:val="006101F0"/>
    <w:rsid w:val="00610281"/>
    <w:rsid w:val="006103BA"/>
    <w:rsid w:val="00610735"/>
    <w:rsid w:val="00610AB9"/>
    <w:rsid w:val="00610E0E"/>
    <w:rsid w:val="00610F4F"/>
    <w:rsid w:val="006111E9"/>
    <w:rsid w:val="006111ED"/>
    <w:rsid w:val="00611763"/>
    <w:rsid w:val="00611891"/>
    <w:rsid w:val="006119E6"/>
    <w:rsid w:val="00611F9D"/>
    <w:rsid w:val="00612E3E"/>
    <w:rsid w:val="00612EB5"/>
    <w:rsid w:val="00612FB0"/>
    <w:rsid w:val="00613124"/>
    <w:rsid w:val="006131BE"/>
    <w:rsid w:val="00613597"/>
    <w:rsid w:val="00613868"/>
    <w:rsid w:val="00613CC3"/>
    <w:rsid w:val="00614DAB"/>
    <w:rsid w:val="006155ED"/>
    <w:rsid w:val="006157FE"/>
    <w:rsid w:val="0061593E"/>
    <w:rsid w:val="006159F9"/>
    <w:rsid w:val="00615E7D"/>
    <w:rsid w:val="00615FCF"/>
    <w:rsid w:val="0061616A"/>
    <w:rsid w:val="00616425"/>
    <w:rsid w:val="006166CB"/>
    <w:rsid w:val="00616AFD"/>
    <w:rsid w:val="00616E10"/>
    <w:rsid w:val="00616EC7"/>
    <w:rsid w:val="00616F2D"/>
    <w:rsid w:val="00617076"/>
    <w:rsid w:val="0062004B"/>
    <w:rsid w:val="006202AF"/>
    <w:rsid w:val="006202B1"/>
    <w:rsid w:val="0062049C"/>
    <w:rsid w:val="006205EC"/>
    <w:rsid w:val="006205F2"/>
    <w:rsid w:val="0062080D"/>
    <w:rsid w:val="00620889"/>
    <w:rsid w:val="0062094D"/>
    <w:rsid w:val="00621279"/>
    <w:rsid w:val="00621318"/>
    <w:rsid w:val="00621672"/>
    <w:rsid w:val="006218FC"/>
    <w:rsid w:val="00621A24"/>
    <w:rsid w:val="00622345"/>
    <w:rsid w:val="006223AA"/>
    <w:rsid w:val="006223EF"/>
    <w:rsid w:val="00622E52"/>
    <w:rsid w:val="0062359D"/>
    <w:rsid w:val="006238AE"/>
    <w:rsid w:val="006248A5"/>
    <w:rsid w:val="00624E4E"/>
    <w:rsid w:val="00625069"/>
    <w:rsid w:val="0062560D"/>
    <w:rsid w:val="006258CB"/>
    <w:rsid w:val="00625B70"/>
    <w:rsid w:val="00625EF5"/>
    <w:rsid w:val="00625F78"/>
    <w:rsid w:val="00626261"/>
    <w:rsid w:val="0062698A"/>
    <w:rsid w:val="00626A20"/>
    <w:rsid w:val="00627130"/>
    <w:rsid w:val="0062716A"/>
    <w:rsid w:val="00627593"/>
    <w:rsid w:val="0062781C"/>
    <w:rsid w:val="00627E86"/>
    <w:rsid w:val="0063000A"/>
    <w:rsid w:val="00630154"/>
    <w:rsid w:val="00630430"/>
    <w:rsid w:val="0063070D"/>
    <w:rsid w:val="0063152A"/>
    <w:rsid w:val="00631717"/>
    <w:rsid w:val="00631CD7"/>
    <w:rsid w:val="00632722"/>
    <w:rsid w:val="0063284C"/>
    <w:rsid w:val="00632F57"/>
    <w:rsid w:val="00633275"/>
    <w:rsid w:val="006332C4"/>
    <w:rsid w:val="006333ED"/>
    <w:rsid w:val="00633550"/>
    <w:rsid w:val="006336FF"/>
    <w:rsid w:val="00633A05"/>
    <w:rsid w:val="00633A76"/>
    <w:rsid w:val="00633DE4"/>
    <w:rsid w:val="00633EB8"/>
    <w:rsid w:val="006344B8"/>
    <w:rsid w:val="00634568"/>
    <w:rsid w:val="006346F3"/>
    <w:rsid w:val="0063508D"/>
    <w:rsid w:val="006352B8"/>
    <w:rsid w:val="00635759"/>
    <w:rsid w:val="00635C81"/>
    <w:rsid w:val="00635C8F"/>
    <w:rsid w:val="00635D6A"/>
    <w:rsid w:val="00636860"/>
    <w:rsid w:val="00636C1D"/>
    <w:rsid w:val="006370E3"/>
    <w:rsid w:val="0063754E"/>
    <w:rsid w:val="0063756A"/>
    <w:rsid w:val="00637714"/>
    <w:rsid w:val="00637C9F"/>
    <w:rsid w:val="00637E2C"/>
    <w:rsid w:val="00637FDE"/>
    <w:rsid w:val="0064025F"/>
    <w:rsid w:val="006404F8"/>
    <w:rsid w:val="0064133B"/>
    <w:rsid w:val="00641530"/>
    <w:rsid w:val="0064178D"/>
    <w:rsid w:val="00641E13"/>
    <w:rsid w:val="00642077"/>
    <w:rsid w:val="00642206"/>
    <w:rsid w:val="0064222F"/>
    <w:rsid w:val="0064244D"/>
    <w:rsid w:val="0064299F"/>
    <w:rsid w:val="00642C6B"/>
    <w:rsid w:val="006436BE"/>
    <w:rsid w:val="0064379B"/>
    <w:rsid w:val="0064380C"/>
    <w:rsid w:val="00644163"/>
    <w:rsid w:val="006444A4"/>
    <w:rsid w:val="00644913"/>
    <w:rsid w:val="00644C4D"/>
    <w:rsid w:val="00644EF9"/>
    <w:rsid w:val="00645216"/>
    <w:rsid w:val="00645476"/>
    <w:rsid w:val="0064559B"/>
    <w:rsid w:val="00645742"/>
    <w:rsid w:val="006458B3"/>
    <w:rsid w:val="00645DF6"/>
    <w:rsid w:val="00645ECC"/>
    <w:rsid w:val="006469D9"/>
    <w:rsid w:val="006469E3"/>
    <w:rsid w:val="00646EE8"/>
    <w:rsid w:val="00646F01"/>
    <w:rsid w:val="0064793A"/>
    <w:rsid w:val="006479AB"/>
    <w:rsid w:val="00647B3E"/>
    <w:rsid w:val="00647C8E"/>
    <w:rsid w:val="00647FAE"/>
    <w:rsid w:val="0065015E"/>
    <w:rsid w:val="006506F6"/>
    <w:rsid w:val="00650BB0"/>
    <w:rsid w:val="00650C18"/>
    <w:rsid w:val="00650DFE"/>
    <w:rsid w:val="00650EF3"/>
    <w:rsid w:val="00650F40"/>
    <w:rsid w:val="00651158"/>
    <w:rsid w:val="0065180C"/>
    <w:rsid w:val="00651FAB"/>
    <w:rsid w:val="00651FCE"/>
    <w:rsid w:val="0065253F"/>
    <w:rsid w:val="00652CA0"/>
    <w:rsid w:val="00652DFB"/>
    <w:rsid w:val="006530EF"/>
    <w:rsid w:val="00653842"/>
    <w:rsid w:val="006538C9"/>
    <w:rsid w:val="00653B6D"/>
    <w:rsid w:val="00654204"/>
    <w:rsid w:val="0065473C"/>
    <w:rsid w:val="0065506F"/>
    <w:rsid w:val="006551F1"/>
    <w:rsid w:val="00655797"/>
    <w:rsid w:val="00655891"/>
    <w:rsid w:val="00655ADC"/>
    <w:rsid w:val="00655D29"/>
    <w:rsid w:val="00655E10"/>
    <w:rsid w:val="00656712"/>
    <w:rsid w:val="00656F28"/>
    <w:rsid w:val="00657028"/>
    <w:rsid w:val="00657624"/>
    <w:rsid w:val="006579F5"/>
    <w:rsid w:val="0066047F"/>
    <w:rsid w:val="00660603"/>
    <w:rsid w:val="0066084C"/>
    <w:rsid w:val="00660852"/>
    <w:rsid w:val="00660C41"/>
    <w:rsid w:val="00660D6C"/>
    <w:rsid w:val="00660E26"/>
    <w:rsid w:val="0066101C"/>
    <w:rsid w:val="00661043"/>
    <w:rsid w:val="00661537"/>
    <w:rsid w:val="00661563"/>
    <w:rsid w:val="00661CA5"/>
    <w:rsid w:val="0066217F"/>
    <w:rsid w:val="006621E3"/>
    <w:rsid w:val="0066248D"/>
    <w:rsid w:val="00662690"/>
    <w:rsid w:val="006626A8"/>
    <w:rsid w:val="0066279D"/>
    <w:rsid w:val="0066285D"/>
    <w:rsid w:val="0066288B"/>
    <w:rsid w:val="00662D82"/>
    <w:rsid w:val="00662E1C"/>
    <w:rsid w:val="00663181"/>
    <w:rsid w:val="00663197"/>
    <w:rsid w:val="0066325B"/>
    <w:rsid w:val="00663263"/>
    <w:rsid w:val="00664C5D"/>
    <w:rsid w:val="006655C8"/>
    <w:rsid w:val="00665C20"/>
    <w:rsid w:val="0066609E"/>
    <w:rsid w:val="006662E2"/>
    <w:rsid w:val="00666351"/>
    <w:rsid w:val="00666431"/>
    <w:rsid w:val="00666996"/>
    <w:rsid w:val="00666FCD"/>
    <w:rsid w:val="00667209"/>
    <w:rsid w:val="00667442"/>
    <w:rsid w:val="0066756B"/>
    <w:rsid w:val="00667653"/>
    <w:rsid w:val="00667D4A"/>
    <w:rsid w:val="006705E7"/>
    <w:rsid w:val="0067081D"/>
    <w:rsid w:val="00670919"/>
    <w:rsid w:val="00670BE2"/>
    <w:rsid w:val="00670C93"/>
    <w:rsid w:val="00670D4B"/>
    <w:rsid w:val="00670D9E"/>
    <w:rsid w:val="006712AE"/>
    <w:rsid w:val="006713EF"/>
    <w:rsid w:val="0067140D"/>
    <w:rsid w:val="00671412"/>
    <w:rsid w:val="00671CA7"/>
    <w:rsid w:val="00671CAA"/>
    <w:rsid w:val="00671D6A"/>
    <w:rsid w:val="0067249D"/>
    <w:rsid w:val="006728D4"/>
    <w:rsid w:val="00672BE7"/>
    <w:rsid w:val="00672CF0"/>
    <w:rsid w:val="00672F27"/>
    <w:rsid w:val="00674096"/>
    <w:rsid w:val="00674963"/>
    <w:rsid w:val="006753AE"/>
    <w:rsid w:val="006754B6"/>
    <w:rsid w:val="00675A16"/>
    <w:rsid w:val="00675B35"/>
    <w:rsid w:val="00675F66"/>
    <w:rsid w:val="00676706"/>
    <w:rsid w:val="00676785"/>
    <w:rsid w:val="006767A1"/>
    <w:rsid w:val="00677042"/>
    <w:rsid w:val="00680179"/>
    <w:rsid w:val="006804C8"/>
    <w:rsid w:val="00680E62"/>
    <w:rsid w:val="006814F7"/>
    <w:rsid w:val="00681630"/>
    <w:rsid w:val="00681B9B"/>
    <w:rsid w:val="0068217C"/>
    <w:rsid w:val="0068231F"/>
    <w:rsid w:val="006828AB"/>
    <w:rsid w:val="006828D0"/>
    <w:rsid w:val="00682A93"/>
    <w:rsid w:val="00682E9B"/>
    <w:rsid w:val="0068327A"/>
    <w:rsid w:val="0068346E"/>
    <w:rsid w:val="00683C7A"/>
    <w:rsid w:val="00683D97"/>
    <w:rsid w:val="00684953"/>
    <w:rsid w:val="00684AEB"/>
    <w:rsid w:val="00684EA6"/>
    <w:rsid w:val="00685549"/>
    <w:rsid w:val="0068607B"/>
    <w:rsid w:val="00686129"/>
    <w:rsid w:val="00686A81"/>
    <w:rsid w:val="00686E54"/>
    <w:rsid w:val="006870E6"/>
    <w:rsid w:val="00687109"/>
    <w:rsid w:val="00687B92"/>
    <w:rsid w:val="00687BB8"/>
    <w:rsid w:val="00687E2B"/>
    <w:rsid w:val="00690A48"/>
    <w:rsid w:val="00691151"/>
    <w:rsid w:val="00691823"/>
    <w:rsid w:val="00691851"/>
    <w:rsid w:val="0069192F"/>
    <w:rsid w:val="00691A75"/>
    <w:rsid w:val="00691CF7"/>
    <w:rsid w:val="0069209B"/>
    <w:rsid w:val="006921F7"/>
    <w:rsid w:val="006922DB"/>
    <w:rsid w:val="006923D6"/>
    <w:rsid w:val="00692598"/>
    <w:rsid w:val="00692D16"/>
    <w:rsid w:val="0069319A"/>
    <w:rsid w:val="00693444"/>
    <w:rsid w:val="00693711"/>
    <w:rsid w:val="00693812"/>
    <w:rsid w:val="00693B56"/>
    <w:rsid w:val="00693C0D"/>
    <w:rsid w:val="00693EDD"/>
    <w:rsid w:val="0069403E"/>
    <w:rsid w:val="00694237"/>
    <w:rsid w:val="006948C6"/>
    <w:rsid w:val="006956CD"/>
    <w:rsid w:val="00696094"/>
    <w:rsid w:val="0069647E"/>
    <w:rsid w:val="00696723"/>
    <w:rsid w:val="00696827"/>
    <w:rsid w:val="00696B18"/>
    <w:rsid w:val="00696BF7"/>
    <w:rsid w:val="00697103"/>
    <w:rsid w:val="006973D2"/>
    <w:rsid w:val="00697865"/>
    <w:rsid w:val="006A0196"/>
    <w:rsid w:val="006A03C2"/>
    <w:rsid w:val="006A07F5"/>
    <w:rsid w:val="006A0BA8"/>
    <w:rsid w:val="006A0FEE"/>
    <w:rsid w:val="006A1120"/>
    <w:rsid w:val="006A128C"/>
    <w:rsid w:val="006A1D6B"/>
    <w:rsid w:val="006A2EBE"/>
    <w:rsid w:val="006A33A9"/>
    <w:rsid w:val="006A3547"/>
    <w:rsid w:val="006A3710"/>
    <w:rsid w:val="006A37EB"/>
    <w:rsid w:val="006A3FE2"/>
    <w:rsid w:val="006A439A"/>
    <w:rsid w:val="006A4544"/>
    <w:rsid w:val="006A4EB5"/>
    <w:rsid w:val="006A562F"/>
    <w:rsid w:val="006A5AF7"/>
    <w:rsid w:val="006A5B0F"/>
    <w:rsid w:val="006A5D10"/>
    <w:rsid w:val="006A5E3F"/>
    <w:rsid w:val="006A60C3"/>
    <w:rsid w:val="006A6195"/>
    <w:rsid w:val="006A6E01"/>
    <w:rsid w:val="006A733A"/>
    <w:rsid w:val="006B0167"/>
    <w:rsid w:val="006B0750"/>
    <w:rsid w:val="006B10A1"/>
    <w:rsid w:val="006B10E2"/>
    <w:rsid w:val="006B1AF0"/>
    <w:rsid w:val="006B2213"/>
    <w:rsid w:val="006B229F"/>
    <w:rsid w:val="006B2446"/>
    <w:rsid w:val="006B26AC"/>
    <w:rsid w:val="006B2745"/>
    <w:rsid w:val="006B2A62"/>
    <w:rsid w:val="006B3072"/>
    <w:rsid w:val="006B341F"/>
    <w:rsid w:val="006B351A"/>
    <w:rsid w:val="006B40F1"/>
    <w:rsid w:val="006B459E"/>
    <w:rsid w:val="006B4944"/>
    <w:rsid w:val="006B495B"/>
    <w:rsid w:val="006B4C10"/>
    <w:rsid w:val="006B4E0E"/>
    <w:rsid w:val="006B522A"/>
    <w:rsid w:val="006B5298"/>
    <w:rsid w:val="006B654B"/>
    <w:rsid w:val="006B68F3"/>
    <w:rsid w:val="006B6D42"/>
    <w:rsid w:val="006B7028"/>
    <w:rsid w:val="006B71E6"/>
    <w:rsid w:val="006B74BE"/>
    <w:rsid w:val="006B7671"/>
    <w:rsid w:val="006B79F1"/>
    <w:rsid w:val="006B7ADA"/>
    <w:rsid w:val="006B7CA2"/>
    <w:rsid w:val="006B7D00"/>
    <w:rsid w:val="006B7FEF"/>
    <w:rsid w:val="006C0509"/>
    <w:rsid w:val="006C062B"/>
    <w:rsid w:val="006C0976"/>
    <w:rsid w:val="006C0FF8"/>
    <w:rsid w:val="006C1932"/>
    <w:rsid w:val="006C1B0F"/>
    <w:rsid w:val="006C1E6F"/>
    <w:rsid w:val="006C2701"/>
    <w:rsid w:val="006C2F84"/>
    <w:rsid w:val="006C33D1"/>
    <w:rsid w:val="006C36B7"/>
    <w:rsid w:val="006C3AA8"/>
    <w:rsid w:val="006C3C1A"/>
    <w:rsid w:val="006C4ABB"/>
    <w:rsid w:val="006C5581"/>
    <w:rsid w:val="006C56D3"/>
    <w:rsid w:val="006C578E"/>
    <w:rsid w:val="006C5E06"/>
    <w:rsid w:val="006C6566"/>
    <w:rsid w:val="006C690C"/>
    <w:rsid w:val="006C6CF4"/>
    <w:rsid w:val="006C6DBE"/>
    <w:rsid w:val="006C7194"/>
    <w:rsid w:val="006C75A5"/>
    <w:rsid w:val="006C7C88"/>
    <w:rsid w:val="006D0992"/>
    <w:rsid w:val="006D0A2F"/>
    <w:rsid w:val="006D1968"/>
    <w:rsid w:val="006D1A6F"/>
    <w:rsid w:val="006D1E5A"/>
    <w:rsid w:val="006D1F3D"/>
    <w:rsid w:val="006D1F90"/>
    <w:rsid w:val="006D2511"/>
    <w:rsid w:val="006D2E26"/>
    <w:rsid w:val="006D304F"/>
    <w:rsid w:val="006D32FE"/>
    <w:rsid w:val="006D4C94"/>
    <w:rsid w:val="006D4FB1"/>
    <w:rsid w:val="006D53C9"/>
    <w:rsid w:val="006D57AD"/>
    <w:rsid w:val="006D6F3B"/>
    <w:rsid w:val="006D6FF5"/>
    <w:rsid w:val="006D7701"/>
    <w:rsid w:val="006D7A29"/>
    <w:rsid w:val="006D7F67"/>
    <w:rsid w:val="006E047F"/>
    <w:rsid w:val="006E1164"/>
    <w:rsid w:val="006E21F6"/>
    <w:rsid w:val="006E2322"/>
    <w:rsid w:val="006E2939"/>
    <w:rsid w:val="006E2A62"/>
    <w:rsid w:val="006E3238"/>
    <w:rsid w:val="006E3E24"/>
    <w:rsid w:val="006E3FA1"/>
    <w:rsid w:val="006E44A1"/>
    <w:rsid w:val="006E4563"/>
    <w:rsid w:val="006E47C5"/>
    <w:rsid w:val="006E4AAE"/>
    <w:rsid w:val="006E4F6D"/>
    <w:rsid w:val="006E5091"/>
    <w:rsid w:val="006E569C"/>
    <w:rsid w:val="006E5DC0"/>
    <w:rsid w:val="006E61C4"/>
    <w:rsid w:val="006E61FE"/>
    <w:rsid w:val="006E6AC5"/>
    <w:rsid w:val="006E6F1F"/>
    <w:rsid w:val="006E715A"/>
    <w:rsid w:val="006E77B9"/>
    <w:rsid w:val="006E78D2"/>
    <w:rsid w:val="006E7B87"/>
    <w:rsid w:val="006F0726"/>
    <w:rsid w:val="006F16CD"/>
    <w:rsid w:val="006F1819"/>
    <w:rsid w:val="006F1A81"/>
    <w:rsid w:val="006F1E1F"/>
    <w:rsid w:val="006F1EAB"/>
    <w:rsid w:val="006F2189"/>
    <w:rsid w:val="006F29A2"/>
    <w:rsid w:val="006F2A80"/>
    <w:rsid w:val="006F2A84"/>
    <w:rsid w:val="006F2E0C"/>
    <w:rsid w:val="006F3C73"/>
    <w:rsid w:val="006F3FB5"/>
    <w:rsid w:val="006F4355"/>
    <w:rsid w:val="006F444F"/>
    <w:rsid w:val="006F48A9"/>
    <w:rsid w:val="006F4D94"/>
    <w:rsid w:val="006F55EC"/>
    <w:rsid w:val="006F681D"/>
    <w:rsid w:val="006F68A6"/>
    <w:rsid w:val="006F6926"/>
    <w:rsid w:val="006F693C"/>
    <w:rsid w:val="006F6CF1"/>
    <w:rsid w:val="006F6F9B"/>
    <w:rsid w:val="006F7DBB"/>
    <w:rsid w:val="006F7EA5"/>
    <w:rsid w:val="007001CA"/>
    <w:rsid w:val="007003C9"/>
    <w:rsid w:val="007009C9"/>
    <w:rsid w:val="00700C25"/>
    <w:rsid w:val="00701223"/>
    <w:rsid w:val="00701C1D"/>
    <w:rsid w:val="007021A3"/>
    <w:rsid w:val="007024FC"/>
    <w:rsid w:val="00703088"/>
    <w:rsid w:val="0070362C"/>
    <w:rsid w:val="007040E5"/>
    <w:rsid w:val="00704266"/>
    <w:rsid w:val="0070497D"/>
    <w:rsid w:val="00704A72"/>
    <w:rsid w:val="00704A7E"/>
    <w:rsid w:val="00704D42"/>
    <w:rsid w:val="007051FE"/>
    <w:rsid w:val="00705BEC"/>
    <w:rsid w:val="00705D2A"/>
    <w:rsid w:val="00705E0E"/>
    <w:rsid w:val="00705FBB"/>
    <w:rsid w:val="00706737"/>
    <w:rsid w:val="00706A6A"/>
    <w:rsid w:val="00706B6E"/>
    <w:rsid w:val="00707147"/>
    <w:rsid w:val="0070737C"/>
    <w:rsid w:val="007078BA"/>
    <w:rsid w:val="00707CF6"/>
    <w:rsid w:val="0071069B"/>
    <w:rsid w:val="007108E6"/>
    <w:rsid w:val="00710936"/>
    <w:rsid w:val="00710B21"/>
    <w:rsid w:val="00710DAC"/>
    <w:rsid w:val="00711792"/>
    <w:rsid w:val="00711DC7"/>
    <w:rsid w:val="00712592"/>
    <w:rsid w:val="00712BED"/>
    <w:rsid w:val="00712E71"/>
    <w:rsid w:val="00713046"/>
    <w:rsid w:val="00713CB5"/>
    <w:rsid w:val="00714165"/>
    <w:rsid w:val="0071442F"/>
    <w:rsid w:val="007144E9"/>
    <w:rsid w:val="00714BBA"/>
    <w:rsid w:val="00714CBB"/>
    <w:rsid w:val="00715258"/>
    <w:rsid w:val="007152A4"/>
    <w:rsid w:val="00715743"/>
    <w:rsid w:val="007163F4"/>
    <w:rsid w:val="00716401"/>
    <w:rsid w:val="00716A65"/>
    <w:rsid w:val="00716C45"/>
    <w:rsid w:val="00716F8A"/>
    <w:rsid w:val="00717118"/>
    <w:rsid w:val="0071740D"/>
    <w:rsid w:val="00720211"/>
    <w:rsid w:val="00720337"/>
    <w:rsid w:val="00720964"/>
    <w:rsid w:val="00721145"/>
    <w:rsid w:val="00721551"/>
    <w:rsid w:val="00721612"/>
    <w:rsid w:val="00721A28"/>
    <w:rsid w:val="00721F6D"/>
    <w:rsid w:val="007228DD"/>
    <w:rsid w:val="00722984"/>
    <w:rsid w:val="00723762"/>
    <w:rsid w:val="007242BF"/>
    <w:rsid w:val="0072443B"/>
    <w:rsid w:val="00724476"/>
    <w:rsid w:val="007244DD"/>
    <w:rsid w:val="0072457A"/>
    <w:rsid w:val="00724910"/>
    <w:rsid w:val="00724D4D"/>
    <w:rsid w:val="00724EA3"/>
    <w:rsid w:val="007255C2"/>
    <w:rsid w:val="0072582F"/>
    <w:rsid w:val="00726162"/>
    <w:rsid w:val="007269CB"/>
    <w:rsid w:val="00726B35"/>
    <w:rsid w:val="00726B8A"/>
    <w:rsid w:val="0072776A"/>
    <w:rsid w:val="007277DE"/>
    <w:rsid w:val="00727E09"/>
    <w:rsid w:val="007303B8"/>
    <w:rsid w:val="00730593"/>
    <w:rsid w:val="00730630"/>
    <w:rsid w:val="00730C5C"/>
    <w:rsid w:val="00730E94"/>
    <w:rsid w:val="00730F5E"/>
    <w:rsid w:val="00731295"/>
    <w:rsid w:val="00731328"/>
    <w:rsid w:val="00731388"/>
    <w:rsid w:val="007314B9"/>
    <w:rsid w:val="00732BF5"/>
    <w:rsid w:val="00732C73"/>
    <w:rsid w:val="00732F81"/>
    <w:rsid w:val="00733423"/>
    <w:rsid w:val="00733C9B"/>
    <w:rsid w:val="00734A2C"/>
    <w:rsid w:val="00734AC9"/>
    <w:rsid w:val="00734D03"/>
    <w:rsid w:val="00734DCB"/>
    <w:rsid w:val="00734F2A"/>
    <w:rsid w:val="00735331"/>
    <w:rsid w:val="00735369"/>
    <w:rsid w:val="007356E5"/>
    <w:rsid w:val="0073589A"/>
    <w:rsid w:val="00735CF8"/>
    <w:rsid w:val="00735EB6"/>
    <w:rsid w:val="007360D0"/>
    <w:rsid w:val="007365DE"/>
    <w:rsid w:val="0073734D"/>
    <w:rsid w:val="007376F3"/>
    <w:rsid w:val="0073780A"/>
    <w:rsid w:val="00737BAA"/>
    <w:rsid w:val="007400BE"/>
    <w:rsid w:val="0074033F"/>
    <w:rsid w:val="00740406"/>
    <w:rsid w:val="00740C1B"/>
    <w:rsid w:val="00740D23"/>
    <w:rsid w:val="00740E40"/>
    <w:rsid w:val="0074167B"/>
    <w:rsid w:val="007416E4"/>
    <w:rsid w:val="00741774"/>
    <w:rsid w:val="007417EB"/>
    <w:rsid w:val="007418A0"/>
    <w:rsid w:val="00741C02"/>
    <w:rsid w:val="0074211B"/>
    <w:rsid w:val="0074233A"/>
    <w:rsid w:val="007423AF"/>
    <w:rsid w:val="00742513"/>
    <w:rsid w:val="00742A19"/>
    <w:rsid w:val="00742B9F"/>
    <w:rsid w:val="00742F82"/>
    <w:rsid w:val="00743757"/>
    <w:rsid w:val="0074385C"/>
    <w:rsid w:val="00743FC7"/>
    <w:rsid w:val="00744425"/>
    <w:rsid w:val="00744438"/>
    <w:rsid w:val="00744A12"/>
    <w:rsid w:val="00744E05"/>
    <w:rsid w:val="00744E93"/>
    <w:rsid w:val="00744EE8"/>
    <w:rsid w:val="00745141"/>
    <w:rsid w:val="007460FA"/>
    <w:rsid w:val="007467CD"/>
    <w:rsid w:val="00746FA7"/>
    <w:rsid w:val="00747635"/>
    <w:rsid w:val="00747CBC"/>
    <w:rsid w:val="007508AE"/>
    <w:rsid w:val="00751135"/>
    <w:rsid w:val="00751AF8"/>
    <w:rsid w:val="00751BA4"/>
    <w:rsid w:val="00752CFA"/>
    <w:rsid w:val="00752E11"/>
    <w:rsid w:val="00753030"/>
    <w:rsid w:val="007531D0"/>
    <w:rsid w:val="007537C1"/>
    <w:rsid w:val="007538E0"/>
    <w:rsid w:val="00753B50"/>
    <w:rsid w:val="00753ED1"/>
    <w:rsid w:val="00753F04"/>
    <w:rsid w:val="00754159"/>
    <w:rsid w:val="0075415F"/>
    <w:rsid w:val="007546B1"/>
    <w:rsid w:val="00754A45"/>
    <w:rsid w:val="00754FBE"/>
    <w:rsid w:val="007559BD"/>
    <w:rsid w:val="00755DA3"/>
    <w:rsid w:val="00755E59"/>
    <w:rsid w:val="00755E9C"/>
    <w:rsid w:val="007568B4"/>
    <w:rsid w:val="00756901"/>
    <w:rsid w:val="00756DA8"/>
    <w:rsid w:val="007570A6"/>
    <w:rsid w:val="00757588"/>
    <w:rsid w:val="007576C1"/>
    <w:rsid w:val="00757704"/>
    <w:rsid w:val="007579B8"/>
    <w:rsid w:val="00757ADA"/>
    <w:rsid w:val="00757C30"/>
    <w:rsid w:val="00760016"/>
    <w:rsid w:val="007601A5"/>
    <w:rsid w:val="00760266"/>
    <w:rsid w:val="007605FD"/>
    <w:rsid w:val="0076152D"/>
    <w:rsid w:val="00761CD7"/>
    <w:rsid w:val="00761EB0"/>
    <w:rsid w:val="007620CB"/>
    <w:rsid w:val="007623CC"/>
    <w:rsid w:val="0076249B"/>
    <w:rsid w:val="00762767"/>
    <w:rsid w:val="00762E85"/>
    <w:rsid w:val="00762EFB"/>
    <w:rsid w:val="007635BB"/>
    <w:rsid w:val="007639A3"/>
    <w:rsid w:val="0076401C"/>
    <w:rsid w:val="00764FA8"/>
    <w:rsid w:val="00765168"/>
    <w:rsid w:val="00765C8D"/>
    <w:rsid w:val="00765DC8"/>
    <w:rsid w:val="007668E9"/>
    <w:rsid w:val="00766B4B"/>
    <w:rsid w:val="007672AC"/>
    <w:rsid w:val="007676A9"/>
    <w:rsid w:val="00770027"/>
    <w:rsid w:val="0077021A"/>
    <w:rsid w:val="0077048E"/>
    <w:rsid w:val="0077076F"/>
    <w:rsid w:val="007715C6"/>
    <w:rsid w:val="0077197F"/>
    <w:rsid w:val="00771BF6"/>
    <w:rsid w:val="00771E84"/>
    <w:rsid w:val="0077252D"/>
    <w:rsid w:val="00772AFE"/>
    <w:rsid w:val="00772B1F"/>
    <w:rsid w:val="007733AC"/>
    <w:rsid w:val="0077345D"/>
    <w:rsid w:val="007736E0"/>
    <w:rsid w:val="00773DEA"/>
    <w:rsid w:val="00773FD7"/>
    <w:rsid w:val="00773FF7"/>
    <w:rsid w:val="00774050"/>
    <w:rsid w:val="007748AD"/>
    <w:rsid w:val="00774A47"/>
    <w:rsid w:val="00774D2F"/>
    <w:rsid w:val="007751A0"/>
    <w:rsid w:val="007752F7"/>
    <w:rsid w:val="00775822"/>
    <w:rsid w:val="00775E93"/>
    <w:rsid w:val="00775EB3"/>
    <w:rsid w:val="0077608D"/>
    <w:rsid w:val="0077662B"/>
    <w:rsid w:val="007769A9"/>
    <w:rsid w:val="00776D91"/>
    <w:rsid w:val="00776F37"/>
    <w:rsid w:val="007777EC"/>
    <w:rsid w:val="00777A77"/>
    <w:rsid w:val="00777BC8"/>
    <w:rsid w:val="00780265"/>
    <w:rsid w:val="00780522"/>
    <w:rsid w:val="007813B7"/>
    <w:rsid w:val="0078143A"/>
    <w:rsid w:val="00781FA9"/>
    <w:rsid w:val="0078227E"/>
    <w:rsid w:val="007822E8"/>
    <w:rsid w:val="00782425"/>
    <w:rsid w:val="00783099"/>
    <w:rsid w:val="00783166"/>
    <w:rsid w:val="0078368F"/>
    <w:rsid w:val="00784D4F"/>
    <w:rsid w:val="00785029"/>
    <w:rsid w:val="007850D4"/>
    <w:rsid w:val="007851D6"/>
    <w:rsid w:val="007853CC"/>
    <w:rsid w:val="00785CE7"/>
    <w:rsid w:val="007861BD"/>
    <w:rsid w:val="007865A7"/>
    <w:rsid w:val="007871FF"/>
    <w:rsid w:val="007876FB"/>
    <w:rsid w:val="00787940"/>
    <w:rsid w:val="00787AFC"/>
    <w:rsid w:val="00790051"/>
    <w:rsid w:val="0079008A"/>
    <w:rsid w:val="0079086B"/>
    <w:rsid w:val="0079088B"/>
    <w:rsid w:val="00791C2C"/>
    <w:rsid w:val="00792211"/>
    <w:rsid w:val="0079235E"/>
    <w:rsid w:val="00792518"/>
    <w:rsid w:val="007928D4"/>
    <w:rsid w:val="00792A15"/>
    <w:rsid w:val="00792FAD"/>
    <w:rsid w:val="00793214"/>
    <w:rsid w:val="007932B1"/>
    <w:rsid w:val="007933CE"/>
    <w:rsid w:val="00793849"/>
    <w:rsid w:val="00793C9A"/>
    <w:rsid w:val="00793E9C"/>
    <w:rsid w:val="00794688"/>
    <w:rsid w:val="00794CDB"/>
    <w:rsid w:val="00794DE9"/>
    <w:rsid w:val="00794E42"/>
    <w:rsid w:val="00795093"/>
    <w:rsid w:val="00795DC8"/>
    <w:rsid w:val="00796115"/>
    <w:rsid w:val="0079638C"/>
    <w:rsid w:val="00796484"/>
    <w:rsid w:val="00796842"/>
    <w:rsid w:val="00796899"/>
    <w:rsid w:val="007968FB"/>
    <w:rsid w:val="00796988"/>
    <w:rsid w:val="00796D97"/>
    <w:rsid w:val="00797250"/>
    <w:rsid w:val="0079732F"/>
    <w:rsid w:val="007976EE"/>
    <w:rsid w:val="007977D1"/>
    <w:rsid w:val="007978B4"/>
    <w:rsid w:val="00797BDA"/>
    <w:rsid w:val="007A0250"/>
    <w:rsid w:val="007A0311"/>
    <w:rsid w:val="007A053F"/>
    <w:rsid w:val="007A0E41"/>
    <w:rsid w:val="007A19B9"/>
    <w:rsid w:val="007A1B14"/>
    <w:rsid w:val="007A1DE3"/>
    <w:rsid w:val="007A21FA"/>
    <w:rsid w:val="007A2989"/>
    <w:rsid w:val="007A39D8"/>
    <w:rsid w:val="007A3EC4"/>
    <w:rsid w:val="007A3FE7"/>
    <w:rsid w:val="007A4069"/>
    <w:rsid w:val="007A43D4"/>
    <w:rsid w:val="007A43D5"/>
    <w:rsid w:val="007A4614"/>
    <w:rsid w:val="007A4C4C"/>
    <w:rsid w:val="007A4DC0"/>
    <w:rsid w:val="007A4EDA"/>
    <w:rsid w:val="007A4FAB"/>
    <w:rsid w:val="007A5E98"/>
    <w:rsid w:val="007A62DE"/>
    <w:rsid w:val="007A6B87"/>
    <w:rsid w:val="007A6C72"/>
    <w:rsid w:val="007A713D"/>
    <w:rsid w:val="007A783A"/>
    <w:rsid w:val="007A78A8"/>
    <w:rsid w:val="007A7B68"/>
    <w:rsid w:val="007A7CB6"/>
    <w:rsid w:val="007A7D29"/>
    <w:rsid w:val="007B030A"/>
    <w:rsid w:val="007B1729"/>
    <w:rsid w:val="007B18CF"/>
    <w:rsid w:val="007B1E53"/>
    <w:rsid w:val="007B1E93"/>
    <w:rsid w:val="007B20A4"/>
    <w:rsid w:val="007B21DB"/>
    <w:rsid w:val="007B259E"/>
    <w:rsid w:val="007B3441"/>
    <w:rsid w:val="007B3850"/>
    <w:rsid w:val="007B3AF6"/>
    <w:rsid w:val="007B4191"/>
    <w:rsid w:val="007B43E4"/>
    <w:rsid w:val="007B4724"/>
    <w:rsid w:val="007B4956"/>
    <w:rsid w:val="007B4B9B"/>
    <w:rsid w:val="007B5142"/>
    <w:rsid w:val="007B5246"/>
    <w:rsid w:val="007B5413"/>
    <w:rsid w:val="007B575C"/>
    <w:rsid w:val="007B579E"/>
    <w:rsid w:val="007B6729"/>
    <w:rsid w:val="007B69CF"/>
    <w:rsid w:val="007B6ADF"/>
    <w:rsid w:val="007B73F8"/>
    <w:rsid w:val="007C048E"/>
    <w:rsid w:val="007C0534"/>
    <w:rsid w:val="007C110E"/>
    <w:rsid w:val="007C120D"/>
    <w:rsid w:val="007C178D"/>
    <w:rsid w:val="007C1FDD"/>
    <w:rsid w:val="007C203F"/>
    <w:rsid w:val="007C2504"/>
    <w:rsid w:val="007C298C"/>
    <w:rsid w:val="007C36C0"/>
    <w:rsid w:val="007C43B3"/>
    <w:rsid w:val="007C4E69"/>
    <w:rsid w:val="007C5360"/>
    <w:rsid w:val="007C5707"/>
    <w:rsid w:val="007C5CEE"/>
    <w:rsid w:val="007C5E52"/>
    <w:rsid w:val="007C6442"/>
    <w:rsid w:val="007C6719"/>
    <w:rsid w:val="007C67E7"/>
    <w:rsid w:val="007C6A49"/>
    <w:rsid w:val="007C6BAB"/>
    <w:rsid w:val="007C6CFB"/>
    <w:rsid w:val="007C6D2F"/>
    <w:rsid w:val="007C783B"/>
    <w:rsid w:val="007C792B"/>
    <w:rsid w:val="007C7AC3"/>
    <w:rsid w:val="007C7C13"/>
    <w:rsid w:val="007C7DDC"/>
    <w:rsid w:val="007D040F"/>
    <w:rsid w:val="007D054C"/>
    <w:rsid w:val="007D05B7"/>
    <w:rsid w:val="007D05E5"/>
    <w:rsid w:val="007D077C"/>
    <w:rsid w:val="007D0EE1"/>
    <w:rsid w:val="007D128B"/>
    <w:rsid w:val="007D185F"/>
    <w:rsid w:val="007D255D"/>
    <w:rsid w:val="007D3483"/>
    <w:rsid w:val="007D43B7"/>
    <w:rsid w:val="007D457C"/>
    <w:rsid w:val="007D4605"/>
    <w:rsid w:val="007D46CA"/>
    <w:rsid w:val="007D4DB4"/>
    <w:rsid w:val="007D5064"/>
    <w:rsid w:val="007D5435"/>
    <w:rsid w:val="007D56F4"/>
    <w:rsid w:val="007D5BBE"/>
    <w:rsid w:val="007D5E97"/>
    <w:rsid w:val="007D6424"/>
    <w:rsid w:val="007D64D2"/>
    <w:rsid w:val="007D668F"/>
    <w:rsid w:val="007D7D60"/>
    <w:rsid w:val="007E06D3"/>
    <w:rsid w:val="007E0FFE"/>
    <w:rsid w:val="007E18C5"/>
    <w:rsid w:val="007E1E9A"/>
    <w:rsid w:val="007E1F65"/>
    <w:rsid w:val="007E2D91"/>
    <w:rsid w:val="007E30B6"/>
    <w:rsid w:val="007E325A"/>
    <w:rsid w:val="007E3FB9"/>
    <w:rsid w:val="007E4052"/>
    <w:rsid w:val="007E45D8"/>
    <w:rsid w:val="007E5522"/>
    <w:rsid w:val="007E56A6"/>
    <w:rsid w:val="007E5772"/>
    <w:rsid w:val="007E59D2"/>
    <w:rsid w:val="007E5F41"/>
    <w:rsid w:val="007E5FDC"/>
    <w:rsid w:val="007E69AD"/>
    <w:rsid w:val="007E6A9D"/>
    <w:rsid w:val="007E6C60"/>
    <w:rsid w:val="007E769E"/>
    <w:rsid w:val="007E783E"/>
    <w:rsid w:val="007E7A54"/>
    <w:rsid w:val="007E7AFF"/>
    <w:rsid w:val="007F0BD8"/>
    <w:rsid w:val="007F0E9D"/>
    <w:rsid w:val="007F149A"/>
    <w:rsid w:val="007F14AA"/>
    <w:rsid w:val="007F161B"/>
    <w:rsid w:val="007F23CF"/>
    <w:rsid w:val="007F243F"/>
    <w:rsid w:val="007F28EE"/>
    <w:rsid w:val="007F29D0"/>
    <w:rsid w:val="007F2D60"/>
    <w:rsid w:val="007F3FD6"/>
    <w:rsid w:val="007F43FE"/>
    <w:rsid w:val="007F4406"/>
    <w:rsid w:val="007F4607"/>
    <w:rsid w:val="007F4804"/>
    <w:rsid w:val="007F4A42"/>
    <w:rsid w:val="007F4BB1"/>
    <w:rsid w:val="007F4ED5"/>
    <w:rsid w:val="007F522C"/>
    <w:rsid w:val="007F56F1"/>
    <w:rsid w:val="007F6235"/>
    <w:rsid w:val="007F648D"/>
    <w:rsid w:val="007F66E0"/>
    <w:rsid w:val="007F78D8"/>
    <w:rsid w:val="007F7B82"/>
    <w:rsid w:val="008000E7"/>
    <w:rsid w:val="00800C79"/>
    <w:rsid w:val="00801078"/>
    <w:rsid w:val="0080113D"/>
    <w:rsid w:val="008014BF"/>
    <w:rsid w:val="008016B9"/>
    <w:rsid w:val="008022FC"/>
    <w:rsid w:val="008023B8"/>
    <w:rsid w:val="00802494"/>
    <w:rsid w:val="00802517"/>
    <w:rsid w:val="008027B5"/>
    <w:rsid w:val="008028BA"/>
    <w:rsid w:val="00802ACF"/>
    <w:rsid w:val="00803690"/>
    <w:rsid w:val="008037DB"/>
    <w:rsid w:val="00803A9B"/>
    <w:rsid w:val="00803C0F"/>
    <w:rsid w:val="0080454F"/>
    <w:rsid w:val="00804785"/>
    <w:rsid w:val="008057AF"/>
    <w:rsid w:val="00805894"/>
    <w:rsid w:val="00805B70"/>
    <w:rsid w:val="00805D95"/>
    <w:rsid w:val="00806B3A"/>
    <w:rsid w:val="0080734D"/>
    <w:rsid w:val="0080784E"/>
    <w:rsid w:val="008079BB"/>
    <w:rsid w:val="00810CD7"/>
    <w:rsid w:val="0081135B"/>
    <w:rsid w:val="00811793"/>
    <w:rsid w:val="0081179E"/>
    <w:rsid w:val="00811B01"/>
    <w:rsid w:val="008124CA"/>
    <w:rsid w:val="0081253A"/>
    <w:rsid w:val="0081255C"/>
    <w:rsid w:val="00812802"/>
    <w:rsid w:val="00812818"/>
    <w:rsid w:val="00812C0E"/>
    <w:rsid w:val="008134A1"/>
    <w:rsid w:val="00814678"/>
    <w:rsid w:val="008149B4"/>
    <w:rsid w:val="00814C8D"/>
    <w:rsid w:val="0081505C"/>
    <w:rsid w:val="0081513A"/>
    <w:rsid w:val="008152E9"/>
    <w:rsid w:val="00816114"/>
    <w:rsid w:val="008161E4"/>
    <w:rsid w:val="00816272"/>
    <w:rsid w:val="008164F5"/>
    <w:rsid w:val="008168C7"/>
    <w:rsid w:val="00817380"/>
    <w:rsid w:val="00817FD7"/>
    <w:rsid w:val="0082012E"/>
    <w:rsid w:val="008204A5"/>
    <w:rsid w:val="00820814"/>
    <w:rsid w:val="00820B22"/>
    <w:rsid w:val="00820D7B"/>
    <w:rsid w:val="00820EEB"/>
    <w:rsid w:val="00821226"/>
    <w:rsid w:val="00821467"/>
    <w:rsid w:val="008217F9"/>
    <w:rsid w:val="00821BB5"/>
    <w:rsid w:val="008225AF"/>
    <w:rsid w:val="00822A3E"/>
    <w:rsid w:val="00822CB6"/>
    <w:rsid w:val="00822DB6"/>
    <w:rsid w:val="00822F6D"/>
    <w:rsid w:val="00823831"/>
    <w:rsid w:val="00823DE3"/>
    <w:rsid w:val="00823F84"/>
    <w:rsid w:val="00824B85"/>
    <w:rsid w:val="00824F1F"/>
    <w:rsid w:val="008250DC"/>
    <w:rsid w:val="00825321"/>
    <w:rsid w:val="00826727"/>
    <w:rsid w:val="00826AB5"/>
    <w:rsid w:val="00826ADE"/>
    <w:rsid w:val="00826D6F"/>
    <w:rsid w:val="0082709B"/>
    <w:rsid w:val="00827250"/>
    <w:rsid w:val="00827835"/>
    <w:rsid w:val="00827CDE"/>
    <w:rsid w:val="00827DA7"/>
    <w:rsid w:val="00827F90"/>
    <w:rsid w:val="00830BDA"/>
    <w:rsid w:val="00831CD9"/>
    <w:rsid w:val="00832A70"/>
    <w:rsid w:val="00832AA8"/>
    <w:rsid w:val="00833388"/>
    <w:rsid w:val="008333B6"/>
    <w:rsid w:val="008334E1"/>
    <w:rsid w:val="00834A46"/>
    <w:rsid w:val="00835138"/>
    <w:rsid w:val="00835E09"/>
    <w:rsid w:val="008369C7"/>
    <w:rsid w:val="00836A37"/>
    <w:rsid w:val="00836C00"/>
    <w:rsid w:val="00836CCE"/>
    <w:rsid w:val="00836EE7"/>
    <w:rsid w:val="00836F9A"/>
    <w:rsid w:val="0083715B"/>
    <w:rsid w:val="00837C47"/>
    <w:rsid w:val="00837F7C"/>
    <w:rsid w:val="008400C3"/>
    <w:rsid w:val="0084012D"/>
    <w:rsid w:val="00840638"/>
    <w:rsid w:val="0084082C"/>
    <w:rsid w:val="00840D5D"/>
    <w:rsid w:val="008414FD"/>
    <w:rsid w:val="00841778"/>
    <w:rsid w:val="00841B16"/>
    <w:rsid w:val="00841D38"/>
    <w:rsid w:val="008420CB"/>
    <w:rsid w:val="0084269D"/>
    <w:rsid w:val="0084279D"/>
    <w:rsid w:val="00842B18"/>
    <w:rsid w:val="00842C5A"/>
    <w:rsid w:val="00843ACE"/>
    <w:rsid w:val="00844111"/>
    <w:rsid w:val="0084453A"/>
    <w:rsid w:val="008446C1"/>
    <w:rsid w:val="0084495F"/>
    <w:rsid w:val="00844F44"/>
    <w:rsid w:val="00845614"/>
    <w:rsid w:val="00845FA8"/>
    <w:rsid w:val="00846760"/>
    <w:rsid w:val="00846D5E"/>
    <w:rsid w:val="00847403"/>
    <w:rsid w:val="00850962"/>
    <w:rsid w:val="00850999"/>
    <w:rsid w:val="00850B28"/>
    <w:rsid w:val="0085117E"/>
    <w:rsid w:val="00851CC6"/>
    <w:rsid w:val="00851D72"/>
    <w:rsid w:val="00852AD4"/>
    <w:rsid w:val="00852BCE"/>
    <w:rsid w:val="00852F4C"/>
    <w:rsid w:val="00853035"/>
    <w:rsid w:val="00853397"/>
    <w:rsid w:val="008536E3"/>
    <w:rsid w:val="00853758"/>
    <w:rsid w:val="008538DE"/>
    <w:rsid w:val="00853E72"/>
    <w:rsid w:val="008540A7"/>
    <w:rsid w:val="008543A1"/>
    <w:rsid w:val="0085456B"/>
    <w:rsid w:val="00854908"/>
    <w:rsid w:val="00854AB2"/>
    <w:rsid w:val="00855027"/>
    <w:rsid w:val="0085541C"/>
    <w:rsid w:val="00855498"/>
    <w:rsid w:val="008557EA"/>
    <w:rsid w:val="00855952"/>
    <w:rsid w:val="008562A3"/>
    <w:rsid w:val="008567A4"/>
    <w:rsid w:val="008567F1"/>
    <w:rsid w:val="00856CDA"/>
    <w:rsid w:val="008570ED"/>
    <w:rsid w:val="008575D1"/>
    <w:rsid w:val="00857CDE"/>
    <w:rsid w:val="00857EF4"/>
    <w:rsid w:val="00860108"/>
    <w:rsid w:val="00860231"/>
    <w:rsid w:val="00860365"/>
    <w:rsid w:val="00860A2D"/>
    <w:rsid w:val="00860C81"/>
    <w:rsid w:val="00860EA4"/>
    <w:rsid w:val="0086154D"/>
    <w:rsid w:val="008615B0"/>
    <w:rsid w:val="0086178B"/>
    <w:rsid w:val="00861814"/>
    <w:rsid w:val="008618EF"/>
    <w:rsid w:val="00861D0E"/>
    <w:rsid w:val="00861D4D"/>
    <w:rsid w:val="00861F50"/>
    <w:rsid w:val="008622D5"/>
    <w:rsid w:val="008622F4"/>
    <w:rsid w:val="008623C7"/>
    <w:rsid w:val="00863DA6"/>
    <w:rsid w:val="00863F96"/>
    <w:rsid w:val="00864A2B"/>
    <w:rsid w:val="00864AAA"/>
    <w:rsid w:val="00864C46"/>
    <w:rsid w:val="00865110"/>
    <w:rsid w:val="00865476"/>
    <w:rsid w:val="008668D4"/>
    <w:rsid w:val="00866C92"/>
    <w:rsid w:val="00866DCE"/>
    <w:rsid w:val="008670B8"/>
    <w:rsid w:val="008679DC"/>
    <w:rsid w:val="0087008E"/>
    <w:rsid w:val="0087043A"/>
    <w:rsid w:val="008704B7"/>
    <w:rsid w:val="00870BCF"/>
    <w:rsid w:val="00870E7E"/>
    <w:rsid w:val="00870F91"/>
    <w:rsid w:val="008710E5"/>
    <w:rsid w:val="00871D5E"/>
    <w:rsid w:val="00872D2D"/>
    <w:rsid w:val="0087323D"/>
    <w:rsid w:val="00873750"/>
    <w:rsid w:val="0087381D"/>
    <w:rsid w:val="00873CAA"/>
    <w:rsid w:val="00875674"/>
    <w:rsid w:val="00875A87"/>
    <w:rsid w:val="00875B60"/>
    <w:rsid w:val="00875BBF"/>
    <w:rsid w:val="00875DBF"/>
    <w:rsid w:val="008765AA"/>
    <w:rsid w:val="00877036"/>
    <w:rsid w:val="00877319"/>
    <w:rsid w:val="00877907"/>
    <w:rsid w:val="008802BA"/>
    <w:rsid w:val="0088186C"/>
    <w:rsid w:val="0088193E"/>
    <w:rsid w:val="00881A65"/>
    <w:rsid w:val="00881B90"/>
    <w:rsid w:val="00881E46"/>
    <w:rsid w:val="0088230D"/>
    <w:rsid w:val="008823A8"/>
    <w:rsid w:val="00882A81"/>
    <w:rsid w:val="00882E8F"/>
    <w:rsid w:val="00883126"/>
    <w:rsid w:val="00883514"/>
    <w:rsid w:val="00883A13"/>
    <w:rsid w:val="00883C08"/>
    <w:rsid w:val="00883CED"/>
    <w:rsid w:val="00883D05"/>
    <w:rsid w:val="00883F0D"/>
    <w:rsid w:val="00883F5A"/>
    <w:rsid w:val="008849FC"/>
    <w:rsid w:val="00884B3D"/>
    <w:rsid w:val="00884FC1"/>
    <w:rsid w:val="008857F8"/>
    <w:rsid w:val="00885AAA"/>
    <w:rsid w:val="00885B67"/>
    <w:rsid w:val="00886110"/>
    <w:rsid w:val="0088644B"/>
    <w:rsid w:val="00886BCC"/>
    <w:rsid w:val="00886C6E"/>
    <w:rsid w:val="00886FD3"/>
    <w:rsid w:val="0088758E"/>
    <w:rsid w:val="0088770D"/>
    <w:rsid w:val="008879D9"/>
    <w:rsid w:val="0089058F"/>
    <w:rsid w:val="00890750"/>
    <w:rsid w:val="008909F8"/>
    <w:rsid w:val="00890D6D"/>
    <w:rsid w:val="00891708"/>
    <w:rsid w:val="0089251D"/>
    <w:rsid w:val="008927A6"/>
    <w:rsid w:val="008927CF"/>
    <w:rsid w:val="00893150"/>
    <w:rsid w:val="0089329E"/>
    <w:rsid w:val="008933DE"/>
    <w:rsid w:val="00893595"/>
    <w:rsid w:val="00893670"/>
    <w:rsid w:val="008936CB"/>
    <w:rsid w:val="008941A9"/>
    <w:rsid w:val="008941AC"/>
    <w:rsid w:val="008949DA"/>
    <w:rsid w:val="0089654D"/>
    <w:rsid w:val="00896A88"/>
    <w:rsid w:val="00896FBF"/>
    <w:rsid w:val="0089790E"/>
    <w:rsid w:val="00897D4B"/>
    <w:rsid w:val="008A03BC"/>
    <w:rsid w:val="008A04B3"/>
    <w:rsid w:val="008A0565"/>
    <w:rsid w:val="008A07F4"/>
    <w:rsid w:val="008A0D51"/>
    <w:rsid w:val="008A10AF"/>
    <w:rsid w:val="008A1C8A"/>
    <w:rsid w:val="008A1FD8"/>
    <w:rsid w:val="008A231D"/>
    <w:rsid w:val="008A25D9"/>
    <w:rsid w:val="008A2829"/>
    <w:rsid w:val="008A283C"/>
    <w:rsid w:val="008A2B0A"/>
    <w:rsid w:val="008A2E9C"/>
    <w:rsid w:val="008A2EAD"/>
    <w:rsid w:val="008A3645"/>
    <w:rsid w:val="008A3649"/>
    <w:rsid w:val="008A3656"/>
    <w:rsid w:val="008A36B0"/>
    <w:rsid w:val="008A4142"/>
    <w:rsid w:val="008A45BA"/>
    <w:rsid w:val="008A4993"/>
    <w:rsid w:val="008A4A8F"/>
    <w:rsid w:val="008A4B41"/>
    <w:rsid w:val="008A4E58"/>
    <w:rsid w:val="008A4E6D"/>
    <w:rsid w:val="008A4F1F"/>
    <w:rsid w:val="008A5116"/>
    <w:rsid w:val="008A59E9"/>
    <w:rsid w:val="008A6096"/>
    <w:rsid w:val="008A610F"/>
    <w:rsid w:val="008A6774"/>
    <w:rsid w:val="008A6783"/>
    <w:rsid w:val="008A6A9C"/>
    <w:rsid w:val="008A6BF2"/>
    <w:rsid w:val="008A6CF4"/>
    <w:rsid w:val="008A760E"/>
    <w:rsid w:val="008A7A1B"/>
    <w:rsid w:val="008B0086"/>
    <w:rsid w:val="008B0800"/>
    <w:rsid w:val="008B10C9"/>
    <w:rsid w:val="008B122C"/>
    <w:rsid w:val="008B243E"/>
    <w:rsid w:val="008B264A"/>
    <w:rsid w:val="008B2659"/>
    <w:rsid w:val="008B2A76"/>
    <w:rsid w:val="008B2E0D"/>
    <w:rsid w:val="008B317B"/>
    <w:rsid w:val="008B3985"/>
    <w:rsid w:val="008B3E30"/>
    <w:rsid w:val="008B3E38"/>
    <w:rsid w:val="008B4572"/>
    <w:rsid w:val="008B4754"/>
    <w:rsid w:val="008B4DCA"/>
    <w:rsid w:val="008B58FB"/>
    <w:rsid w:val="008B5C08"/>
    <w:rsid w:val="008B5E88"/>
    <w:rsid w:val="008B6024"/>
    <w:rsid w:val="008B6194"/>
    <w:rsid w:val="008B61FE"/>
    <w:rsid w:val="008B62B2"/>
    <w:rsid w:val="008B662D"/>
    <w:rsid w:val="008B6659"/>
    <w:rsid w:val="008B6C5A"/>
    <w:rsid w:val="008B6D3E"/>
    <w:rsid w:val="008B705B"/>
    <w:rsid w:val="008B72C9"/>
    <w:rsid w:val="008B77ED"/>
    <w:rsid w:val="008B7D77"/>
    <w:rsid w:val="008C0275"/>
    <w:rsid w:val="008C0582"/>
    <w:rsid w:val="008C06DD"/>
    <w:rsid w:val="008C0ACF"/>
    <w:rsid w:val="008C0BEB"/>
    <w:rsid w:val="008C0CE5"/>
    <w:rsid w:val="008C13EC"/>
    <w:rsid w:val="008C1AE3"/>
    <w:rsid w:val="008C1B30"/>
    <w:rsid w:val="008C23C4"/>
    <w:rsid w:val="008C2461"/>
    <w:rsid w:val="008C2531"/>
    <w:rsid w:val="008C2861"/>
    <w:rsid w:val="008C2B42"/>
    <w:rsid w:val="008C2D2D"/>
    <w:rsid w:val="008C2FFC"/>
    <w:rsid w:val="008C3BF9"/>
    <w:rsid w:val="008C3C6B"/>
    <w:rsid w:val="008C3EB2"/>
    <w:rsid w:val="008C57BE"/>
    <w:rsid w:val="008C5987"/>
    <w:rsid w:val="008C5A69"/>
    <w:rsid w:val="008C5C4E"/>
    <w:rsid w:val="008C62E8"/>
    <w:rsid w:val="008C66B2"/>
    <w:rsid w:val="008C6B02"/>
    <w:rsid w:val="008C7717"/>
    <w:rsid w:val="008C7759"/>
    <w:rsid w:val="008C7A68"/>
    <w:rsid w:val="008D02F6"/>
    <w:rsid w:val="008D0957"/>
    <w:rsid w:val="008D0AC1"/>
    <w:rsid w:val="008D0C69"/>
    <w:rsid w:val="008D0F80"/>
    <w:rsid w:val="008D21C6"/>
    <w:rsid w:val="008D225B"/>
    <w:rsid w:val="008D248C"/>
    <w:rsid w:val="008D24F5"/>
    <w:rsid w:val="008D3433"/>
    <w:rsid w:val="008D3FC6"/>
    <w:rsid w:val="008D4B15"/>
    <w:rsid w:val="008D4DCA"/>
    <w:rsid w:val="008D5680"/>
    <w:rsid w:val="008D593A"/>
    <w:rsid w:val="008D5E57"/>
    <w:rsid w:val="008D66AE"/>
    <w:rsid w:val="008D686D"/>
    <w:rsid w:val="008D6B55"/>
    <w:rsid w:val="008D6F09"/>
    <w:rsid w:val="008D6F9D"/>
    <w:rsid w:val="008D772F"/>
    <w:rsid w:val="008D79D5"/>
    <w:rsid w:val="008E09F5"/>
    <w:rsid w:val="008E0C62"/>
    <w:rsid w:val="008E0CC6"/>
    <w:rsid w:val="008E0FAB"/>
    <w:rsid w:val="008E0FBE"/>
    <w:rsid w:val="008E1744"/>
    <w:rsid w:val="008E17AC"/>
    <w:rsid w:val="008E1986"/>
    <w:rsid w:val="008E1ADE"/>
    <w:rsid w:val="008E1DF0"/>
    <w:rsid w:val="008E1F56"/>
    <w:rsid w:val="008E20D8"/>
    <w:rsid w:val="008E24D5"/>
    <w:rsid w:val="008E2A11"/>
    <w:rsid w:val="008E326F"/>
    <w:rsid w:val="008E3358"/>
    <w:rsid w:val="008E337B"/>
    <w:rsid w:val="008E3B90"/>
    <w:rsid w:val="008E3BF3"/>
    <w:rsid w:val="008E3CA9"/>
    <w:rsid w:val="008E3CF6"/>
    <w:rsid w:val="008E3DE2"/>
    <w:rsid w:val="008E3F76"/>
    <w:rsid w:val="008E4306"/>
    <w:rsid w:val="008E451E"/>
    <w:rsid w:val="008E45C6"/>
    <w:rsid w:val="008E46AD"/>
    <w:rsid w:val="008E4809"/>
    <w:rsid w:val="008E4E60"/>
    <w:rsid w:val="008E4F23"/>
    <w:rsid w:val="008E527F"/>
    <w:rsid w:val="008E54A3"/>
    <w:rsid w:val="008E5D46"/>
    <w:rsid w:val="008E5F5C"/>
    <w:rsid w:val="008E684A"/>
    <w:rsid w:val="008E6C7B"/>
    <w:rsid w:val="008E6D3F"/>
    <w:rsid w:val="008E7002"/>
    <w:rsid w:val="008E7E38"/>
    <w:rsid w:val="008F01D7"/>
    <w:rsid w:val="008F12CF"/>
    <w:rsid w:val="008F18AF"/>
    <w:rsid w:val="008F19AB"/>
    <w:rsid w:val="008F1F9B"/>
    <w:rsid w:val="008F2018"/>
    <w:rsid w:val="008F2964"/>
    <w:rsid w:val="008F3021"/>
    <w:rsid w:val="008F3197"/>
    <w:rsid w:val="008F3418"/>
    <w:rsid w:val="008F3881"/>
    <w:rsid w:val="008F3B99"/>
    <w:rsid w:val="008F3E8E"/>
    <w:rsid w:val="008F451D"/>
    <w:rsid w:val="008F4AA0"/>
    <w:rsid w:val="008F5726"/>
    <w:rsid w:val="008F5D46"/>
    <w:rsid w:val="008F5F4B"/>
    <w:rsid w:val="008F6495"/>
    <w:rsid w:val="008F7264"/>
    <w:rsid w:val="008F7500"/>
    <w:rsid w:val="008F7BBA"/>
    <w:rsid w:val="0090001C"/>
    <w:rsid w:val="009001B4"/>
    <w:rsid w:val="009009AC"/>
    <w:rsid w:val="00900A3D"/>
    <w:rsid w:val="00900DB8"/>
    <w:rsid w:val="0090104B"/>
    <w:rsid w:val="00901E4E"/>
    <w:rsid w:val="00902404"/>
    <w:rsid w:val="00902715"/>
    <w:rsid w:val="009027D6"/>
    <w:rsid w:val="00902B45"/>
    <w:rsid w:val="00902ED4"/>
    <w:rsid w:val="009030EC"/>
    <w:rsid w:val="00903531"/>
    <w:rsid w:val="00903766"/>
    <w:rsid w:val="00904265"/>
    <w:rsid w:val="00904410"/>
    <w:rsid w:val="00904788"/>
    <w:rsid w:val="0090484C"/>
    <w:rsid w:val="009056C0"/>
    <w:rsid w:val="00905705"/>
    <w:rsid w:val="00905F63"/>
    <w:rsid w:val="009060CF"/>
    <w:rsid w:val="009066CA"/>
    <w:rsid w:val="00906895"/>
    <w:rsid w:val="00906A33"/>
    <w:rsid w:val="00906DD4"/>
    <w:rsid w:val="00907135"/>
    <w:rsid w:val="009072E0"/>
    <w:rsid w:val="00907923"/>
    <w:rsid w:val="00907973"/>
    <w:rsid w:val="00907A59"/>
    <w:rsid w:val="00907FB1"/>
    <w:rsid w:val="009103C5"/>
    <w:rsid w:val="00910410"/>
    <w:rsid w:val="00910661"/>
    <w:rsid w:val="00910A2E"/>
    <w:rsid w:val="00910B24"/>
    <w:rsid w:val="00911478"/>
    <w:rsid w:val="009115F2"/>
    <w:rsid w:val="00911B4B"/>
    <w:rsid w:val="00911B8B"/>
    <w:rsid w:val="00911C7B"/>
    <w:rsid w:val="00911DCB"/>
    <w:rsid w:val="009120D2"/>
    <w:rsid w:val="0091249F"/>
    <w:rsid w:val="00912526"/>
    <w:rsid w:val="00912C2E"/>
    <w:rsid w:val="009131E7"/>
    <w:rsid w:val="009134D4"/>
    <w:rsid w:val="0091366B"/>
    <w:rsid w:val="00913750"/>
    <w:rsid w:val="00913B54"/>
    <w:rsid w:val="00914A6D"/>
    <w:rsid w:val="00914A97"/>
    <w:rsid w:val="00914C47"/>
    <w:rsid w:val="009151D3"/>
    <w:rsid w:val="00915614"/>
    <w:rsid w:val="0091596F"/>
    <w:rsid w:val="00915BE9"/>
    <w:rsid w:val="00916455"/>
    <w:rsid w:val="00916BD9"/>
    <w:rsid w:val="0091709C"/>
    <w:rsid w:val="0091760C"/>
    <w:rsid w:val="009176BD"/>
    <w:rsid w:val="00917AF3"/>
    <w:rsid w:val="0092019B"/>
    <w:rsid w:val="009201CD"/>
    <w:rsid w:val="0092103F"/>
    <w:rsid w:val="0092359D"/>
    <w:rsid w:val="00923CB0"/>
    <w:rsid w:val="00923DE3"/>
    <w:rsid w:val="00923FAB"/>
    <w:rsid w:val="00924168"/>
    <w:rsid w:val="00924B59"/>
    <w:rsid w:val="00924DD3"/>
    <w:rsid w:val="00925923"/>
    <w:rsid w:val="00925A7D"/>
    <w:rsid w:val="00925AE3"/>
    <w:rsid w:val="0092684B"/>
    <w:rsid w:val="009268F8"/>
    <w:rsid w:val="00926CD8"/>
    <w:rsid w:val="009271A4"/>
    <w:rsid w:val="00927509"/>
    <w:rsid w:val="009300F0"/>
    <w:rsid w:val="00930C41"/>
    <w:rsid w:val="00931344"/>
    <w:rsid w:val="009314D0"/>
    <w:rsid w:val="00931943"/>
    <w:rsid w:val="00931A51"/>
    <w:rsid w:val="00931DB4"/>
    <w:rsid w:val="00931FD6"/>
    <w:rsid w:val="009321B1"/>
    <w:rsid w:val="0093338B"/>
    <w:rsid w:val="00933585"/>
    <w:rsid w:val="00933639"/>
    <w:rsid w:val="009339C2"/>
    <w:rsid w:val="00933BA6"/>
    <w:rsid w:val="00933DAD"/>
    <w:rsid w:val="00933F3C"/>
    <w:rsid w:val="00934336"/>
    <w:rsid w:val="009346DA"/>
    <w:rsid w:val="009356B3"/>
    <w:rsid w:val="00935957"/>
    <w:rsid w:val="009359E8"/>
    <w:rsid w:val="009374E8"/>
    <w:rsid w:val="00937574"/>
    <w:rsid w:val="009404CE"/>
    <w:rsid w:val="00940A83"/>
    <w:rsid w:val="00940B27"/>
    <w:rsid w:val="00940BFC"/>
    <w:rsid w:val="00940C3F"/>
    <w:rsid w:val="00941B55"/>
    <w:rsid w:val="00941B6D"/>
    <w:rsid w:val="0094201D"/>
    <w:rsid w:val="009422C8"/>
    <w:rsid w:val="00942666"/>
    <w:rsid w:val="00942A6B"/>
    <w:rsid w:val="00942B8B"/>
    <w:rsid w:val="00942EB9"/>
    <w:rsid w:val="00943EF5"/>
    <w:rsid w:val="00944369"/>
    <w:rsid w:val="0094459F"/>
    <w:rsid w:val="009447A7"/>
    <w:rsid w:val="00944D96"/>
    <w:rsid w:val="00945465"/>
    <w:rsid w:val="00946345"/>
    <w:rsid w:val="009466A2"/>
    <w:rsid w:val="009467B1"/>
    <w:rsid w:val="0094741D"/>
    <w:rsid w:val="009478C5"/>
    <w:rsid w:val="00950047"/>
    <w:rsid w:val="0095050F"/>
    <w:rsid w:val="00950850"/>
    <w:rsid w:val="00950C9A"/>
    <w:rsid w:val="00950FD7"/>
    <w:rsid w:val="009511F2"/>
    <w:rsid w:val="00951256"/>
    <w:rsid w:val="00951A21"/>
    <w:rsid w:val="00951E74"/>
    <w:rsid w:val="00952242"/>
    <w:rsid w:val="00952CC4"/>
    <w:rsid w:val="009533B5"/>
    <w:rsid w:val="009542A5"/>
    <w:rsid w:val="0095448E"/>
    <w:rsid w:val="00954649"/>
    <w:rsid w:val="0095488E"/>
    <w:rsid w:val="00954891"/>
    <w:rsid w:val="00954B0C"/>
    <w:rsid w:val="00954C03"/>
    <w:rsid w:val="00954DA3"/>
    <w:rsid w:val="00954DE3"/>
    <w:rsid w:val="009550C6"/>
    <w:rsid w:val="00955AC2"/>
    <w:rsid w:val="00956E55"/>
    <w:rsid w:val="00957203"/>
    <w:rsid w:val="00957751"/>
    <w:rsid w:val="00957A34"/>
    <w:rsid w:val="00957C1F"/>
    <w:rsid w:val="00957E19"/>
    <w:rsid w:val="0096046C"/>
    <w:rsid w:val="009604BF"/>
    <w:rsid w:val="00960FA5"/>
    <w:rsid w:val="0096137F"/>
    <w:rsid w:val="00961ECE"/>
    <w:rsid w:val="009626D3"/>
    <w:rsid w:val="00962C79"/>
    <w:rsid w:val="0096347A"/>
    <w:rsid w:val="0096371A"/>
    <w:rsid w:val="00963735"/>
    <w:rsid w:val="00963D9F"/>
    <w:rsid w:val="00964070"/>
    <w:rsid w:val="00964378"/>
    <w:rsid w:val="00964593"/>
    <w:rsid w:val="00964902"/>
    <w:rsid w:val="00964EE9"/>
    <w:rsid w:val="009650F1"/>
    <w:rsid w:val="009659FD"/>
    <w:rsid w:val="00965B89"/>
    <w:rsid w:val="00966689"/>
    <w:rsid w:val="009667E8"/>
    <w:rsid w:val="009671BA"/>
    <w:rsid w:val="00967562"/>
    <w:rsid w:val="00967621"/>
    <w:rsid w:val="00967645"/>
    <w:rsid w:val="0096777F"/>
    <w:rsid w:val="009677AD"/>
    <w:rsid w:val="00967A1D"/>
    <w:rsid w:val="00967CC8"/>
    <w:rsid w:val="00970210"/>
    <w:rsid w:val="00970359"/>
    <w:rsid w:val="0097045B"/>
    <w:rsid w:val="0097146C"/>
    <w:rsid w:val="009717F7"/>
    <w:rsid w:val="00971FA7"/>
    <w:rsid w:val="0097235D"/>
    <w:rsid w:val="0097257C"/>
    <w:rsid w:val="0097293B"/>
    <w:rsid w:val="00973174"/>
    <w:rsid w:val="00973909"/>
    <w:rsid w:val="00973A15"/>
    <w:rsid w:val="00973E86"/>
    <w:rsid w:val="009740A5"/>
    <w:rsid w:val="00974850"/>
    <w:rsid w:val="00974F27"/>
    <w:rsid w:val="0097573D"/>
    <w:rsid w:val="00975A6E"/>
    <w:rsid w:val="00975C96"/>
    <w:rsid w:val="009765B8"/>
    <w:rsid w:val="00976723"/>
    <w:rsid w:val="009769B9"/>
    <w:rsid w:val="00976A19"/>
    <w:rsid w:val="00976A7E"/>
    <w:rsid w:val="00976C6E"/>
    <w:rsid w:val="0097723B"/>
    <w:rsid w:val="00977678"/>
    <w:rsid w:val="009777F0"/>
    <w:rsid w:val="00977949"/>
    <w:rsid w:val="00977A8B"/>
    <w:rsid w:val="00977D62"/>
    <w:rsid w:val="00977D84"/>
    <w:rsid w:val="00980625"/>
    <w:rsid w:val="00980DF2"/>
    <w:rsid w:val="00980F8C"/>
    <w:rsid w:val="009811B4"/>
    <w:rsid w:val="0098202D"/>
    <w:rsid w:val="00982278"/>
    <w:rsid w:val="0098264F"/>
    <w:rsid w:val="009826A0"/>
    <w:rsid w:val="00982789"/>
    <w:rsid w:val="00983474"/>
    <w:rsid w:val="009839C6"/>
    <w:rsid w:val="00984888"/>
    <w:rsid w:val="00984A95"/>
    <w:rsid w:val="00985181"/>
    <w:rsid w:val="0098545D"/>
    <w:rsid w:val="00985877"/>
    <w:rsid w:val="00985992"/>
    <w:rsid w:val="00985FA9"/>
    <w:rsid w:val="00986071"/>
    <w:rsid w:val="00987162"/>
    <w:rsid w:val="0098786A"/>
    <w:rsid w:val="00987E61"/>
    <w:rsid w:val="009901ED"/>
    <w:rsid w:val="009909D9"/>
    <w:rsid w:val="009911C2"/>
    <w:rsid w:val="00991630"/>
    <w:rsid w:val="00991664"/>
    <w:rsid w:val="00991AFB"/>
    <w:rsid w:val="00992BDE"/>
    <w:rsid w:val="0099328C"/>
    <w:rsid w:val="00993721"/>
    <w:rsid w:val="0099388F"/>
    <w:rsid w:val="009938ED"/>
    <w:rsid w:val="00993ADA"/>
    <w:rsid w:val="00993E41"/>
    <w:rsid w:val="00993FBD"/>
    <w:rsid w:val="00994131"/>
    <w:rsid w:val="00994451"/>
    <w:rsid w:val="0099480B"/>
    <w:rsid w:val="00994C85"/>
    <w:rsid w:val="00994E64"/>
    <w:rsid w:val="00994E93"/>
    <w:rsid w:val="00994FB5"/>
    <w:rsid w:val="009950B3"/>
    <w:rsid w:val="009957C2"/>
    <w:rsid w:val="00995E0F"/>
    <w:rsid w:val="009960EF"/>
    <w:rsid w:val="00996722"/>
    <w:rsid w:val="00996D86"/>
    <w:rsid w:val="00996DA7"/>
    <w:rsid w:val="0099746B"/>
    <w:rsid w:val="009974B2"/>
    <w:rsid w:val="00997585"/>
    <w:rsid w:val="009A007C"/>
    <w:rsid w:val="009A01F2"/>
    <w:rsid w:val="009A1193"/>
    <w:rsid w:val="009A1261"/>
    <w:rsid w:val="009A12F4"/>
    <w:rsid w:val="009A1A02"/>
    <w:rsid w:val="009A1FC4"/>
    <w:rsid w:val="009A25E4"/>
    <w:rsid w:val="009A2635"/>
    <w:rsid w:val="009A29C5"/>
    <w:rsid w:val="009A2A61"/>
    <w:rsid w:val="009A30EF"/>
    <w:rsid w:val="009A33B2"/>
    <w:rsid w:val="009A3C14"/>
    <w:rsid w:val="009A3C7B"/>
    <w:rsid w:val="009A3DCF"/>
    <w:rsid w:val="009A3F23"/>
    <w:rsid w:val="009A3FA5"/>
    <w:rsid w:val="009A4035"/>
    <w:rsid w:val="009A4C7A"/>
    <w:rsid w:val="009A4DDF"/>
    <w:rsid w:val="009A4FA2"/>
    <w:rsid w:val="009A501A"/>
    <w:rsid w:val="009A5108"/>
    <w:rsid w:val="009A592C"/>
    <w:rsid w:val="009A6658"/>
    <w:rsid w:val="009A677A"/>
    <w:rsid w:val="009A6864"/>
    <w:rsid w:val="009A6CB8"/>
    <w:rsid w:val="009A6F9D"/>
    <w:rsid w:val="009A6FC9"/>
    <w:rsid w:val="009A7231"/>
    <w:rsid w:val="009A7459"/>
    <w:rsid w:val="009A7ED0"/>
    <w:rsid w:val="009B0473"/>
    <w:rsid w:val="009B162D"/>
    <w:rsid w:val="009B171E"/>
    <w:rsid w:val="009B1832"/>
    <w:rsid w:val="009B18FD"/>
    <w:rsid w:val="009B1D01"/>
    <w:rsid w:val="009B2944"/>
    <w:rsid w:val="009B2BC0"/>
    <w:rsid w:val="009B30AF"/>
    <w:rsid w:val="009B3DE5"/>
    <w:rsid w:val="009B40A3"/>
    <w:rsid w:val="009B4815"/>
    <w:rsid w:val="009B4941"/>
    <w:rsid w:val="009B4D4D"/>
    <w:rsid w:val="009B4F98"/>
    <w:rsid w:val="009B52EE"/>
    <w:rsid w:val="009B5903"/>
    <w:rsid w:val="009B6017"/>
    <w:rsid w:val="009B613D"/>
    <w:rsid w:val="009B6151"/>
    <w:rsid w:val="009B6434"/>
    <w:rsid w:val="009B64E5"/>
    <w:rsid w:val="009B697D"/>
    <w:rsid w:val="009B6AA7"/>
    <w:rsid w:val="009B6B01"/>
    <w:rsid w:val="009B713B"/>
    <w:rsid w:val="009B7153"/>
    <w:rsid w:val="009B715F"/>
    <w:rsid w:val="009B7486"/>
    <w:rsid w:val="009B7B71"/>
    <w:rsid w:val="009C0A4A"/>
    <w:rsid w:val="009C125C"/>
    <w:rsid w:val="009C1CA2"/>
    <w:rsid w:val="009C2159"/>
    <w:rsid w:val="009C2191"/>
    <w:rsid w:val="009C2274"/>
    <w:rsid w:val="009C2888"/>
    <w:rsid w:val="009C376C"/>
    <w:rsid w:val="009C3928"/>
    <w:rsid w:val="009C4270"/>
    <w:rsid w:val="009C4279"/>
    <w:rsid w:val="009C47AD"/>
    <w:rsid w:val="009C4BFC"/>
    <w:rsid w:val="009C5207"/>
    <w:rsid w:val="009C5547"/>
    <w:rsid w:val="009C595C"/>
    <w:rsid w:val="009C65BF"/>
    <w:rsid w:val="009C68EE"/>
    <w:rsid w:val="009C6FDD"/>
    <w:rsid w:val="009D001E"/>
    <w:rsid w:val="009D031F"/>
    <w:rsid w:val="009D0BA1"/>
    <w:rsid w:val="009D0DDC"/>
    <w:rsid w:val="009D11C0"/>
    <w:rsid w:val="009D1408"/>
    <w:rsid w:val="009D143E"/>
    <w:rsid w:val="009D14A0"/>
    <w:rsid w:val="009D2093"/>
    <w:rsid w:val="009D2359"/>
    <w:rsid w:val="009D2481"/>
    <w:rsid w:val="009D2539"/>
    <w:rsid w:val="009D2BA8"/>
    <w:rsid w:val="009D315F"/>
    <w:rsid w:val="009D31AB"/>
    <w:rsid w:val="009D35D9"/>
    <w:rsid w:val="009D3E41"/>
    <w:rsid w:val="009D450E"/>
    <w:rsid w:val="009D4694"/>
    <w:rsid w:val="009D481B"/>
    <w:rsid w:val="009D4859"/>
    <w:rsid w:val="009D50EB"/>
    <w:rsid w:val="009D5541"/>
    <w:rsid w:val="009D5646"/>
    <w:rsid w:val="009D5B46"/>
    <w:rsid w:val="009D5BDD"/>
    <w:rsid w:val="009D6C3E"/>
    <w:rsid w:val="009D7080"/>
    <w:rsid w:val="009D7A04"/>
    <w:rsid w:val="009E0111"/>
    <w:rsid w:val="009E089E"/>
    <w:rsid w:val="009E0973"/>
    <w:rsid w:val="009E0D0B"/>
    <w:rsid w:val="009E0DC0"/>
    <w:rsid w:val="009E0F7D"/>
    <w:rsid w:val="009E14E9"/>
    <w:rsid w:val="009E14EA"/>
    <w:rsid w:val="009E18C5"/>
    <w:rsid w:val="009E195E"/>
    <w:rsid w:val="009E1E9D"/>
    <w:rsid w:val="009E2114"/>
    <w:rsid w:val="009E235A"/>
    <w:rsid w:val="009E24E5"/>
    <w:rsid w:val="009E2A56"/>
    <w:rsid w:val="009E2F76"/>
    <w:rsid w:val="009E3222"/>
    <w:rsid w:val="009E3D76"/>
    <w:rsid w:val="009E4736"/>
    <w:rsid w:val="009E47F2"/>
    <w:rsid w:val="009E4821"/>
    <w:rsid w:val="009E562C"/>
    <w:rsid w:val="009E6051"/>
    <w:rsid w:val="009E612E"/>
    <w:rsid w:val="009E62D3"/>
    <w:rsid w:val="009E64F1"/>
    <w:rsid w:val="009E6B81"/>
    <w:rsid w:val="009E6CDA"/>
    <w:rsid w:val="009E7534"/>
    <w:rsid w:val="009E78B5"/>
    <w:rsid w:val="009E7A45"/>
    <w:rsid w:val="009F05C0"/>
    <w:rsid w:val="009F0A76"/>
    <w:rsid w:val="009F2344"/>
    <w:rsid w:val="009F28F0"/>
    <w:rsid w:val="009F2969"/>
    <w:rsid w:val="009F2A60"/>
    <w:rsid w:val="009F368B"/>
    <w:rsid w:val="009F369D"/>
    <w:rsid w:val="009F3827"/>
    <w:rsid w:val="009F3A22"/>
    <w:rsid w:val="009F41B3"/>
    <w:rsid w:val="009F43BE"/>
    <w:rsid w:val="009F45B9"/>
    <w:rsid w:val="009F4A6D"/>
    <w:rsid w:val="009F4C68"/>
    <w:rsid w:val="009F5179"/>
    <w:rsid w:val="009F5A03"/>
    <w:rsid w:val="009F5AF4"/>
    <w:rsid w:val="009F5BE6"/>
    <w:rsid w:val="009F614F"/>
    <w:rsid w:val="009F68D5"/>
    <w:rsid w:val="009F6B52"/>
    <w:rsid w:val="009F6D5D"/>
    <w:rsid w:val="009F6E8B"/>
    <w:rsid w:val="00A00234"/>
    <w:rsid w:val="00A0049E"/>
    <w:rsid w:val="00A00786"/>
    <w:rsid w:val="00A00AC7"/>
    <w:rsid w:val="00A00D55"/>
    <w:rsid w:val="00A00F30"/>
    <w:rsid w:val="00A016FA"/>
    <w:rsid w:val="00A026D0"/>
    <w:rsid w:val="00A03158"/>
    <w:rsid w:val="00A0355E"/>
    <w:rsid w:val="00A0419E"/>
    <w:rsid w:val="00A0428F"/>
    <w:rsid w:val="00A046EE"/>
    <w:rsid w:val="00A047E9"/>
    <w:rsid w:val="00A0529C"/>
    <w:rsid w:val="00A055B4"/>
    <w:rsid w:val="00A0567B"/>
    <w:rsid w:val="00A05C56"/>
    <w:rsid w:val="00A062F1"/>
    <w:rsid w:val="00A0680E"/>
    <w:rsid w:val="00A06964"/>
    <w:rsid w:val="00A06D12"/>
    <w:rsid w:val="00A07520"/>
    <w:rsid w:val="00A07BBA"/>
    <w:rsid w:val="00A07DA0"/>
    <w:rsid w:val="00A07E82"/>
    <w:rsid w:val="00A07F7A"/>
    <w:rsid w:val="00A1026B"/>
    <w:rsid w:val="00A104CE"/>
    <w:rsid w:val="00A105A2"/>
    <w:rsid w:val="00A10860"/>
    <w:rsid w:val="00A10C07"/>
    <w:rsid w:val="00A11340"/>
    <w:rsid w:val="00A11A0A"/>
    <w:rsid w:val="00A11D2D"/>
    <w:rsid w:val="00A11E8F"/>
    <w:rsid w:val="00A1203F"/>
    <w:rsid w:val="00A127A7"/>
    <w:rsid w:val="00A12CB0"/>
    <w:rsid w:val="00A13286"/>
    <w:rsid w:val="00A13406"/>
    <w:rsid w:val="00A138BA"/>
    <w:rsid w:val="00A149EF"/>
    <w:rsid w:val="00A14BF9"/>
    <w:rsid w:val="00A158B6"/>
    <w:rsid w:val="00A15AC2"/>
    <w:rsid w:val="00A15E70"/>
    <w:rsid w:val="00A16197"/>
    <w:rsid w:val="00A1735E"/>
    <w:rsid w:val="00A1755D"/>
    <w:rsid w:val="00A200B9"/>
    <w:rsid w:val="00A202D5"/>
    <w:rsid w:val="00A2042E"/>
    <w:rsid w:val="00A20431"/>
    <w:rsid w:val="00A206C4"/>
    <w:rsid w:val="00A20716"/>
    <w:rsid w:val="00A20FAE"/>
    <w:rsid w:val="00A212B1"/>
    <w:rsid w:val="00A21454"/>
    <w:rsid w:val="00A215B3"/>
    <w:rsid w:val="00A218A4"/>
    <w:rsid w:val="00A221E4"/>
    <w:rsid w:val="00A228B9"/>
    <w:rsid w:val="00A228D0"/>
    <w:rsid w:val="00A22B50"/>
    <w:rsid w:val="00A2343F"/>
    <w:rsid w:val="00A23809"/>
    <w:rsid w:val="00A241DA"/>
    <w:rsid w:val="00A24741"/>
    <w:rsid w:val="00A2574E"/>
    <w:rsid w:val="00A25AF8"/>
    <w:rsid w:val="00A26542"/>
    <w:rsid w:val="00A27147"/>
    <w:rsid w:val="00A273D9"/>
    <w:rsid w:val="00A278FE"/>
    <w:rsid w:val="00A27C1F"/>
    <w:rsid w:val="00A27C7F"/>
    <w:rsid w:val="00A3034B"/>
    <w:rsid w:val="00A308BD"/>
    <w:rsid w:val="00A30CB9"/>
    <w:rsid w:val="00A312EC"/>
    <w:rsid w:val="00A31B36"/>
    <w:rsid w:val="00A32021"/>
    <w:rsid w:val="00A328D2"/>
    <w:rsid w:val="00A344FE"/>
    <w:rsid w:val="00A345C8"/>
    <w:rsid w:val="00A35905"/>
    <w:rsid w:val="00A35B78"/>
    <w:rsid w:val="00A35CE3"/>
    <w:rsid w:val="00A35F15"/>
    <w:rsid w:val="00A37117"/>
    <w:rsid w:val="00A373C2"/>
    <w:rsid w:val="00A3787E"/>
    <w:rsid w:val="00A37AA8"/>
    <w:rsid w:val="00A40544"/>
    <w:rsid w:val="00A407F2"/>
    <w:rsid w:val="00A408F2"/>
    <w:rsid w:val="00A40A84"/>
    <w:rsid w:val="00A40AD1"/>
    <w:rsid w:val="00A415AE"/>
    <w:rsid w:val="00A4166D"/>
    <w:rsid w:val="00A416B8"/>
    <w:rsid w:val="00A419A9"/>
    <w:rsid w:val="00A41CB2"/>
    <w:rsid w:val="00A4209C"/>
    <w:rsid w:val="00A42615"/>
    <w:rsid w:val="00A42D40"/>
    <w:rsid w:val="00A432F7"/>
    <w:rsid w:val="00A43AC6"/>
    <w:rsid w:val="00A43D2E"/>
    <w:rsid w:val="00A43E51"/>
    <w:rsid w:val="00A445D0"/>
    <w:rsid w:val="00A46081"/>
    <w:rsid w:val="00A46878"/>
    <w:rsid w:val="00A46ABD"/>
    <w:rsid w:val="00A46ED9"/>
    <w:rsid w:val="00A47020"/>
    <w:rsid w:val="00A47746"/>
    <w:rsid w:val="00A477A8"/>
    <w:rsid w:val="00A47C88"/>
    <w:rsid w:val="00A47E5C"/>
    <w:rsid w:val="00A50239"/>
    <w:rsid w:val="00A5054D"/>
    <w:rsid w:val="00A505AE"/>
    <w:rsid w:val="00A505BF"/>
    <w:rsid w:val="00A50F6C"/>
    <w:rsid w:val="00A511EB"/>
    <w:rsid w:val="00A516AB"/>
    <w:rsid w:val="00A5198D"/>
    <w:rsid w:val="00A51FBB"/>
    <w:rsid w:val="00A523D2"/>
    <w:rsid w:val="00A5251D"/>
    <w:rsid w:val="00A53335"/>
    <w:rsid w:val="00A5375D"/>
    <w:rsid w:val="00A53A95"/>
    <w:rsid w:val="00A53B61"/>
    <w:rsid w:val="00A53F84"/>
    <w:rsid w:val="00A54099"/>
    <w:rsid w:val="00A5419F"/>
    <w:rsid w:val="00A55701"/>
    <w:rsid w:val="00A5598A"/>
    <w:rsid w:val="00A55EAF"/>
    <w:rsid w:val="00A55F21"/>
    <w:rsid w:val="00A56033"/>
    <w:rsid w:val="00A560AE"/>
    <w:rsid w:val="00A569C5"/>
    <w:rsid w:val="00A57488"/>
    <w:rsid w:val="00A578F7"/>
    <w:rsid w:val="00A57BAD"/>
    <w:rsid w:val="00A60023"/>
    <w:rsid w:val="00A6005C"/>
    <w:rsid w:val="00A6081C"/>
    <w:rsid w:val="00A608AD"/>
    <w:rsid w:val="00A6145F"/>
    <w:rsid w:val="00A6164C"/>
    <w:rsid w:val="00A62263"/>
    <w:rsid w:val="00A62EF6"/>
    <w:rsid w:val="00A6386B"/>
    <w:rsid w:val="00A63C44"/>
    <w:rsid w:val="00A63C58"/>
    <w:rsid w:val="00A64053"/>
    <w:rsid w:val="00A64488"/>
    <w:rsid w:val="00A649DE"/>
    <w:rsid w:val="00A64ECD"/>
    <w:rsid w:val="00A651AD"/>
    <w:rsid w:val="00A65313"/>
    <w:rsid w:val="00A65A33"/>
    <w:rsid w:val="00A65AD9"/>
    <w:rsid w:val="00A65BC6"/>
    <w:rsid w:val="00A66155"/>
    <w:rsid w:val="00A662D2"/>
    <w:rsid w:val="00A6642E"/>
    <w:rsid w:val="00A66579"/>
    <w:rsid w:val="00A665D5"/>
    <w:rsid w:val="00A665DA"/>
    <w:rsid w:val="00A667C9"/>
    <w:rsid w:val="00A66FBF"/>
    <w:rsid w:val="00A673C1"/>
    <w:rsid w:val="00A6796F"/>
    <w:rsid w:val="00A679F3"/>
    <w:rsid w:val="00A70106"/>
    <w:rsid w:val="00A704EA"/>
    <w:rsid w:val="00A70714"/>
    <w:rsid w:val="00A70978"/>
    <w:rsid w:val="00A70FBC"/>
    <w:rsid w:val="00A7138F"/>
    <w:rsid w:val="00A71A1C"/>
    <w:rsid w:val="00A71D2D"/>
    <w:rsid w:val="00A7223F"/>
    <w:rsid w:val="00A72466"/>
    <w:rsid w:val="00A7276D"/>
    <w:rsid w:val="00A72961"/>
    <w:rsid w:val="00A72EE9"/>
    <w:rsid w:val="00A7304B"/>
    <w:rsid w:val="00A7318B"/>
    <w:rsid w:val="00A7343A"/>
    <w:rsid w:val="00A73488"/>
    <w:rsid w:val="00A735AC"/>
    <w:rsid w:val="00A73D1C"/>
    <w:rsid w:val="00A74823"/>
    <w:rsid w:val="00A74F05"/>
    <w:rsid w:val="00A7517A"/>
    <w:rsid w:val="00A75611"/>
    <w:rsid w:val="00A75CD5"/>
    <w:rsid w:val="00A7616C"/>
    <w:rsid w:val="00A769F4"/>
    <w:rsid w:val="00A76C7F"/>
    <w:rsid w:val="00A77622"/>
    <w:rsid w:val="00A77899"/>
    <w:rsid w:val="00A77D45"/>
    <w:rsid w:val="00A803BF"/>
    <w:rsid w:val="00A80A04"/>
    <w:rsid w:val="00A80AD4"/>
    <w:rsid w:val="00A80F52"/>
    <w:rsid w:val="00A81157"/>
    <w:rsid w:val="00A811B0"/>
    <w:rsid w:val="00A814E1"/>
    <w:rsid w:val="00A81872"/>
    <w:rsid w:val="00A81C2A"/>
    <w:rsid w:val="00A821C8"/>
    <w:rsid w:val="00A8268C"/>
    <w:rsid w:val="00A82933"/>
    <w:rsid w:val="00A82CF0"/>
    <w:rsid w:val="00A832E6"/>
    <w:rsid w:val="00A83328"/>
    <w:rsid w:val="00A8370E"/>
    <w:rsid w:val="00A83787"/>
    <w:rsid w:val="00A8388F"/>
    <w:rsid w:val="00A83B89"/>
    <w:rsid w:val="00A83D43"/>
    <w:rsid w:val="00A83EC3"/>
    <w:rsid w:val="00A83F34"/>
    <w:rsid w:val="00A84A24"/>
    <w:rsid w:val="00A84FE8"/>
    <w:rsid w:val="00A851EE"/>
    <w:rsid w:val="00A854DA"/>
    <w:rsid w:val="00A855A4"/>
    <w:rsid w:val="00A85998"/>
    <w:rsid w:val="00A85A3F"/>
    <w:rsid w:val="00A86B52"/>
    <w:rsid w:val="00A86C5A"/>
    <w:rsid w:val="00A86FB5"/>
    <w:rsid w:val="00A87B51"/>
    <w:rsid w:val="00A87B5B"/>
    <w:rsid w:val="00A87CA2"/>
    <w:rsid w:val="00A87CD6"/>
    <w:rsid w:val="00A87EDF"/>
    <w:rsid w:val="00A90193"/>
    <w:rsid w:val="00A90853"/>
    <w:rsid w:val="00A90D8B"/>
    <w:rsid w:val="00A90F3D"/>
    <w:rsid w:val="00A9106D"/>
    <w:rsid w:val="00A9119E"/>
    <w:rsid w:val="00A91807"/>
    <w:rsid w:val="00A9188E"/>
    <w:rsid w:val="00A9238F"/>
    <w:rsid w:val="00A9292B"/>
    <w:rsid w:val="00A92BEE"/>
    <w:rsid w:val="00A92E58"/>
    <w:rsid w:val="00A93168"/>
    <w:rsid w:val="00A93651"/>
    <w:rsid w:val="00A93DE7"/>
    <w:rsid w:val="00A94BD0"/>
    <w:rsid w:val="00A957B6"/>
    <w:rsid w:val="00A95A43"/>
    <w:rsid w:val="00A95EDC"/>
    <w:rsid w:val="00A96369"/>
    <w:rsid w:val="00A96C95"/>
    <w:rsid w:val="00A972DE"/>
    <w:rsid w:val="00A974FC"/>
    <w:rsid w:val="00A9762A"/>
    <w:rsid w:val="00A97B4F"/>
    <w:rsid w:val="00A97CB6"/>
    <w:rsid w:val="00A97DB5"/>
    <w:rsid w:val="00A97F89"/>
    <w:rsid w:val="00AA00B0"/>
    <w:rsid w:val="00AA05F6"/>
    <w:rsid w:val="00AA15FE"/>
    <w:rsid w:val="00AA1620"/>
    <w:rsid w:val="00AA1DC1"/>
    <w:rsid w:val="00AA2202"/>
    <w:rsid w:val="00AA2585"/>
    <w:rsid w:val="00AA3A71"/>
    <w:rsid w:val="00AA3FF8"/>
    <w:rsid w:val="00AA4804"/>
    <w:rsid w:val="00AA5105"/>
    <w:rsid w:val="00AA5870"/>
    <w:rsid w:val="00AA5A07"/>
    <w:rsid w:val="00AA64B0"/>
    <w:rsid w:val="00AA65D9"/>
    <w:rsid w:val="00AA6656"/>
    <w:rsid w:val="00AA67D4"/>
    <w:rsid w:val="00AA7076"/>
    <w:rsid w:val="00AA7152"/>
    <w:rsid w:val="00AA741C"/>
    <w:rsid w:val="00AA75A6"/>
    <w:rsid w:val="00AA7E56"/>
    <w:rsid w:val="00AA7E7F"/>
    <w:rsid w:val="00AB02CB"/>
    <w:rsid w:val="00AB07E5"/>
    <w:rsid w:val="00AB085C"/>
    <w:rsid w:val="00AB0BD0"/>
    <w:rsid w:val="00AB0D2B"/>
    <w:rsid w:val="00AB1058"/>
    <w:rsid w:val="00AB130E"/>
    <w:rsid w:val="00AB19A0"/>
    <w:rsid w:val="00AB1D2C"/>
    <w:rsid w:val="00AB1E41"/>
    <w:rsid w:val="00AB2464"/>
    <w:rsid w:val="00AB2612"/>
    <w:rsid w:val="00AB26A2"/>
    <w:rsid w:val="00AB2832"/>
    <w:rsid w:val="00AB2EAF"/>
    <w:rsid w:val="00AB33CD"/>
    <w:rsid w:val="00AB3419"/>
    <w:rsid w:val="00AB36D2"/>
    <w:rsid w:val="00AB4362"/>
    <w:rsid w:val="00AB43CA"/>
    <w:rsid w:val="00AB495B"/>
    <w:rsid w:val="00AB547D"/>
    <w:rsid w:val="00AB5A8C"/>
    <w:rsid w:val="00AB5D51"/>
    <w:rsid w:val="00AB63CE"/>
    <w:rsid w:val="00AB7221"/>
    <w:rsid w:val="00AB7610"/>
    <w:rsid w:val="00AB7C15"/>
    <w:rsid w:val="00AB7CDB"/>
    <w:rsid w:val="00AC002B"/>
    <w:rsid w:val="00AC0142"/>
    <w:rsid w:val="00AC01C2"/>
    <w:rsid w:val="00AC0495"/>
    <w:rsid w:val="00AC0825"/>
    <w:rsid w:val="00AC0A41"/>
    <w:rsid w:val="00AC0DC9"/>
    <w:rsid w:val="00AC0E11"/>
    <w:rsid w:val="00AC0EEB"/>
    <w:rsid w:val="00AC129E"/>
    <w:rsid w:val="00AC136A"/>
    <w:rsid w:val="00AC199A"/>
    <w:rsid w:val="00AC1C6B"/>
    <w:rsid w:val="00AC1EB0"/>
    <w:rsid w:val="00AC1F28"/>
    <w:rsid w:val="00AC31FD"/>
    <w:rsid w:val="00AC34D6"/>
    <w:rsid w:val="00AC34D7"/>
    <w:rsid w:val="00AC34D8"/>
    <w:rsid w:val="00AC3BB9"/>
    <w:rsid w:val="00AC3EDF"/>
    <w:rsid w:val="00AC4DA6"/>
    <w:rsid w:val="00AC5128"/>
    <w:rsid w:val="00AC5423"/>
    <w:rsid w:val="00AC5431"/>
    <w:rsid w:val="00AC61B3"/>
    <w:rsid w:val="00AC63CC"/>
    <w:rsid w:val="00AC64B8"/>
    <w:rsid w:val="00AC6843"/>
    <w:rsid w:val="00AC712C"/>
    <w:rsid w:val="00AC72BB"/>
    <w:rsid w:val="00AC73C0"/>
    <w:rsid w:val="00AC76A0"/>
    <w:rsid w:val="00AC7752"/>
    <w:rsid w:val="00AD05A6"/>
    <w:rsid w:val="00AD08A6"/>
    <w:rsid w:val="00AD16F7"/>
    <w:rsid w:val="00AD2018"/>
    <w:rsid w:val="00AD212D"/>
    <w:rsid w:val="00AD22C6"/>
    <w:rsid w:val="00AD241C"/>
    <w:rsid w:val="00AD25AD"/>
    <w:rsid w:val="00AD3879"/>
    <w:rsid w:val="00AD3A0D"/>
    <w:rsid w:val="00AD3AFA"/>
    <w:rsid w:val="00AD3F60"/>
    <w:rsid w:val="00AD4678"/>
    <w:rsid w:val="00AD55D5"/>
    <w:rsid w:val="00AD58E7"/>
    <w:rsid w:val="00AD5F39"/>
    <w:rsid w:val="00AD5F81"/>
    <w:rsid w:val="00AD62CD"/>
    <w:rsid w:val="00AD6363"/>
    <w:rsid w:val="00AD6858"/>
    <w:rsid w:val="00AD6EBD"/>
    <w:rsid w:val="00AD6F0F"/>
    <w:rsid w:val="00AD7033"/>
    <w:rsid w:val="00AD70EE"/>
    <w:rsid w:val="00AD7D74"/>
    <w:rsid w:val="00AE01A7"/>
    <w:rsid w:val="00AE0345"/>
    <w:rsid w:val="00AE0544"/>
    <w:rsid w:val="00AE066E"/>
    <w:rsid w:val="00AE0CCE"/>
    <w:rsid w:val="00AE0E0A"/>
    <w:rsid w:val="00AE1298"/>
    <w:rsid w:val="00AE22AD"/>
    <w:rsid w:val="00AE22DE"/>
    <w:rsid w:val="00AE2984"/>
    <w:rsid w:val="00AE31C7"/>
    <w:rsid w:val="00AE3408"/>
    <w:rsid w:val="00AE35E6"/>
    <w:rsid w:val="00AE3699"/>
    <w:rsid w:val="00AE41E5"/>
    <w:rsid w:val="00AE4732"/>
    <w:rsid w:val="00AE49A4"/>
    <w:rsid w:val="00AE49B9"/>
    <w:rsid w:val="00AE4A8E"/>
    <w:rsid w:val="00AE5A74"/>
    <w:rsid w:val="00AE5E95"/>
    <w:rsid w:val="00AE6786"/>
    <w:rsid w:val="00AE69BA"/>
    <w:rsid w:val="00AE69EC"/>
    <w:rsid w:val="00AE79F0"/>
    <w:rsid w:val="00AE7C9F"/>
    <w:rsid w:val="00AE7EEF"/>
    <w:rsid w:val="00AF03D5"/>
    <w:rsid w:val="00AF113A"/>
    <w:rsid w:val="00AF131A"/>
    <w:rsid w:val="00AF138E"/>
    <w:rsid w:val="00AF160B"/>
    <w:rsid w:val="00AF25F9"/>
    <w:rsid w:val="00AF35C1"/>
    <w:rsid w:val="00AF3F30"/>
    <w:rsid w:val="00AF411B"/>
    <w:rsid w:val="00AF43DC"/>
    <w:rsid w:val="00AF4450"/>
    <w:rsid w:val="00AF463B"/>
    <w:rsid w:val="00AF4804"/>
    <w:rsid w:val="00AF496B"/>
    <w:rsid w:val="00AF5B01"/>
    <w:rsid w:val="00AF5D54"/>
    <w:rsid w:val="00AF62E9"/>
    <w:rsid w:val="00AF751E"/>
    <w:rsid w:val="00AF7722"/>
    <w:rsid w:val="00AF7C81"/>
    <w:rsid w:val="00AF7E42"/>
    <w:rsid w:val="00AF7F47"/>
    <w:rsid w:val="00B00489"/>
    <w:rsid w:val="00B01155"/>
    <w:rsid w:val="00B01363"/>
    <w:rsid w:val="00B022FA"/>
    <w:rsid w:val="00B0272E"/>
    <w:rsid w:val="00B02ADF"/>
    <w:rsid w:val="00B02BB0"/>
    <w:rsid w:val="00B02DCE"/>
    <w:rsid w:val="00B02E7A"/>
    <w:rsid w:val="00B02FB0"/>
    <w:rsid w:val="00B0323C"/>
    <w:rsid w:val="00B03459"/>
    <w:rsid w:val="00B0387D"/>
    <w:rsid w:val="00B0417B"/>
    <w:rsid w:val="00B04941"/>
    <w:rsid w:val="00B04BAD"/>
    <w:rsid w:val="00B04F41"/>
    <w:rsid w:val="00B0538D"/>
    <w:rsid w:val="00B053FE"/>
    <w:rsid w:val="00B05587"/>
    <w:rsid w:val="00B056DE"/>
    <w:rsid w:val="00B05932"/>
    <w:rsid w:val="00B059CC"/>
    <w:rsid w:val="00B05AC0"/>
    <w:rsid w:val="00B071CE"/>
    <w:rsid w:val="00B10C4F"/>
    <w:rsid w:val="00B10FEE"/>
    <w:rsid w:val="00B1106B"/>
    <w:rsid w:val="00B11577"/>
    <w:rsid w:val="00B116FF"/>
    <w:rsid w:val="00B122B9"/>
    <w:rsid w:val="00B12315"/>
    <w:rsid w:val="00B12548"/>
    <w:rsid w:val="00B12805"/>
    <w:rsid w:val="00B1286B"/>
    <w:rsid w:val="00B13212"/>
    <w:rsid w:val="00B1359C"/>
    <w:rsid w:val="00B138D6"/>
    <w:rsid w:val="00B13940"/>
    <w:rsid w:val="00B13D33"/>
    <w:rsid w:val="00B13E07"/>
    <w:rsid w:val="00B14073"/>
    <w:rsid w:val="00B143BB"/>
    <w:rsid w:val="00B14871"/>
    <w:rsid w:val="00B14C1F"/>
    <w:rsid w:val="00B159C8"/>
    <w:rsid w:val="00B15CD3"/>
    <w:rsid w:val="00B16FB8"/>
    <w:rsid w:val="00B172B1"/>
    <w:rsid w:val="00B1760F"/>
    <w:rsid w:val="00B177A0"/>
    <w:rsid w:val="00B20036"/>
    <w:rsid w:val="00B21126"/>
    <w:rsid w:val="00B2135B"/>
    <w:rsid w:val="00B21EC0"/>
    <w:rsid w:val="00B22320"/>
    <w:rsid w:val="00B2239B"/>
    <w:rsid w:val="00B22878"/>
    <w:rsid w:val="00B22B04"/>
    <w:rsid w:val="00B22EF9"/>
    <w:rsid w:val="00B230C6"/>
    <w:rsid w:val="00B23664"/>
    <w:rsid w:val="00B24608"/>
    <w:rsid w:val="00B24769"/>
    <w:rsid w:val="00B2495E"/>
    <w:rsid w:val="00B24A32"/>
    <w:rsid w:val="00B24B53"/>
    <w:rsid w:val="00B24ED9"/>
    <w:rsid w:val="00B253B2"/>
    <w:rsid w:val="00B25500"/>
    <w:rsid w:val="00B2559F"/>
    <w:rsid w:val="00B25732"/>
    <w:rsid w:val="00B25882"/>
    <w:rsid w:val="00B25A54"/>
    <w:rsid w:val="00B26549"/>
    <w:rsid w:val="00B26569"/>
    <w:rsid w:val="00B2679F"/>
    <w:rsid w:val="00B268FC"/>
    <w:rsid w:val="00B26A1A"/>
    <w:rsid w:val="00B26B58"/>
    <w:rsid w:val="00B26D3B"/>
    <w:rsid w:val="00B272AE"/>
    <w:rsid w:val="00B2731F"/>
    <w:rsid w:val="00B27EE4"/>
    <w:rsid w:val="00B27F46"/>
    <w:rsid w:val="00B27F7B"/>
    <w:rsid w:val="00B30066"/>
    <w:rsid w:val="00B300DE"/>
    <w:rsid w:val="00B3021D"/>
    <w:rsid w:val="00B306EF"/>
    <w:rsid w:val="00B31179"/>
    <w:rsid w:val="00B317E1"/>
    <w:rsid w:val="00B31C1A"/>
    <w:rsid w:val="00B31D25"/>
    <w:rsid w:val="00B321A8"/>
    <w:rsid w:val="00B32891"/>
    <w:rsid w:val="00B32E11"/>
    <w:rsid w:val="00B32F86"/>
    <w:rsid w:val="00B33340"/>
    <w:rsid w:val="00B337AA"/>
    <w:rsid w:val="00B33BF9"/>
    <w:rsid w:val="00B33C98"/>
    <w:rsid w:val="00B34145"/>
    <w:rsid w:val="00B3429F"/>
    <w:rsid w:val="00B3441D"/>
    <w:rsid w:val="00B349EA"/>
    <w:rsid w:val="00B35299"/>
    <w:rsid w:val="00B35E8D"/>
    <w:rsid w:val="00B3644E"/>
    <w:rsid w:val="00B3666F"/>
    <w:rsid w:val="00B36994"/>
    <w:rsid w:val="00B36B97"/>
    <w:rsid w:val="00B36D98"/>
    <w:rsid w:val="00B3719E"/>
    <w:rsid w:val="00B3727B"/>
    <w:rsid w:val="00B402C4"/>
    <w:rsid w:val="00B4044C"/>
    <w:rsid w:val="00B404D7"/>
    <w:rsid w:val="00B406C2"/>
    <w:rsid w:val="00B40793"/>
    <w:rsid w:val="00B40831"/>
    <w:rsid w:val="00B40896"/>
    <w:rsid w:val="00B409B2"/>
    <w:rsid w:val="00B40F2F"/>
    <w:rsid w:val="00B418D5"/>
    <w:rsid w:val="00B422A3"/>
    <w:rsid w:val="00B422A6"/>
    <w:rsid w:val="00B4291B"/>
    <w:rsid w:val="00B42CA5"/>
    <w:rsid w:val="00B43952"/>
    <w:rsid w:val="00B4404C"/>
    <w:rsid w:val="00B44478"/>
    <w:rsid w:val="00B448BC"/>
    <w:rsid w:val="00B44EA9"/>
    <w:rsid w:val="00B44F45"/>
    <w:rsid w:val="00B45018"/>
    <w:rsid w:val="00B45415"/>
    <w:rsid w:val="00B45748"/>
    <w:rsid w:val="00B4595F"/>
    <w:rsid w:val="00B459A3"/>
    <w:rsid w:val="00B45AB9"/>
    <w:rsid w:val="00B45FC0"/>
    <w:rsid w:val="00B46978"/>
    <w:rsid w:val="00B47816"/>
    <w:rsid w:val="00B47A15"/>
    <w:rsid w:val="00B47D2E"/>
    <w:rsid w:val="00B47DC0"/>
    <w:rsid w:val="00B50285"/>
    <w:rsid w:val="00B5068D"/>
    <w:rsid w:val="00B507B9"/>
    <w:rsid w:val="00B5100E"/>
    <w:rsid w:val="00B510E3"/>
    <w:rsid w:val="00B516B7"/>
    <w:rsid w:val="00B517DC"/>
    <w:rsid w:val="00B51B1A"/>
    <w:rsid w:val="00B51CF1"/>
    <w:rsid w:val="00B52200"/>
    <w:rsid w:val="00B52432"/>
    <w:rsid w:val="00B5282F"/>
    <w:rsid w:val="00B52947"/>
    <w:rsid w:val="00B52A57"/>
    <w:rsid w:val="00B52B54"/>
    <w:rsid w:val="00B53242"/>
    <w:rsid w:val="00B5470F"/>
    <w:rsid w:val="00B55E9B"/>
    <w:rsid w:val="00B5603C"/>
    <w:rsid w:val="00B5621C"/>
    <w:rsid w:val="00B563AE"/>
    <w:rsid w:val="00B56902"/>
    <w:rsid w:val="00B573E7"/>
    <w:rsid w:val="00B57708"/>
    <w:rsid w:val="00B5799A"/>
    <w:rsid w:val="00B57BB8"/>
    <w:rsid w:val="00B57CDF"/>
    <w:rsid w:val="00B6006B"/>
    <w:rsid w:val="00B60603"/>
    <w:rsid w:val="00B619D3"/>
    <w:rsid w:val="00B61A78"/>
    <w:rsid w:val="00B6233B"/>
    <w:rsid w:val="00B639EA"/>
    <w:rsid w:val="00B63ECF"/>
    <w:rsid w:val="00B6409D"/>
    <w:rsid w:val="00B64256"/>
    <w:rsid w:val="00B64635"/>
    <w:rsid w:val="00B646B1"/>
    <w:rsid w:val="00B64A94"/>
    <w:rsid w:val="00B64B59"/>
    <w:rsid w:val="00B64F41"/>
    <w:rsid w:val="00B6509D"/>
    <w:rsid w:val="00B65937"/>
    <w:rsid w:val="00B65BD3"/>
    <w:rsid w:val="00B65E71"/>
    <w:rsid w:val="00B65ED9"/>
    <w:rsid w:val="00B65F18"/>
    <w:rsid w:val="00B66614"/>
    <w:rsid w:val="00B666D6"/>
    <w:rsid w:val="00B666F4"/>
    <w:rsid w:val="00B66977"/>
    <w:rsid w:val="00B66EF1"/>
    <w:rsid w:val="00B66F34"/>
    <w:rsid w:val="00B673D0"/>
    <w:rsid w:val="00B6776F"/>
    <w:rsid w:val="00B67D6F"/>
    <w:rsid w:val="00B67E7B"/>
    <w:rsid w:val="00B701DB"/>
    <w:rsid w:val="00B70A45"/>
    <w:rsid w:val="00B70E27"/>
    <w:rsid w:val="00B70EA8"/>
    <w:rsid w:val="00B718F7"/>
    <w:rsid w:val="00B71A83"/>
    <w:rsid w:val="00B71ADF"/>
    <w:rsid w:val="00B71E52"/>
    <w:rsid w:val="00B7216D"/>
    <w:rsid w:val="00B72981"/>
    <w:rsid w:val="00B72A53"/>
    <w:rsid w:val="00B72AA9"/>
    <w:rsid w:val="00B72BD5"/>
    <w:rsid w:val="00B730D1"/>
    <w:rsid w:val="00B73247"/>
    <w:rsid w:val="00B73593"/>
    <w:rsid w:val="00B73AAA"/>
    <w:rsid w:val="00B73C02"/>
    <w:rsid w:val="00B73EAE"/>
    <w:rsid w:val="00B73FA0"/>
    <w:rsid w:val="00B740A3"/>
    <w:rsid w:val="00B74BC2"/>
    <w:rsid w:val="00B74D1E"/>
    <w:rsid w:val="00B753F0"/>
    <w:rsid w:val="00B7574C"/>
    <w:rsid w:val="00B7612D"/>
    <w:rsid w:val="00B76898"/>
    <w:rsid w:val="00B76D66"/>
    <w:rsid w:val="00B7729E"/>
    <w:rsid w:val="00B778FD"/>
    <w:rsid w:val="00B80177"/>
    <w:rsid w:val="00B80307"/>
    <w:rsid w:val="00B80EC9"/>
    <w:rsid w:val="00B810A2"/>
    <w:rsid w:val="00B8114A"/>
    <w:rsid w:val="00B81B4A"/>
    <w:rsid w:val="00B82996"/>
    <w:rsid w:val="00B83329"/>
    <w:rsid w:val="00B83687"/>
    <w:rsid w:val="00B8375D"/>
    <w:rsid w:val="00B83B97"/>
    <w:rsid w:val="00B83F04"/>
    <w:rsid w:val="00B844A3"/>
    <w:rsid w:val="00B84953"/>
    <w:rsid w:val="00B84B12"/>
    <w:rsid w:val="00B84B4A"/>
    <w:rsid w:val="00B84D63"/>
    <w:rsid w:val="00B85054"/>
    <w:rsid w:val="00B8525F"/>
    <w:rsid w:val="00B85385"/>
    <w:rsid w:val="00B8624B"/>
    <w:rsid w:val="00B866F8"/>
    <w:rsid w:val="00B86ACF"/>
    <w:rsid w:val="00B86DCF"/>
    <w:rsid w:val="00B87328"/>
    <w:rsid w:val="00B87E0A"/>
    <w:rsid w:val="00B90201"/>
    <w:rsid w:val="00B90474"/>
    <w:rsid w:val="00B90DAB"/>
    <w:rsid w:val="00B90E7B"/>
    <w:rsid w:val="00B911A7"/>
    <w:rsid w:val="00B91313"/>
    <w:rsid w:val="00B9131F"/>
    <w:rsid w:val="00B91412"/>
    <w:rsid w:val="00B9182C"/>
    <w:rsid w:val="00B91981"/>
    <w:rsid w:val="00B91B71"/>
    <w:rsid w:val="00B91CBA"/>
    <w:rsid w:val="00B91CEC"/>
    <w:rsid w:val="00B922B6"/>
    <w:rsid w:val="00B9244F"/>
    <w:rsid w:val="00B9251B"/>
    <w:rsid w:val="00B9289D"/>
    <w:rsid w:val="00B93769"/>
    <w:rsid w:val="00B93C9F"/>
    <w:rsid w:val="00B9424B"/>
    <w:rsid w:val="00B9431F"/>
    <w:rsid w:val="00B94589"/>
    <w:rsid w:val="00B949B4"/>
    <w:rsid w:val="00B949F2"/>
    <w:rsid w:val="00B94D62"/>
    <w:rsid w:val="00B94E7C"/>
    <w:rsid w:val="00B95820"/>
    <w:rsid w:val="00B95892"/>
    <w:rsid w:val="00B960F5"/>
    <w:rsid w:val="00B96132"/>
    <w:rsid w:val="00B962A5"/>
    <w:rsid w:val="00B969BE"/>
    <w:rsid w:val="00B96C7D"/>
    <w:rsid w:val="00B96DBE"/>
    <w:rsid w:val="00B978ED"/>
    <w:rsid w:val="00B97B97"/>
    <w:rsid w:val="00BA15DA"/>
    <w:rsid w:val="00BA1774"/>
    <w:rsid w:val="00BA1CB2"/>
    <w:rsid w:val="00BA1D19"/>
    <w:rsid w:val="00BA21C5"/>
    <w:rsid w:val="00BA242C"/>
    <w:rsid w:val="00BA271D"/>
    <w:rsid w:val="00BA2CE7"/>
    <w:rsid w:val="00BA3213"/>
    <w:rsid w:val="00BA3376"/>
    <w:rsid w:val="00BA4A73"/>
    <w:rsid w:val="00BA4F6A"/>
    <w:rsid w:val="00BA4F6D"/>
    <w:rsid w:val="00BA50AE"/>
    <w:rsid w:val="00BA5590"/>
    <w:rsid w:val="00BA5B61"/>
    <w:rsid w:val="00BA5C0A"/>
    <w:rsid w:val="00BA5C29"/>
    <w:rsid w:val="00BA69CB"/>
    <w:rsid w:val="00BA6A52"/>
    <w:rsid w:val="00BA6ACF"/>
    <w:rsid w:val="00BA71DC"/>
    <w:rsid w:val="00BA7383"/>
    <w:rsid w:val="00BB003F"/>
    <w:rsid w:val="00BB046A"/>
    <w:rsid w:val="00BB087C"/>
    <w:rsid w:val="00BB0A58"/>
    <w:rsid w:val="00BB0EF4"/>
    <w:rsid w:val="00BB11A1"/>
    <w:rsid w:val="00BB11F0"/>
    <w:rsid w:val="00BB1313"/>
    <w:rsid w:val="00BB1C56"/>
    <w:rsid w:val="00BB2672"/>
    <w:rsid w:val="00BB33E4"/>
    <w:rsid w:val="00BB346B"/>
    <w:rsid w:val="00BB3E73"/>
    <w:rsid w:val="00BB3ED5"/>
    <w:rsid w:val="00BB4962"/>
    <w:rsid w:val="00BB4CB0"/>
    <w:rsid w:val="00BB4EBB"/>
    <w:rsid w:val="00BB5144"/>
    <w:rsid w:val="00BB5210"/>
    <w:rsid w:val="00BB556D"/>
    <w:rsid w:val="00BB57A1"/>
    <w:rsid w:val="00BB59A0"/>
    <w:rsid w:val="00BB5A01"/>
    <w:rsid w:val="00BB5A19"/>
    <w:rsid w:val="00BB5F19"/>
    <w:rsid w:val="00BB6921"/>
    <w:rsid w:val="00BB7E2C"/>
    <w:rsid w:val="00BB7E5A"/>
    <w:rsid w:val="00BB7F06"/>
    <w:rsid w:val="00BB7FF0"/>
    <w:rsid w:val="00BC01C2"/>
    <w:rsid w:val="00BC033B"/>
    <w:rsid w:val="00BC0364"/>
    <w:rsid w:val="00BC0567"/>
    <w:rsid w:val="00BC0857"/>
    <w:rsid w:val="00BC0B98"/>
    <w:rsid w:val="00BC0C6D"/>
    <w:rsid w:val="00BC0DAF"/>
    <w:rsid w:val="00BC0FFA"/>
    <w:rsid w:val="00BC11FE"/>
    <w:rsid w:val="00BC1274"/>
    <w:rsid w:val="00BC1609"/>
    <w:rsid w:val="00BC1887"/>
    <w:rsid w:val="00BC1C58"/>
    <w:rsid w:val="00BC1EEE"/>
    <w:rsid w:val="00BC247A"/>
    <w:rsid w:val="00BC2AC6"/>
    <w:rsid w:val="00BC2B42"/>
    <w:rsid w:val="00BC2E73"/>
    <w:rsid w:val="00BC31C3"/>
    <w:rsid w:val="00BC32FF"/>
    <w:rsid w:val="00BC358B"/>
    <w:rsid w:val="00BC3B0A"/>
    <w:rsid w:val="00BC3E46"/>
    <w:rsid w:val="00BC3F7F"/>
    <w:rsid w:val="00BC44FA"/>
    <w:rsid w:val="00BC463E"/>
    <w:rsid w:val="00BC4835"/>
    <w:rsid w:val="00BC4CFF"/>
    <w:rsid w:val="00BC5A10"/>
    <w:rsid w:val="00BC60AC"/>
    <w:rsid w:val="00BC65A4"/>
    <w:rsid w:val="00BC69D5"/>
    <w:rsid w:val="00BC69FA"/>
    <w:rsid w:val="00BC6B19"/>
    <w:rsid w:val="00BC6B4A"/>
    <w:rsid w:val="00BC6DC7"/>
    <w:rsid w:val="00BC76A4"/>
    <w:rsid w:val="00BC76E1"/>
    <w:rsid w:val="00BC7AB6"/>
    <w:rsid w:val="00BD02C7"/>
    <w:rsid w:val="00BD0CC8"/>
    <w:rsid w:val="00BD0DF1"/>
    <w:rsid w:val="00BD2906"/>
    <w:rsid w:val="00BD3268"/>
    <w:rsid w:val="00BD35FE"/>
    <w:rsid w:val="00BD40E0"/>
    <w:rsid w:val="00BD4A9B"/>
    <w:rsid w:val="00BD5149"/>
    <w:rsid w:val="00BD55C9"/>
    <w:rsid w:val="00BD5C9A"/>
    <w:rsid w:val="00BD632B"/>
    <w:rsid w:val="00BD634A"/>
    <w:rsid w:val="00BD6486"/>
    <w:rsid w:val="00BD65A9"/>
    <w:rsid w:val="00BD7AC0"/>
    <w:rsid w:val="00BD7BC6"/>
    <w:rsid w:val="00BE0527"/>
    <w:rsid w:val="00BE0653"/>
    <w:rsid w:val="00BE06FE"/>
    <w:rsid w:val="00BE0C7B"/>
    <w:rsid w:val="00BE11CE"/>
    <w:rsid w:val="00BE1745"/>
    <w:rsid w:val="00BE17EA"/>
    <w:rsid w:val="00BE216B"/>
    <w:rsid w:val="00BE2710"/>
    <w:rsid w:val="00BE2749"/>
    <w:rsid w:val="00BE2DD1"/>
    <w:rsid w:val="00BE2E13"/>
    <w:rsid w:val="00BE2F7E"/>
    <w:rsid w:val="00BE31D2"/>
    <w:rsid w:val="00BE345F"/>
    <w:rsid w:val="00BE38F6"/>
    <w:rsid w:val="00BE3C1E"/>
    <w:rsid w:val="00BE3E62"/>
    <w:rsid w:val="00BE42E5"/>
    <w:rsid w:val="00BE445B"/>
    <w:rsid w:val="00BE478D"/>
    <w:rsid w:val="00BE4C24"/>
    <w:rsid w:val="00BE5596"/>
    <w:rsid w:val="00BE5680"/>
    <w:rsid w:val="00BE5695"/>
    <w:rsid w:val="00BE59A8"/>
    <w:rsid w:val="00BE670F"/>
    <w:rsid w:val="00BE68D5"/>
    <w:rsid w:val="00BE6E64"/>
    <w:rsid w:val="00BE7A0E"/>
    <w:rsid w:val="00BE7AE0"/>
    <w:rsid w:val="00BE7F76"/>
    <w:rsid w:val="00BF055D"/>
    <w:rsid w:val="00BF06A2"/>
    <w:rsid w:val="00BF14C6"/>
    <w:rsid w:val="00BF1589"/>
    <w:rsid w:val="00BF16BA"/>
    <w:rsid w:val="00BF18D7"/>
    <w:rsid w:val="00BF1B8D"/>
    <w:rsid w:val="00BF1C13"/>
    <w:rsid w:val="00BF1F4B"/>
    <w:rsid w:val="00BF26ED"/>
    <w:rsid w:val="00BF3467"/>
    <w:rsid w:val="00BF37DC"/>
    <w:rsid w:val="00BF3ECC"/>
    <w:rsid w:val="00BF3F23"/>
    <w:rsid w:val="00BF457B"/>
    <w:rsid w:val="00BF4775"/>
    <w:rsid w:val="00BF4ACD"/>
    <w:rsid w:val="00BF503C"/>
    <w:rsid w:val="00BF509D"/>
    <w:rsid w:val="00BF54BE"/>
    <w:rsid w:val="00BF606B"/>
    <w:rsid w:val="00BF6247"/>
    <w:rsid w:val="00BF64E1"/>
    <w:rsid w:val="00BF6769"/>
    <w:rsid w:val="00BF7104"/>
    <w:rsid w:val="00BF78DF"/>
    <w:rsid w:val="00C00011"/>
    <w:rsid w:val="00C002CC"/>
    <w:rsid w:val="00C0072C"/>
    <w:rsid w:val="00C00891"/>
    <w:rsid w:val="00C00B6D"/>
    <w:rsid w:val="00C01669"/>
    <w:rsid w:val="00C01809"/>
    <w:rsid w:val="00C01C38"/>
    <w:rsid w:val="00C026B4"/>
    <w:rsid w:val="00C0304E"/>
    <w:rsid w:val="00C0323C"/>
    <w:rsid w:val="00C03445"/>
    <w:rsid w:val="00C03BA8"/>
    <w:rsid w:val="00C03EDD"/>
    <w:rsid w:val="00C04CF3"/>
    <w:rsid w:val="00C04DCD"/>
    <w:rsid w:val="00C050D7"/>
    <w:rsid w:val="00C054EF"/>
    <w:rsid w:val="00C058C6"/>
    <w:rsid w:val="00C05F48"/>
    <w:rsid w:val="00C065F6"/>
    <w:rsid w:val="00C0673E"/>
    <w:rsid w:val="00C069D8"/>
    <w:rsid w:val="00C06AC2"/>
    <w:rsid w:val="00C06BF6"/>
    <w:rsid w:val="00C070D4"/>
    <w:rsid w:val="00C07861"/>
    <w:rsid w:val="00C07AA3"/>
    <w:rsid w:val="00C07BE5"/>
    <w:rsid w:val="00C1012E"/>
    <w:rsid w:val="00C104C8"/>
    <w:rsid w:val="00C1090F"/>
    <w:rsid w:val="00C10D82"/>
    <w:rsid w:val="00C10E40"/>
    <w:rsid w:val="00C110DA"/>
    <w:rsid w:val="00C11213"/>
    <w:rsid w:val="00C1140A"/>
    <w:rsid w:val="00C114E6"/>
    <w:rsid w:val="00C11992"/>
    <w:rsid w:val="00C119CB"/>
    <w:rsid w:val="00C12005"/>
    <w:rsid w:val="00C12BB6"/>
    <w:rsid w:val="00C12C35"/>
    <w:rsid w:val="00C12FE9"/>
    <w:rsid w:val="00C1353D"/>
    <w:rsid w:val="00C1381D"/>
    <w:rsid w:val="00C13889"/>
    <w:rsid w:val="00C13A69"/>
    <w:rsid w:val="00C1467B"/>
    <w:rsid w:val="00C14DB6"/>
    <w:rsid w:val="00C15570"/>
    <w:rsid w:val="00C1572A"/>
    <w:rsid w:val="00C15C15"/>
    <w:rsid w:val="00C16213"/>
    <w:rsid w:val="00C16437"/>
    <w:rsid w:val="00C167A8"/>
    <w:rsid w:val="00C1696B"/>
    <w:rsid w:val="00C16B82"/>
    <w:rsid w:val="00C16EAE"/>
    <w:rsid w:val="00C1704D"/>
    <w:rsid w:val="00C17773"/>
    <w:rsid w:val="00C17AB3"/>
    <w:rsid w:val="00C2001E"/>
    <w:rsid w:val="00C2050B"/>
    <w:rsid w:val="00C20675"/>
    <w:rsid w:val="00C20A72"/>
    <w:rsid w:val="00C20B25"/>
    <w:rsid w:val="00C20EC8"/>
    <w:rsid w:val="00C213AD"/>
    <w:rsid w:val="00C2147D"/>
    <w:rsid w:val="00C21521"/>
    <w:rsid w:val="00C21811"/>
    <w:rsid w:val="00C219F2"/>
    <w:rsid w:val="00C22303"/>
    <w:rsid w:val="00C224D0"/>
    <w:rsid w:val="00C22683"/>
    <w:rsid w:val="00C22E62"/>
    <w:rsid w:val="00C23C0A"/>
    <w:rsid w:val="00C24136"/>
    <w:rsid w:val="00C24688"/>
    <w:rsid w:val="00C247A0"/>
    <w:rsid w:val="00C24D0F"/>
    <w:rsid w:val="00C25037"/>
    <w:rsid w:val="00C25077"/>
    <w:rsid w:val="00C25408"/>
    <w:rsid w:val="00C26575"/>
    <w:rsid w:val="00C26F31"/>
    <w:rsid w:val="00C277F6"/>
    <w:rsid w:val="00C27BAC"/>
    <w:rsid w:val="00C3049B"/>
    <w:rsid w:val="00C30890"/>
    <w:rsid w:val="00C30E61"/>
    <w:rsid w:val="00C310AD"/>
    <w:rsid w:val="00C31104"/>
    <w:rsid w:val="00C31D96"/>
    <w:rsid w:val="00C335C8"/>
    <w:rsid w:val="00C33619"/>
    <w:rsid w:val="00C33806"/>
    <w:rsid w:val="00C33A10"/>
    <w:rsid w:val="00C33C42"/>
    <w:rsid w:val="00C3470D"/>
    <w:rsid w:val="00C35354"/>
    <w:rsid w:val="00C3562E"/>
    <w:rsid w:val="00C36563"/>
    <w:rsid w:val="00C36AB6"/>
    <w:rsid w:val="00C36B69"/>
    <w:rsid w:val="00C36CEA"/>
    <w:rsid w:val="00C3717B"/>
    <w:rsid w:val="00C37536"/>
    <w:rsid w:val="00C37E12"/>
    <w:rsid w:val="00C37F17"/>
    <w:rsid w:val="00C40938"/>
    <w:rsid w:val="00C40DD8"/>
    <w:rsid w:val="00C41E8E"/>
    <w:rsid w:val="00C4208F"/>
    <w:rsid w:val="00C42282"/>
    <w:rsid w:val="00C422A4"/>
    <w:rsid w:val="00C423A3"/>
    <w:rsid w:val="00C42527"/>
    <w:rsid w:val="00C42C6F"/>
    <w:rsid w:val="00C43947"/>
    <w:rsid w:val="00C439B6"/>
    <w:rsid w:val="00C43CA9"/>
    <w:rsid w:val="00C43F0D"/>
    <w:rsid w:val="00C44044"/>
    <w:rsid w:val="00C44784"/>
    <w:rsid w:val="00C44AB4"/>
    <w:rsid w:val="00C44AE9"/>
    <w:rsid w:val="00C44E6C"/>
    <w:rsid w:val="00C45077"/>
    <w:rsid w:val="00C4549B"/>
    <w:rsid w:val="00C46871"/>
    <w:rsid w:val="00C46996"/>
    <w:rsid w:val="00C47099"/>
    <w:rsid w:val="00C47C42"/>
    <w:rsid w:val="00C47DEA"/>
    <w:rsid w:val="00C47E91"/>
    <w:rsid w:val="00C50552"/>
    <w:rsid w:val="00C5055C"/>
    <w:rsid w:val="00C50603"/>
    <w:rsid w:val="00C50A66"/>
    <w:rsid w:val="00C50BFC"/>
    <w:rsid w:val="00C50D3B"/>
    <w:rsid w:val="00C5183A"/>
    <w:rsid w:val="00C51BC0"/>
    <w:rsid w:val="00C5265A"/>
    <w:rsid w:val="00C52860"/>
    <w:rsid w:val="00C52B95"/>
    <w:rsid w:val="00C52C73"/>
    <w:rsid w:val="00C52E91"/>
    <w:rsid w:val="00C53033"/>
    <w:rsid w:val="00C5317D"/>
    <w:rsid w:val="00C5372F"/>
    <w:rsid w:val="00C53E8A"/>
    <w:rsid w:val="00C54541"/>
    <w:rsid w:val="00C55206"/>
    <w:rsid w:val="00C55503"/>
    <w:rsid w:val="00C56172"/>
    <w:rsid w:val="00C562B6"/>
    <w:rsid w:val="00C565AA"/>
    <w:rsid w:val="00C56B9D"/>
    <w:rsid w:val="00C56C04"/>
    <w:rsid w:val="00C5733B"/>
    <w:rsid w:val="00C57682"/>
    <w:rsid w:val="00C576D5"/>
    <w:rsid w:val="00C57978"/>
    <w:rsid w:val="00C6029C"/>
    <w:rsid w:val="00C603DB"/>
    <w:rsid w:val="00C603DC"/>
    <w:rsid w:val="00C6059D"/>
    <w:rsid w:val="00C6148D"/>
    <w:rsid w:val="00C61DD3"/>
    <w:rsid w:val="00C622A1"/>
    <w:rsid w:val="00C62346"/>
    <w:rsid w:val="00C62AD8"/>
    <w:rsid w:val="00C62ED8"/>
    <w:rsid w:val="00C634C2"/>
    <w:rsid w:val="00C6356E"/>
    <w:rsid w:val="00C63B47"/>
    <w:rsid w:val="00C63C8C"/>
    <w:rsid w:val="00C63E12"/>
    <w:rsid w:val="00C64264"/>
    <w:rsid w:val="00C6466F"/>
    <w:rsid w:val="00C649FD"/>
    <w:rsid w:val="00C64FA1"/>
    <w:rsid w:val="00C6534B"/>
    <w:rsid w:val="00C65B11"/>
    <w:rsid w:val="00C65F74"/>
    <w:rsid w:val="00C66258"/>
    <w:rsid w:val="00C67001"/>
    <w:rsid w:val="00C67206"/>
    <w:rsid w:val="00C7008C"/>
    <w:rsid w:val="00C70176"/>
    <w:rsid w:val="00C70725"/>
    <w:rsid w:val="00C70729"/>
    <w:rsid w:val="00C70E54"/>
    <w:rsid w:val="00C710B4"/>
    <w:rsid w:val="00C728D0"/>
    <w:rsid w:val="00C728EE"/>
    <w:rsid w:val="00C72935"/>
    <w:rsid w:val="00C72957"/>
    <w:rsid w:val="00C730B1"/>
    <w:rsid w:val="00C73DA7"/>
    <w:rsid w:val="00C7426C"/>
    <w:rsid w:val="00C75B17"/>
    <w:rsid w:val="00C75CCE"/>
    <w:rsid w:val="00C763A2"/>
    <w:rsid w:val="00C76404"/>
    <w:rsid w:val="00C7672F"/>
    <w:rsid w:val="00C76875"/>
    <w:rsid w:val="00C77246"/>
    <w:rsid w:val="00C772E0"/>
    <w:rsid w:val="00C777AE"/>
    <w:rsid w:val="00C7783E"/>
    <w:rsid w:val="00C77CC3"/>
    <w:rsid w:val="00C77E1C"/>
    <w:rsid w:val="00C801F1"/>
    <w:rsid w:val="00C804F8"/>
    <w:rsid w:val="00C805FC"/>
    <w:rsid w:val="00C806D2"/>
    <w:rsid w:val="00C80873"/>
    <w:rsid w:val="00C81027"/>
    <w:rsid w:val="00C81B8C"/>
    <w:rsid w:val="00C81D1F"/>
    <w:rsid w:val="00C81E34"/>
    <w:rsid w:val="00C81F27"/>
    <w:rsid w:val="00C823DD"/>
    <w:rsid w:val="00C827E6"/>
    <w:rsid w:val="00C827FD"/>
    <w:rsid w:val="00C82CB8"/>
    <w:rsid w:val="00C82ECD"/>
    <w:rsid w:val="00C835A7"/>
    <w:rsid w:val="00C83E08"/>
    <w:rsid w:val="00C84258"/>
    <w:rsid w:val="00C843B6"/>
    <w:rsid w:val="00C84532"/>
    <w:rsid w:val="00C846CD"/>
    <w:rsid w:val="00C85DE7"/>
    <w:rsid w:val="00C86143"/>
    <w:rsid w:val="00C866C2"/>
    <w:rsid w:val="00C87523"/>
    <w:rsid w:val="00C87C4A"/>
    <w:rsid w:val="00C90107"/>
    <w:rsid w:val="00C91562"/>
    <w:rsid w:val="00C9198E"/>
    <w:rsid w:val="00C91C45"/>
    <w:rsid w:val="00C92032"/>
    <w:rsid w:val="00C927CE"/>
    <w:rsid w:val="00C93636"/>
    <w:rsid w:val="00C93C98"/>
    <w:rsid w:val="00C93E83"/>
    <w:rsid w:val="00C950B5"/>
    <w:rsid w:val="00C95403"/>
    <w:rsid w:val="00C95F78"/>
    <w:rsid w:val="00C96A96"/>
    <w:rsid w:val="00C96DCC"/>
    <w:rsid w:val="00C97422"/>
    <w:rsid w:val="00C97D8D"/>
    <w:rsid w:val="00CA0020"/>
    <w:rsid w:val="00CA066A"/>
    <w:rsid w:val="00CA0876"/>
    <w:rsid w:val="00CA0B75"/>
    <w:rsid w:val="00CA0B99"/>
    <w:rsid w:val="00CA0E01"/>
    <w:rsid w:val="00CA0E24"/>
    <w:rsid w:val="00CA1072"/>
    <w:rsid w:val="00CA2760"/>
    <w:rsid w:val="00CA2981"/>
    <w:rsid w:val="00CA2C06"/>
    <w:rsid w:val="00CA2E32"/>
    <w:rsid w:val="00CA2E5B"/>
    <w:rsid w:val="00CA339D"/>
    <w:rsid w:val="00CA34B9"/>
    <w:rsid w:val="00CA37C3"/>
    <w:rsid w:val="00CA3926"/>
    <w:rsid w:val="00CA3C49"/>
    <w:rsid w:val="00CA3EBB"/>
    <w:rsid w:val="00CA438B"/>
    <w:rsid w:val="00CA45D2"/>
    <w:rsid w:val="00CA45DC"/>
    <w:rsid w:val="00CA47D3"/>
    <w:rsid w:val="00CA4876"/>
    <w:rsid w:val="00CA4F69"/>
    <w:rsid w:val="00CA5145"/>
    <w:rsid w:val="00CA589F"/>
    <w:rsid w:val="00CA6237"/>
    <w:rsid w:val="00CA6638"/>
    <w:rsid w:val="00CA6A03"/>
    <w:rsid w:val="00CA6E8B"/>
    <w:rsid w:val="00CA76F9"/>
    <w:rsid w:val="00CA7957"/>
    <w:rsid w:val="00CB0155"/>
    <w:rsid w:val="00CB0D82"/>
    <w:rsid w:val="00CB0FFE"/>
    <w:rsid w:val="00CB1A16"/>
    <w:rsid w:val="00CB1A6E"/>
    <w:rsid w:val="00CB2008"/>
    <w:rsid w:val="00CB23CA"/>
    <w:rsid w:val="00CB25BA"/>
    <w:rsid w:val="00CB2649"/>
    <w:rsid w:val="00CB3094"/>
    <w:rsid w:val="00CB3198"/>
    <w:rsid w:val="00CB3EF4"/>
    <w:rsid w:val="00CB44CF"/>
    <w:rsid w:val="00CB4BEE"/>
    <w:rsid w:val="00CB4E2D"/>
    <w:rsid w:val="00CB4F34"/>
    <w:rsid w:val="00CB53BF"/>
    <w:rsid w:val="00CB5CFD"/>
    <w:rsid w:val="00CB5EF2"/>
    <w:rsid w:val="00CB6792"/>
    <w:rsid w:val="00CB7754"/>
    <w:rsid w:val="00CB776B"/>
    <w:rsid w:val="00CB7C34"/>
    <w:rsid w:val="00CC00D7"/>
    <w:rsid w:val="00CC06C0"/>
    <w:rsid w:val="00CC0B4B"/>
    <w:rsid w:val="00CC0F7B"/>
    <w:rsid w:val="00CC13DA"/>
    <w:rsid w:val="00CC144D"/>
    <w:rsid w:val="00CC191E"/>
    <w:rsid w:val="00CC1F6F"/>
    <w:rsid w:val="00CC2254"/>
    <w:rsid w:val="00CC249D"/>
    <w:rsid w:val="00CC24A2"/>
    <w:rsid w:val="00CC2B29"/>
    <w:rsid w:val="00CC2CF6"/>
    <w:rsid w:val="00CC2F05"/>
    <w:rsid w:val="00CC305F"/>
    <w:rsid w:val="00CC33C5"/>
    <w:rsid w:val="00CC3FB4"/>
    <w:rsid w:val="00CC4481"/>
    <w:rsid w:val="00CC4503"/>
    <w:rsid w:val="00CC4E42"/>
    <w:rsid w:val="00CC4FB3"/>
    <w:rsid w:val="00CC4FC8"/>
    <w:rsid w:val="00CC596C"/>
    <w:rsid w:val="00CC59AE"/>
    <w:rsid w:val="00CC6081"/>
    <w:rsid w:val="00CC6245"/>
    <w:rsid w:val="00CC64B1"/>
    <w:rsid w:val="00CC6909"/>
    <w:rsid w:val="00CC6A4B"/>
    <w:rsid w:val="00CC6D2D"/>
    <w:rsid w:val="00CC6DF1"/>
    <w:rsid w:val="00CC7155"/>
    <w:rsid w:val="00CC720D"/>
    <w:rsid w:val="00CC7304"/>
    <w:rsid w:val="00CC7558"/>
    <w:rsid w:val="00CC7D17"/>
    <w:rsid w:val="00CD0532"/>
    <w:rsid w:val="00CD0A54"/>
    <w:rsid w:val="00CD12C7"/>
    <w:rsid w:val="00CD1314"/>
    <w:rsid w:val="00CD1359"/>
    <w:rsid w:val="00CD15BF"/>
    <w:rsid w:val="00CD1C87"/>
    <w:rsid w:val="00CD1FEC"/>
    <w:rsid w:val="00CD228B"/>
    <w:rsid w:val="00CD2B96"/>
    <w:rsid w:val="00CD2E8F"/>
    <w:rsid w:val="00CD2EB6"/>
    <w:rsid w:val="00CD326A"/>
    <w:rsid w:val="00CD32E4"/>
    <w:rsid w:val="00CD35FC"/>
    <w:rsid w:val="00CD3673"/>
    <w:rsid w:val="00CD382F"/>
    <w:rsid w:val="00CD4658"/>
    <w:rsid w:val="00CD492A"/>
    <w:rsid w:val="00CD495B"/>
    <w:rsid w:val="00CD52B9"/>
    <w:rsid w:val="00CD5DD6"/>
    <w:rsid w:val="00CD6454"/>
    <w:rsid w:val="00CD656D"/>
    <w:rsid w:val="00CD65D3"/>
    <w:rsid w:val="00CD6D96"/>
    <w:rsid w:val="00CD7662"/>
    <w:rsid w:val="00CE03B6"/>
    <w:rsid w:val="00CE052D"/>
    <w:rsid w:val="00CE073E"/>
    <w:rsid w:val="00CE0A17"/>
    <w:rsid w:val="00CE0A25"/>
    <w:rsid w:val="00CE1933"/>
    <w:rsid w:val="00CE1A76"/>
    <w:rsid w:val="00CE1FAB"/>
    <w:rsid w:val="00CE211B"/>
    <w:rsid w:val="00CE259B"/>
    <w:rsid w:val="00CE2D80"/>
    <w:rsid w:val="00CE30E6"/>
    <w:rsid w:val="00CE42EF"/>
    <w:rsid w:val="00CE4EA1"/>
    <w:rsid w:val="00CE4F1F"/>
    <w:rsid w:val="00CE51AC"/>
    <w:rsid w:val="00CE56F1"/>
    <w:rsid w:val="00CE58A7"/>
    <w:rsid w:val="00CE5911"/>
    <w:rsid w:val="00CE5B1C"/>
    <w:rsid w:val="00CE5F6A"/>
    <w:rsid w:val="00CE6286"/>
    <w:rsid w:val="00CE6D5B"/>
    <w:rsid w:val="00CE6D79"/>
    <w:rsid w:val="00CE6DB5"/>
    <w:rsid w:val="00CE719A"/>
    <w:rsid w:val="00CE728D"/>
    <w:rsid w:val="00CE7551"/>
    <w:rsid w:val="00CE79AC"/>
    <w:rsid w:val="00CF00D2"/>
    <w:rsid w:val="00CF0187"/>
    <w:rsid w:val="00CF07FB"/>
    <w:rsid w:val="00CF0833"/>
    <w:rsid w:val="00CF0BB7"/>
    <w:rsid w:val="00CF0BD4"/>
    <w:rsid w:val="00CF0C4E"/>
    <w:rsid w:val="00CF102C"/>
    <w:rsid w:val="00CF1059"/>
    <w:rsid w:val="00CF1A98"/>
    <w:rsid w:val="00CF1BCB"/>
    <w:rsid w:val="00CF2429"/>
    <w:rsid w:val="00CF2968"/>
    <w:rsid w:val="00CF2980"/>
    <w:rsid w:val="00CF2AF0"/>
    <w:rsid w:val="00CF2DCF"/>
    <w:rsid w:val="00CF31E4"/>
    <w:rsid w:val="00CF3298"/>
    <w:rsid w:val="00CF3A7D"/>
    <w:rsid w:val="00CF3CD0"/>
    <w:rsid w:val="00CF402D"/>
    <w:rsid w:val="00CF41D7"/>
    <w:rsid w:val="00CF42A9"/>
    <w:rsid w:val="00CF43F5"/>
    <w:rsid w:val="00CF4BAE"/>
    <w:rsid w:val="00CF4E4A"/>
    <w:rsid w:val="00CF509D"/>
    <w:rsid w:val="00CF54B5"/>
    <w:rsid w:val="00CF56E7"/>
    <w:rsid w:val="00CF587F"/>
    <w:rsid w:val="00CF607B"/>
    <w:rsid w:val="00CF6254"/>
    <w:rsid w:val="00CF6417"/>
    <w:rsid w:val="00CF6607"/>
    <w:rsid w:val="00CF7199"/>
    <w:rsid w:val="00CF770B"/>
    <w:rsid w:val="00CF7867"/>
    <w:rsid w:val="00CF7A2C"/>
    <w:rsid w:val="00CF7E11"/>
    <w:rsid w:val="00D002CF"/>
    <w:rsid w:val="00D006CE"/>
    <w:rsid w:val="00D00B18"/>
    <w:rsid w:val="00D00CA2"/>
    <w:rsid w:val="00D01BCC"/>
    <w:rsid w:val="00D01D62"/>
    <w:rsid w:val="00D023DF"/>
    <w:rsid w:val="00D03259"/>
    <w:rsid w:val="00D032C2"/>
    <w:rsid w:val="00D03AC4"/>
    <w:rsid w:val="00D03B55"/>
    <w:rsid w:val="00D03B67"/>
    <w:rsid w:val="00D03C1D"/>
    <w:rsid w:val="00D03D67"/>
    <w:rsid w:val="00D03E0C"/>
    <w:rsid w:val="00D04B6A"/>
    <w:rsid w:val="00D05445"/>
    <w:rsid w:val="00D05E12"/>
    <w:rsid w:val="00D0618C"/>
    <w:rsid w:val="00D067AA"/>
    <w:rsid w:val="00D072FA"/>
    <w:rsid w:val="00D074DD"/>
    <w:rsid w:val="00D0791C"/>
    <w:rsid w:val="00D07E15"/>
    <w:rsid w:val="00D1049C"/>
    <w:rsid w:val="00D105FD"/>
    <w:rsid w:val="00D10AAC"/>
    <w:rsid w:val="00D10C00"/>
    <w:rsid w:val="00D1113C"/>
    <w:rsid w:val="00D113C5"/>
    <w:rsid w:val="00D1208D"/>
    <w:rsid w:val="00D12140"/>
    <w:rsid w:val="00D12506"/>
    <w:rsid w:val="00D12772"/>
    <w:rsid w:val="00D1286C"/>
    <w:rsid w:val="00D12E2E"/>
    <w:rsid w:val="00D131B4"/>
    <w:rsid w:val="00D133F7"/>
    <w:rsid w:val="00D13809"/>
    <w:rsid w:val="00D13A1D"/>
    <w:rsid w:val="00D13D59"/>
    <w:rsid w:val="00D13F75"/>
    <w:rsid w:val="00D143A7"/>
    <w:rsid w:val="00D1445F"/>
    <w:rsid w:val="00D14D3F"/>
    <w:rsid w:val="00D14D73"/>
    <w:rsid w:val="00D14FA2"/>
    <w:rsid w:val="00D153E5"/>
    <w:rsid w:val="00D15965"/>
    <w:rsid w:val="00D15B0D"/>
    <w:rsid w:val="00D16B42"/>
    <w:rsid w:val="00D16C93"/>
    <w:rsid w:val="00D16D5A"/>
    <w:rsid w:val="00D17689"/>
    <w:rsid w:val="00D17778"/>
    <w:rsid w:val="00D17AB5"/>
    <w:rsid w:val="00D203BC"/>
    <w:rsid w:val="00D2079A"/>
    <w:rsid w:val="00D208C9"/>
    <w:rsid w:val="00D2107B"/>
    <w:rsid w:val="00D21386"/>
    <w:rsid w:val="00D21789"/>
    <w:rsid w:val="00D2184A"/>
    <w:rsid w:val="00D22020"/>
    <w:rsid w:val="00D22CA2"/>
    <w:rsid w:val="00D22E21"/>
    <w:rsid w:val="00D23330"/>
    <w:rsid w:val="00D2335E"/>
    <w:rsid w:val="00D23DE4"/>
    <w:rsid w:val="00D24654"/>
    <w:rsid w:val="00D24D48"/>
    <w:rsid w:val="00D25F88"/>
    <w:rsid w:val="00D26D87"/>
    <w:rsid w:val="00D274D9"/>
    <w:rsid w:val="00D275A1"/>
    <w:rsid w:val="00D27D0E"/>
    <w:rsid w:val="00D27DB0"/>
    <w:rsid w:val="00D27DFC"/>
    <w:rsid w:val="00D3006B"/>
    <w:rsid w:val="00D3010C"/>
    <w:rsid w:val="00D30A96"/>
    <w:rsid w:val="00D30D33"/>
    <w:rsid w:val="00D30D89"/>
    <w:rsid w:val="00D314B0"/>
    <w:rsid w:val="00D3185A"/>
    <w:rsid w:val="00D3192B"/>
    <w:rsid w:val="00D31DAC"/>
    <w:rsid w:val="00D3299C"/>
    <w:rsid w:val="00D32E27"/>
    <w:rsid w:val="00D3329D"/>
    <w:rsid w:val="00D3344A"/>
    <w:rsid w:val="00D33860"/>
    <w:rsid w:val="00D33ABC"/>
    <w:rsid w:val="00D33BF2"/>
    <w:rsid w:val="00D33FF7"/>
    <w:rsid w:val="00D340EE"/>
    <w:rsid w:val="00D34840"/>
    <w:rsid w:val="00D349A5"/>
    <w:rsid w:val="00D34FA5"/>
    <w:rsid w:val="00D3645E"/>
    <w:rsid w:val="00D364EA"/>
    <w:rsid w:val="00D3685A"/>
    <w:rsid w:val="00D3721D"/>
    <w:rsid w:val="00D3734C"/>
    <w:rsid w:val="00D37E9F"/>
    <w:rsid w:val="00D37FC7"/>
    <w:rsid w:val="00D401B0"/>
    <w:rsid w:val="00D4026F"/>
    <w:rsid w:val="00D403D7"/>
    <w:rsid w:val="00D40616"/>
    <w:rsid w:val="00D41749"/>
    <w:rsid w:val="00D4186F"/>
    <w:rsid w:val="00D41B0B"/>
    <w:rsid w:val="00D41FA7"/>
    <w:rsid w:val="00D42600"/>
    <w:rsid w:val="00D42809"/>
    <w:rsid w:val="00D42CEB"/>
    <w:rsid w:val="00D42D91"/>
    <w:rsid w:val="00D42D95"/>
    <w:rsid w:val="00D431C5"/>
    <w:rsid w:val="00D43421"/>
    <w:rsid w:val="00D4384B"/>
    <w:rsid w:val="00D442BB"/>
    <w:rsid w:val="00D44511"/>
    <w:rsid w:val="00D44563"/>
    <w:rsid w:val="00D45120"/>
    <w:rsid w:val="00D451CB"/>
    <w:rsid w:val="00D452DE"/>
    <w:rsid w:val="00D45583"/>
    <w:rsid w:val="00D45C0F"/>
    <w:rsid w:val="00D45E4A"/>
    <w:rsid w:val="00D460DC"/>
    <w:rsid w:val="00D461E9"/>
    <w:rsid w:val="00D468FE"/>
    <w:rsid w:val="00D47E34"/>
    <w:rsid w:val="00D50149"/>
    <w:rsid w:val="00D50B35"/>
    <w:rsid w:val="00D50FDF"/>
    <w:rsid w:val="00D51206"/>
    <w:rsid w:val="00D51E12"/>
    <w:rsid w:val="00D51FA3"/>
    <w:rsid w:val="00D5221E"/>
    <w:rsid w:val="00D52648"/>
    <w:rsid w:val="00D52905"/>
    <w:rsid w:val="00D53C3D"/>
    <w:rsid w:val="00D54082"/>
    <w:rsid w:val="00D54267"/>
    <w:rsid w:val="00D544CF"/>
    <w:rsid w:val="00D5468D"/>
    <w:rsid w:val="00D5491C"/>
    <w:rsid w:val="00D54A04"/>
    <w:rsid w:val="00D55352"/>
    <w:rsid w:val="00D5599C"/>
    <w:rsid w:val="00D55B6C"/>
    <w:rsid w:val="00D55E2A"/>
    <w:rsid w:val="00D561BA"/>
    <w:rsid w:val="00D56393"/>
    <w:rsid w:val="00D568B4"/>
    <w:rsid w:val="00D56ACD"/>
    <w:rsid w:val="00D570E1"/>
    <w:rsid w:val="00D571F9"/>
    <w:rsid w:val="00D57B04"/>
    <w:rsid w:val="00D6016B"/>
    <w:rsid w:val="00D602A7"/>
    <w:rsid w:val="00D60604"/>
    <w:rsid w:val="00D60CBC"/>
    <w:rsid w:val="00D60F14"/>
    <w:rsid w:val="00D620EF"/>
    <w:rsid w:val="00D6228A"/>
    <w:rsid w:val="00D626C1"/>
    <w:rsid w:val="00D6282D"/>
    <w:rsid w:val="00D635C1"/>
    <w:rsid w:val="00D64065"/>
    <w:rsid w:val="00D64608"/>
    <w:rsid w:val="00D6491A"/>
    <w:rsid w:val="00D64AAD"/>
    <w:rsid w:val="00D64BAB"/>
    <w:rsid w:val="00D651BE"/>
    <w:rsid w:val="00D653CB"/>
    <w:rsid w:val="00D65521"/>
    <w:rsid w:val="00D6553C"/>
    <w:rsid w:val="00D65FA3"/>
    <w:rsid w:val="00D66297"/>
    <w:rsid w:val="00D66440"/>
    <w:rsid w:val="00D6683C"/>
    <w:rsid w:val="00D672D1"/>
    <w:rsid w:val="00D67690"/>
    <w:rsid w:val="00D6788B"/>
    <w:rsid w:val="00D678AE"/>
    <w:rsid w:val="00D67949"/>
    <w:rsid w:val="00D7005A"/>
    <w:rsid w:val="00D70558"/>
    <w:rsid w:val="00D70580"/>
    <w:rsid w:val="00D7058D"/>
    <w:rsid w:val="00D709B9"/>
    <w:rsid w:val="00D70F4B"/>
    <w:rsid w:val="00D71239"/>
    <w:rsid w:val="00D71427"/>
    <w:rsid w:val="00D71EDB"/>
    <w:rsid w:val="00D71FB5"/>
    <w:rsid w:val="00D726E7"/>
    <w:rsid w:val="00D729F1"/>
    <w:rsid w:val="00D72B7E"/>
    <w:rsid w:val="00D72D0F"/>
    <w:rsid w:val="00D72DA9"/>
    <w:rsid w:val="00D7334A"/>
    <w:rsid w:val="00D73821"/>
    <w:rsid w:val="00D73883"/>
    <w:rsid w:val="00D7413F"/>
    <w:rsid w:val="00D7480B"/>
    <w:rsid w:val="00D748B8"/>
    <w:rsid w:val="00D74A75"/>
    <w:rsid w:val="00D74B0A"/>
    <w:rsid w:val="00D74C45"/>
    <w:rsid w:val="00D756DD"/>
    <w:rsid w:val="00D75865"/>
    <w:rsid w:val="00D75A57"/>
    <w:rsid w:val="00D75AFB"/>
    <w:rsid w:val="00D75B46"/>
    <w:rsid w:val="00D75C75"/>
    <w:rsid w:val="00D75DD7"/>
    <w:rsid w:val="00D760F5"/>
    <w:rsid w:val="00D7628E"/>
    <w:rsid w:val="00D7641B"/>
    <w:rsid w:val="00D76443"/>
    <w:rsid w:val="00D7689B"/>
    <w:rsid w:val="00D76A00"/>
    <w:rsid w:val="00D76D41"/>
    <w:rsid w:val="00D76EA4"/>
    <w:rsid w:val="00D773A5"/>
    <w:rsid w:val="00D77933"/>
    <w:rsid w:val="00D77D21"/>
    <w:rsid w:val="00D80064"/>
    <w:rsid w:val="00D803CF"/>
    <w:rsid w:val="00D80454"/>
    <w:rsid w:val="00D8050F"/>
    <w:rsid w:val="00D80949"/>
    <w:rsid w:val="00D815DC"/>
    <w:rsid w:val="00D8181E"/>
    <w:rsid w:val="00D81D78"/>
    <w:rsid w:val="00D826D2"/>
    <w:rsid w:val="00D82EBE"/>
    <w:rsid w:val="00D83315"/>
    <w:rsid w:val="00D83EF7"/>
    <w:rsid w:val="00D84A3F"/>
    <w:rsid w:val="00D84AFB"/>
    <w:rsid w:val="00D84D6A"/>
    <w:rsid w:val="00D84E33"/>
    <w:rsid w:val="00D84F4C"/>
    <w:rsid w:val="00D8526D"/>
    <w:rsid w:val="00D87200"/>
    <w:rsid w:val="00D87820"/>
    <w:rsid w:val="00D87987"/>
    <w:rsid w:val="00D87D0D"/>
    <w:rsid w:val="00D87D13"/>
    <w:rsid w:val="00D910FA"/>
    <w:rsid w:val="00D918A5"/>
    <w:rsid w:val="00D91956"/>
    <w:rsid w:val="00D91EF3"/>
    <w:rsid w:val="00D92921"/>
    <w:rsid w:val="00D93711"/>
    <w:rsid w:val="00D9371D"/>
    <w:rsid w:val="00D93E64"/>
    <w:rsid w:val="00D940FC"/>
    <w:rsid w:val="00D946C4"/>
    <w:rsid w:val="00D94AC8"/>
    <w:rsid w:val="00D95B66"/>
    <w:rsid w:val="00D95D09"/>
    <w:rsid w:val="00D9609F"/>
    <w:rsid w:val="00D960B7"/>
    <w:rsid w:val="00D96764"/>
    <w:rsid w:val="00D96807"/>
    <w:rsid w:val="00D96824"/>
    <w:rsid w:val="00D96AED"/>
    <w:rsid w:val="00D97344"/>
    <w:rsid w:val="00D974CD"/>
    <w:rsid w:val="00D97775"/>
    <w:rsid w:val="00DA0192"/>
    <w:rsid w:val="00DA0D47"/>
    <w:rsid w:val="00DA222D"/>
    <w:rsid w:val="00DA3092"/>
    <w:rsid w:val="00DA3316"/>
    <w:rsid w:val="00DA39C3"/>
    <w:rsid w:val="00DA3D9A"/>
    <w:rsid w:val="00DA417C"/>
    <w:rsid w:val="00DA4C03"/>
    <w:rsid w:val="00DA4C6C"/>
    <w:rsid w:val="00DA5350"/>
    <w:rsid w:val="00DA5870"/>
    <w:rsid w:val="00DA60A6"/>
    <w:rsid w:val="00DA6238"/>
    <w:rsid w:val="00DA6813"/>
    <w:rsid w:val="00DA6D2C"/>
    <w:rsid w:val="00DA6DC7"/>
    <w:rsid w:val="00DA72BC"/>
    <w:rsid w:val="00DA773D"/>
    <w:rsid w:val="00DA7935"/>
    <w:rsid w:val="00DA7F54"/>
    <w:rsid w:val="00DB017E"/>
    <w:rsid w:val="00DB02ED"/>
    <w:rsid w:val="00DB0607"/>
    <w:rsid w:val="00DB0794"/>
    <w:rsid w:val="00DB0799"/>
    <w:rsid w:val="00DB0996"/>
    <w:rsid w:val="00DB0C40"/>
    <w:rsid w:val="00DB11CE"/>
    <w:rsid w:val="00DB15E2"/>
    <w:rsid w:val="00DB164C"/>
    <w:rsid w:val="00DB2093"/>
    <w:rsid w:val="00DB2265"/>
    <w:rsid w:val="00DB22A3"/>
    <w:rsid w:val="00DB22E7"/>
    <w:rsid w:val="00DB2ED2"/>
    <w:rsid w:val="00DB30E3"/>
    <w:rsid w:val="00DB31EA"/>
    <w:rsid w:val="00DB36CF"/>
    <w:rsid w:val="00DB38E3"/>
    <w:rsid w:val="00DB39A9"/>
    <w:rsid w:val="00DB3B9E"/>
    <w:rsid w:val="00DB3C58"/>
    <w:rsid w:val="00DB4262"/>
    <w:rsid w:val="00DB42D9"/>
    <w:rsid w:val="00DB43F1"/>
    <w:rsid w:val="00DB4AE2"/>
    <w:rsid w:val="00DB4CEB"/>
    <w:rsid w:val="00DB4DB2"/>
    <w:rsid w:val="00DB5B40"/>
    <w:rsid w:val="00DB615B"/>
    <w:rsid w:val="00DB646F"/>
    <w:rsid w:val="00DB6A6F"/>
    <w:rsid w:val="00DB6EEC"/>
    <w:rsid w:val="00DB7070"/>
    <w:rsid w:val="00DB78B1"/>
    <w:rsid w:val="00DB79B1"/>
    <w:rsid w:val="00DC0EB7"/>
    <w:rsid w:val="00DC1B34"/>
    <w:rsid w:val="00DC1B51"/>
    <w:rsid w:val="00DC24C1"/>
    <w:rsid w:val="00DC38FD"/>
    <w:rsid w:val="00DC3F0F"/>
    <w:rsid w:val="00DC3F38"/>
    <w:rsid w:val="00DC40F0"/>
    <w:rsid w:val="00DC438D"/>
    <w:rsid w:val="00DC4472"/>
    <w:rsid w:val="00DC4AD6"/>
    <w:rsid w:val="00DC4B2D"/>
    <w:rsid w:val="00DC4E07"/>
    <w:rsid w:val="00DC4EFF"/>
    <w:rsid w:val="00DC5768"/>
    <w:rsid w:val="00DC5C12"/>
    <w:rsid w:val="00DC5E0C"/>
    <w:rsid w:val="00DC5EA0"/>
    <w:rsid w:val="00DC636E"/>
    <w:rsid w:val="00DC69BF"/>
    <w:rsid w:val="00DC70F7"/>
    <w:rsid w:val="00DC72F5"/>
    <w:rsid w:val="00DC737A"/>
    <w:rsid w:val="00DC7625"/>
    <w:rsid w:val="00DC7AF2"/>
    <w:rsid w:val="00DD0213"/>
    <w:rsid w:val="00DD088D"/>
    <w:rsid w:val="00DD1032"/>
    <w:rsid w:val="00DD2326"/>
    <w:rsid w:val="00DD381C"/>
    <w:rsid w:val="00DD3898"/>
    <w:rsid w:val="00DD3992"/>
    <w:rsid w:val="00DD3D48"/>
    <w:rsid w:val="00DD447C"/>
    <w:rsid w:val="00DD4966"/>
    <w:rsid w:val="00DD4AEA"/>
    <w:rsid w:val="00DD4B13"/>
    <w:rsid w:val="00DD5622"/>
    <w:rsid w:val="00DD5ACD"/>
    <w:rsid w:val="00DD5DF6"/>
    <w:rsid w:val="00DD621F"/>
    <w:rsid w:val="00DD650E"/>
    <w:rsid w:val="00DD71E8"/>
    <w:rsid w:val="00DD726F"/>
    <w:rsid w:val="00DD7684"/>
    <w:rsid w:val="00DD7A9C"/>
    <w:rsid w:val="00DE0433"/>
    <w:rsid w:val="00DE04C2"/>
    <w:rsid w:val="00DE0A5A"/>
    <w:rsid w:val="00DE0AE8"/>
    <w:rsid w:val="00DE0E8D"/>
    <w:rsid w:val="00DE1130"/>
    <w:rsid w:val="00DE129E"/>
    <w:rsid w:val="00DE12E5"/>
    <w:rsid w:val="00DE135B"/>
    <w:rsid w:val="00DE1377"/>
    <w:rsid w:val="00DE1913"/>
    <w:rsid w:val="00DE1A87"/>
    <w:rsid w:val="00DE255F"/>
    <w:rsid w:val="00DE2DA5"/>
    <w:rsid w:val="00DE2E0D"/>
    <w:rsid w:val="00DE2FB5"/>
    <w:rsid w:val="00DE3455"/>
    <w:rsid w:val="00DE3568"/>
    <w:rsid w:val="00DE365C"/>
    <w:rsid w:val="00DE37A4"/>
    <w:rsid w:val="00DE39D7"/>
    <w:rsid w:val="00DE3C8A"/>
    <w:rsid w:val="00DE4291"/>
    <w:rsid w:val="00DE4462"/>
    <w:rsid w:val="00DE4AB3"/>
    <w:rsid w:val="00DE4C3C"/>
    <w:rsid w:val="00DE4C93"/>
    <w:rsid w:val="00DE53F2"/>
    <w:rsid w:val="00DE56DC"/>
    <w:rsid w:val="00DE571D"/>
    <w:rsid w:val="00DE5ADF"/>
    <w:rsid w:val="00DE5D00"/>
    <w:rsid w:val="00DE66FB"/>
    <w:rsid w:val="00DE6921"/>
    <w:rsid w:val="00DE7C69"/>
    <w:rsid w:val="00DF0587"/>
    <w:rsid w:val="00DF06F6"/>
    <w:rsid w:val="00DF0775"/>
    <w:rsid w:val="00DF08A9"/>
    <w:rsid w:val="00DF1797"/>
    <w:rsid w:val="00DF2491"/>
    <w:rsid w:val="00DF24F7"/>
    <w:rsid w:val="00DF2658"/>
    <w:rsid w:val="00DF287A"/>
    <w:rsid w:val="00DF2B83"/>
    <w:rsid w:val="00DF3593"/>
    <w:rsid w:val="00DF37D1"/>
    <w:rsid w:val="00DF3ADA"/>
    <w:rsid w:val="00DF4140"/>
    <w:rsid w:val="00DF44F0"/>
    <w:rsid w:val="00DF5451"/>
    <w:rsid w:val="00DF64C9"/>
    <w:rsid w:val="00DF65FB"/>
    <w:rsid w:val="00DF68F7"/>
    <w:rsid w:val="00DF6F4B"/>
    <w:rsid w:val="00DF75A4"/>
    <w:rsid w:val="00DF7622"/>
    <w:rsid w:val="00DF76F1"/>
    <w:rsid w:val="00DF7CB7"/>
    <w:rsid w:val="00DF7E5A"/>
    <w:rsid w:val="00E0018F"/>
    <w:rsid w:val="00E00492"/>
    <w:rsid w:val="00E00ABE"/>
    <w:rsid w:val="00E00F01"/>
    <w:rsid w:val="00E01282"/>
    <w:rsid w:val="00E02177"/>
    <w:rsid w:val="00E022D8"/>
    <w:rsid w:val="00E02AB6"/>
    <w:rsid w:val="00E02FBF"/>
    <w:rsid w:val="00E03691"/>
    <w:rsid w:val="00E03716"/>
    <w:rsid w:val="00E03E5B"/>
    <w:rsid w:val="00E03F08"/>
    <w:rsid w:val="00E04088"/>
    <w:rsid w:val="00E041AC"/>
    <w:rsid w:val="00E0427E"/>
    <w:rsid w:val="00E047DB"/>
    <w:rsid w:val="00E0539A"/>
    <w:rsid w:val="00E053C2"/>
    <w:rsid w:val="00E05549"/>
    <w:rsid w:val="00E05A25"/>
    <w:rsid w:val="00E060D5"/>
    <w:rsid w:val="00E06438"/>
    <w:rsid w:val="00E06A59"/>
    <w:rsid w:val="00E06B0C"/>
    <w:rsid w:val="00E0709C"/>
    <w:rsid w:val="00E07E37"/>
    <w:rsid w:val="00E102A2"/>
    <w:rsid w:val="00E10859"/>
    <w:rsid w:val="00E10A01"/>
    <w:rsid w:val="00E10AFF"/>
    <w:rsid w:val="00E10F9B"/>
    <w:rsid w:val="00E110A4"/>
    <w:rsid w:val="00E110D3"/>
    <w:rsid w:val="00E1226D"/>
    <w:rsid w:val="00E12B7C"/>
    <w:rsid w:val="00E13D7E"/>
    <w:rsid w:val="00E13DA7"/>
    <w:rsid w:val="00E14295"/>
    <w:rsid w:val="00E14372"/>
    <w:rsid w:val="00E14F13"/>
    <w:rsid w:val="00E15050"/>
    <w:rsid w:val="00E1556B"/>
    <w:rsid w:val="00E15C13"/>
    <w:rsid w:val="00E15C87"/>
    <w:rsid w:val="00E160BA"/>
    <w:rsid w:val="00E164CA"/>
    <w:rsid w:val="00E1672B"/>
    <w:rsid w:val="00E16B04"/>
    <w:rsid w:val="00E209A2"/>
    <w:rsid w:val="00E209EB"/>
    <w:rsid w:val="00E20DC2"/>
    <w:rsid w:val="00E21243"/>
    <w:rsid w:val="00E21A37"/>
    <w:rsid w:val="00E21C31"/>
    <w:rsid w:val="00E21F04"/>
    <w:rsid w:val="00E21FC5"/>
    <w:rsid w:val="00E22D39"/>
    <w:rsid w:val="00E22E53"/>
    <w:rsid w:val="00E2332D"/>
    <w:rsid w:val="00E23497"/>
    <w:rsid w:val="00E2365A"/>
    <w:rsid w:val="00E23F1B"/>
    <w:rsid w:val="00E23F8C"/>
    <w:rsid w:val="00E248B2"/>
    <w:rsid w:val="00E24C7D"/>
    <w:rsid w:val="00E2520C"/>
    <w:rsid w:val="00E25437"/>
    <w:rsid w:val="00E259D1"/>
    <w:rsid w:val="00E25B1F"/>
    <w:rsid w:val="00E26483"/>
    <w:rsid w:val="00E26DCC"/>
    <w:rsid w:val="00E27110"/>
    <w:rsid w:val="00E274A1"/>
    <w:rsid w:val="00E275E8"/>
    <w:rsid w:val="00E279FB"/>
    <w:rsid w:val="00E27A2A"/>
    <w:rsid w:val="00E27CCC"/>
    <w:rsid w:val="00E27D25"/>
    <w:rsid w:val="00E27DC5"/>
    <w:rsid w:val="00E30459"/>
    <w:rsid w:val="00E30A2A"/>
    <w:rsid w:val="00E30CBD"/>
    <w:rsid w:val="00E3179D"/>
    <w:rsid w:val="00E318DD"/>
    <w:rsid w:val="00E327F2"/>
    <w:rsid w:val="00E3286B"/>
    <w:rsid w:val="00E32C0C"/>
    <w:rsid w:val="00E32CE0"/>
    <w:rsid w:val="00E33B77"/>
    <w:rsid w:val="00E33BF7"/>
    <w:rsid w:val="00E34037"/>
    <w:rsid w:val="00E34748"/>
    <w:rsid w:val="00E35485"/>
    <w:rsid w:val="00E357F3"/>
    <w:rsid w:val="00E358E4"/>
    <w:rsid w:val="00E35C9F"/>
    <w:rsid w:val="00E36EF9"/>
    <w:rsid w:val="00E37273"/>
    <w:rsid w:val="00E372E2"/>
    <w:rsid w:val="00E3748D"/>
    <w:rsid w:val="00E37617"/>
    <w:rsid w:val="00E37688"/>
    <w:rsid w:val="00E37B16"/>
    <w:rsid w:val="00E37CAD"/>
    <w:rsid w:val="00E4065A"/>
    <w:rsid w:val="00E40926"/>
    <w:rsid w:val="00E409EA"/>
    <w:rsid w:val="00E40D98"/>
    <w:rsid w:val="00E41167"/>
    <w:rsid w:val="00E41A66"/>
    <w:rsid w:val="00E41E58"/>
    <w:rsid w:val="00E42175"/>
    <w:rsid w:val="00E42E2B"/>
    <w:rsid w:val="00E43585"/>
    <w:rsid w:val="00E438EA"/>
    <w:rsid w:val="00E4396F"/>
    <w:rsid w:val="00E44470"/>
    <w:rsid w:val="00E44783"/>
    <w:rsid w:val="00E44B7B"/>
    <w:rsid w:val="00E44E3A"/>
    <w:rsid w:val="00E454B3"/>
    <w:rsid w:val="00E457DC"/>
    <w:rsid w:val="00E45B51"/>
    <w:rsid w:val="00E460E9"/>
    <w:rsid w:val="00E46157"/>
    <w:rsid w:val="00E4632E"/>
    <w:rsid w:val="00E46571"/>
    <w:rsid w:val="00E46C10"/>
    <w:rsid w:val="00E502EF"/>
    <w:rsid w:val="00E5041F"/>
    <w:rsid w:val="00E5085D"/>
    <w:rsid w:val="00E50A18"/>
    <w:rsid w:val="00E51814"/>
    <w:rsid w:val="00E519EC"/>
    <w:rsid w:val="00E51CE8"/>
    <w:rsid w:val="00E520E8"/>
    <w:rsid w:val="00E52289"/>
    <w:rsid w:val="00E523DD"/>
    <w:rsid w:val="00E525CB"/>
    <w:rsid w:val="00E52F0F"/>
    <w:rsid w:val="00E53112"/>
    <w:rsid w:val="00E533B8"/>
    <w:rsid w:val="00E538F1"/>
    <w:rsid w:val="00E53B45"/>
    <w:rsid w:val="00E54B13"/>
    <w:rsid w:val="00E54E0A"/>
    <w:rsid w:val="00E55307"/>
    <w:rsid w:val="00E55BCA"/>
    <w:rsid w:val="00E55FE9"/>
    <w:rsid w:val="00E569B8"/>
    <w:rsid w:val="00E57139"/>
    <w:rsid w:val="00E579BB"/>
    <w:rsid w:val="00E57C85"/>
    <w:rsid w:val="00E6052E"/>
    <w:rsid w:val="00E6057C"/>
    <w:rsid w:val="00E6080E"/>
    <w:rsid w:val="00E60CAE"/>
    <w:rsid w:val="00E61380"/>
    <w:rsid w:val="00E61494"/>
    <w:rsid w:val="00E616DA"/>
    <w:rsid w:val="00E61900"/>
    <w:rsid w:val="00E61B6C"/>
    <w:rsid w:val="00E61B87"/>
    <w:rsid w:val="00E61BEA"/>
    <w:rsid w:val="00E6206F"/>
    <w:rsid w:val="00E6222E"/>
    <w:rsid w:val="00E6228C"/>
    <w:rsid w:val="00E6273B"/>
    <w:rsid w:val="00E62999"/>
    <w:rsid w:val="00E635DE"/>
    <w:rsid w:val="00E6427A"/>
    <w:rsid w:val="00E6468A"/>
    <w:rsid w:val="00E64998"/>
    <w:rsid w:val="00E64B0B"/>
    <w:rsid w:val="00E64B6B"/>
    <w:rsid w:val="00E65009"/>
    <w:rsid w:val="00E65297"/>
    <w:rsid w:val="00E652D0"/>
    <w:rsid w:val="00E65B54"/>
    <w:rsid w:val="00E65C59"/>
    <w:rsid w:val="00E65E09"/>
    <w:rsid w:val="00E6623C"/>
    <w:rsid w:val="00E665C3"/>
    <w:rsid w:val="00E66892"/>
    <w:rsid w:val="00E66BAB"/>
    <w:rsid w:val="00E6765B"/>
    <w:rsid w:val="00E67739"/>
    <w:rsid w:val="00E679B5"/>
    <w:rsid w:val="00E67AD0"/>
    <w:rsid w:val="00E67B29"/>
    <w:rsid w:val="00E70263"/>
    <w:rsid w:val="00E70AB1"/>
    <w:rsid w:val="00E70DAA"/>
    <w:rsid w:val="00E70E6C"/>
    <w:rsid w:val="00E71691"/>
    <w:rsid w:val="00E71964"/>
    <w:rsid w:val="00E720F1"/>
    <w:rsid w:val="00E72D4C"/>
    <w:rsid w:val="00E7329A"/>
    <w:rsid w:val="00E7423F"/>
    <w:rsid w:val="00E7435A"/>
    <w:rsid w:val="00E74B01"/>
    <w:rsid w:val="00E74B1F"/>
    <w:rsid w:val="00E74B68"/>
    <w:rsid w:val="00E74CCB"/>
    <w:rsid w:val="00E74E89"/>
    <w:rsid w:val="00E74ECF"/>
    <w:rsid w:val="00E7515E"/>
    <w:rsid w:val="00E7593E"/>
    <w:rsid w:val="00E7594E"/>
    <w:rsid w:val="00E75959"/>
    <w:rsid w:val="00E76DD4"/>
    <w:rsid w:val="00E76F4D"/>
    <w:rsid w:val="00E76FD3"/>
    <w:rsid w:val="00E774BF"/>
    <w:rsid w:val="00E802B2"/>
    <w:rsid w:val="00E80B49"/>
    <w:rsid w:val="00E80BB0"/>
    <w:rsid w:val="00E80F23"/>
    <w:rsid w:val="00E80F61"/>
    <w:rsid w:val="00E8115F"/>
    <w:rsid w:val="00E81508"/>
    <w:rsid w:val="00E816D4"/>
    <w:rsid w:val="00E81930"/>
    <w:rsid w:val="00E819E4"/>
    <w:rsid w:val="00E82329"/>
    <w:rsid w:val="00E8270A"/>
    <w:rsid w:val="00E82E8D"/>
    <w:rsid w:val="00E82F27"/>
    <w:rsid w:val="00E83527"/>
    <w:rsid w:val="00E8387A"/>
    <w:rsid w:val="00E83C74"/>
    <w:rsid w:val="00E83CE1"/>
    <w:rsid w:val="00E8406B"/>
    <w:rsid w:val="00E84075"/>
    <w:rsid w:val="00E8482C"/>
    <w:rsid w:val="00E84898"/>
    <w:rsid w:val="00E85123"/>
    <w:rsid w:val="00E85388"/>
    <w:rsid w:val="00E8568A"/>
    <w:rsid w:val="00E859A0"/>
    <w:rsid w:val="00E86299"/>
    <w:rsid w:val="00E86A0C"/>
    <w:rsid w:val="00E87167"/>
    <w:rsid w:val="00E87868"/>
    <w:rsid w:val="00E90890"/>
    <w:rsid w:val="00E90B62"/>
    <w:rsid w:val="00E913BF"/>
    <w:rsid w:val="00E91757"/>
    <w:rsid w:val="00E91E62"/>
    <w:rsid w:val="00E922B5"/>
    <w:rsid w:val="00E92416"/>
    <w:rsid w:val="00E92540"/>
    <w:rsid w:val="00E925FC"/>
    <w:rsid w:val="00E92791"/>
    <w:rsid w:val="00E92C12"/>
    <w:rsid w:val="00E92CC8"/>
    <w:rsid w:val="00E9300C"/>
    <w:rsid w:val="00E93BC0"/>
    <w:rsid w:val="00E94128"/>
    <w:rsid w:val="00E941B8"/>
    <w:rsid w:val="00E94420"/>
    <w:rsid w:val="00E94B4C"/>
    <w:rsid w:val="00E951F4"/>
    <w:rsid w:val="00E95619"/>
    <w:rsid w:val="00E95B6F"/>
    <w:rsid w:val="00E96B33"/>
    <w:rsid w:val="00E96CFC"/>
    <w:rsid w:val="00E96EC0"/>
    <w:rsid w:val="00E971A4"/>
    <w:rsid w:val="00E972EE"/>
    <w:rsid w:val="00E97576"/>
    <w:rsid w:val="00E97A0F"/>
    <w:rsid w:val="00E97A9F"/>
    <w:rsid w:val="00E97D11"/>
    <w:rsid w:val="00E97D4D"/>
    <w:rsid w:val="00EA01BC"/>
    <w:rsid w:val="00EA0283"/>
    <w:rsid w:val="00EA04C6"/>
    <w:rsid w:val="00EA09AA"/>
    <w:rsid w:val="00EA0BF1"/>
    <w:rsid w:val="00EA0CE4"/>
    <w:rsid w:val="00EA0FC6"/>
    <w:rsid w:val="00EA149B"/>
    <w:rsid w:val="00EA14FD"/>
    <w:rsid w:val="00EA16E3"/>
    <w:rsid w:val="00EA2A96"/>
    <w:rsid w:val="00EA34EB"/>
    <w:rsid w:val="00EA35B0"/>
    <w:rsid w:val="00EA4BC6"/>
    <w:rsid w:val="00EA4E37"/>
    <w:rsid w:val="00EA5627"/>
    <w:rsid w:val="00EA5655"/>
    <w:rsid w:val="00EA5667"/>
    <w:rsid w:val="00EA57D8"/>
    <w:rsid w:val="00EA5CBA"/>
    <w:rsid w:val="00EA6952"/>
    <w:rsid w:val="00EA6BC4"/>
    <w:rsid w:val="00EA6C9B"/>
    <w:rsid w:val="00EA723F"/>
    <w:rsid w:val="00EA7469"/>
    <w:rsid w:val="00EA76E4"/>
    <w:rsid w:val="00EA7B81"/>
    <w:rsid w:val="00EB0161"/>
    <w:rsid w:val="00EB02BC"/>
    <w:rsid w:val="00EB0D07"/>
    <w:rsid w:val="00EB11F9"/>
    <w:rsid w:val="00EB1A03"/>
    <w:rsid w:val="00EB1CFA"/>
    <w:rsid w:val="00EB1FB3"/>
    <w:rsid w:val="00EB2300"/>
    <w:rsid w:val="00EB25BE"/>
    <w:rsid w:val="00EB28C1"/>
    <w:rsid w:val="00EB3225"/>
    <w:rsid w:val="00EB419C"/>
    <w:rsid w:val="00EB4355"/>
    <w:rsid w:val="00EB4EF8"/>
    <w:rsid w:val="00EB4F3D"/>
    <w:rsid w:val="00EB56D7"/>
    <w:rsid w:val="00EB5CBA"/>
    <w:rsid w:val="00EB63EC"/>
    <w:rsid w:val="00EB69C1"/>
    <w:rsid w:val="00EB6ABB"/>
    <w:rsid w:val="00EB6BEA"/>
    <w:rsid w:val="00EB7D36"/>
    <w:rsid w:val="00EC007E"/>
    <w:rsid w:val="00EC021D"/>
    <w:rsid w:val="00EC0340"/>
    <w:rsid w:val="00EC092B"/>
    <w:rsid w:val="00EC0970"/>
    <w:rsid w:val="00EC0EE1"/>
    <w:rsid w:val="00EC12B3"/>
    <w:rsid w:val="00EC1D44"/>
    <w:rsid w:val="00EC21D0"/>
    <w:rsid w:val="00EC2777"/>
    <w:rsid w:val="00EC2A31"/>
    <w:rsid w:val="00EC2CB1"/>
    <w:rsid w:val="00EC2EBD"/>
    <w:rsid w:val="00EC334E"/>
    <w:rsid w:val="00EC3CEE"/>
    <w:rsid w:val="00EC4063"/>
    <w:rsid w:val="00EC4069"/>
    <w:rsid w:val="00EC4DD9"/>
    <w:rsid w:val="00EC5017"/>
    <w:rsid w:val="00EC5C0C"/>
    <w:rsid w:val="00EC5E91"/>
    <w:rsid w:val="00EC6493"/>
    <w:rsid w:val="00EC6CD4"/>
    <w:rsid w:val="00EC6E8A"/>
    <w:rsid w:val="00EC71DB"/>
    <w:rsid w:val="00EC773D"/>
    <w:rsid w:val="00EC793B"/>
    <w:rsid w:val="00EC7AD6"/>
    <w:rsid w:val="00ED010A"/>
    <w:rsid w:val="00ED0550"/>
    <w:rsid w:val="00ED06C5"/>
    <w:rsid w:val="00ED3D8F"/>
    <w:rsid w:val="00ED42B9"/>
    <w:rsid w:val="00ED4476"/>
    <w:rsid w:val="00ED4D29"/>
    <w:rsid w:val="00ED50BA"/>
    <w:rsid w:val="00ED5DD7"/>
    <w:rsid w:val="00ED636D"/>
    <w:rsid w:val="00ED6503"/>
    <w:rsid w:val="00ED6932"/>
    <w:rsid w:val="00ED6D40"/>
    <w:rsid w:val="00ED6EAE"/>
    <w:rsid w:val="00ED71ED"/>
    <w:rsid w:val="00ED7A10"/>
    <w:rsid w:val="00ED7FA4"/>
    <w:rsid w:val="00EE0B19"/>
    <w:rsid w:val="00EE0CF9"/>
    <w:rsid w:val="00EE0D83"/>
    <w:rsid w:val="00EE0F2B"/>
    <w:rsid w:val="00EE11E3"/>
    <w:rsid w:val="00EE1B33"/>
    <w:rsid w:val="00EE1D86"/>
    <w:rsid w:val="00EE2587"/>
    <w:rsid w:val="00EE2955"/>
    <w:rsid w:val="00EE2BC4"/>
    <w:rsid w:val="00EE2C1E"/>
    <w:rsid w:val="00EE2D13"/>
    <w:rsid w:val="00EE2F0C"/>
    <w:rsid w:val="00EE3122"/>
    <w:rsid w:val="00EE3FB1"/>
    <w:rsid w:val="00EE412D"/>
    <w:rsid w:val="00EE430A"/>
    <w:rsid w:val="00EE4743"/>
    <w:rsid w:val="00EE4965"/>
    <w:rsid w:val="00EE4A94"/>
    <w:rsid w:val="00EE4BB9"/>
    <w:rsid w:val="00EE4BCC"/>
    <w:rsid w:val="00EE5178"/>
    <w:rsid w:val="00EE566B"/>
    <w:rsid w:val="00EE570F"/>
    <w:rsid w:val="00EE5FA2"/>
    <w:rsid w:val="00EE6736"/>
    <w:rsid w:val="00EE6C9F"/>
    <w:rsid w:val="00EE7CE9"/>
    <w:rsid w:val="00EF037A"/>
    <w:rsid w:val="00EF1A47"/>
    <w:rsid w:val="00EF1FAE"/>
    <w:rsid w:val="00EF2657"/>
    <w:rsid w:val="00EF297B"/>
    <w:rsid w:val="00EF34D1"/>
    <w:rsid w:val="00EF3DB9"/>
    <w:rsid w:val="00EF3EDB"/>
    <w:rsid w:val="00EF421C"/>
    <w:rsid w:val="00EF4255"/>
    <w:rsid w:val="00EF4355"/>
    <w:rsid w:val="00EF4606"/>
    <w:rsid w:val="00EF4D3F"/>
    <w:rsid w:val="00EF4DE4"/>
    <w:rsid w:val="00EF5B6E"/>
    <w:rsid w:val="00EF5F86"/>
    <w:rsid w:val="00EF6360"/>
    <w:rsid w:val="00EF6464"/>
    <w:rsid w:val="00EF65BF"/>
    <w:rsid w:val="00EF66D4"/>
    <w:rsid w:val="00EF6C01"/>
    <w:rsid w:val="00EF7202"/>
    <w:rsid w:val="00F0045C"/>
    <w:rsid w:val="00F011CF"/>
    <w:rsid w:val="00F0123E"/>
    <w:rsid w:val="00F01631"/>
    <w:rsid w:val="00F01B85"/>
    <w:rsid w:val="00F01B8D"/>
    <w:rsid w:val="00F01C1B"/>
    <w:rsid w:val="00F0200C"/>
    <w:rsid w:val="00F02195"/>
    <w:rsid w:val="00F0267A"/>
    <w:rsid w:val="00F02E1E"/>
    <w:rsid w:val="00F03209"/>
    <w:rsid w:val="00F03225"/>
    <w:rsid w:val="00F03259"/>
    <w:rsid w:val="00F03C90"/>
    <w:rsid w:val="00F03DEB"/>
    <w:rsid w:val="00F04092"/>
    <w:rsid w:val="00F041D1"/>
    <w:rsid w:val="00F046A8"/>
    <w:rsid w:val="00F04EBB"/>
    <w:rsid w:val="00F054AA"/>
    <w:rsid w:val="00F054AE"/>
    <w:rsid w:val="00F060DB"/>
    <w:rsid w:val="00F069E5"/>
    <w:rsid w:val="00F069E8"/>
    <w:rsid w:val="00F072E4"/>
    <w:rsid w:val="00F0751F"/>
    <w:rsid w:val="00F076C6"/>
    <w:rsid w:val="00F07C1D"/>
    <w:rsid w:val="00F1064E"/>
    <w:rsid w:val="00F10718"/>
    <w:rsid w:val="00F10ADC"/>
    <w:rsid w:val="00F112EC"/>
    <w:rsid w:val="00F1147E"/>
    <w:rsid w:val="00F115F0"/>
    <w:rsid w:val="00F11AE2"/>
    <w:rsid w:val="00F11B1D"/>
    <w:rsid w:val="00F12720"/>
    <w:rsid w:val="00F128F7"/>
    <w:rsid w:val="00F12A1D"/>
    <w:rsid w:val="00F130D1"/>
    <w:rsid w:val="00F13563"/>
    <w:rsid w:val="00F13B68"/>
    <w:rsid w:val="00F13E47"/>
    <w:rsid w:val="00F13F4E"/>
    <w:rsid w:val="00F1435D"/>
    <w:rsid w:val="00F144E2"/>
    <w:rsid w:val="00F14AB8"/>
    <w:rsid w:val="00F14B22"/>
    <w:rsid w:val="00F1521D"/>
    <w:rsid w:val="00F15A3B"/>
    <w:rsid w:val="00F15D58"/>
    <w:rsid w:val="00F15EA2"/>
    <w:rsid w:val="00F161EE"/>
    <w:rsid w:val="00F1622A"/>
    <w:rsid w:val="00F1654A"/>
    <w:rsid w:val="00F166FD"/>
    <w:rsid w:val="00F16C9F"/>
    <w:rsid w:val="00F16FBF"/>
    <w:rsid w:val="00F17736"/>
    <w:rsid w:val="00F17CFD"/>
    <w:rsid w:val="00F2021A"/>
    <w:rsid w:val="00F206B7"/>
    <w:rsid w:val="00F20F82"/>
    <w:rsid w:val="00F21122"/>
    <w:rsid w:val="00F21646"/>
    <w:rsid w:val="00F216EC"/>
    <w:rsid w:val="00F21877"/>
    <w:rsid w:val="00F21CC9"/>
    <w:rsid w:val="00F22294"/>
    <w:rsid w:val="00F225CF"/>
    <w:rsid w:val="00F22C51"/>
    <w:rsid w:val="00F23355"/>
    <w:rsid w:val="00F2396D"/>
    <w:rsid w:val="00F23ED2"/>
    <w:rsid w:val="00F24134"/>
    <w:rsid w:val="00F24726"/>
    <w:rsid w:val="00F25686"/>
    <w:rsid w:val="00F25C29"/>
    <w:rsid w:val="00F26691"/>
    <w:rsid w:val="00F2692C"/>
    <w:rsid w:val="00F26DC2"/>
    <w:rsid w:val="00F2703B"/>
    <w:rsid w:val="00F2707F"/>
    <w:rsid w:val="00F2778E"/>
    <w:rsid w:val="00F27A0D"/>
    <w:rsid w:val="00F27EA7"/>
    <w:rsid w:val="00F301DB"/>
    <w:rsid w:val="00F30615"/>
    <w:rsid w:val="00F30847"/>
    <w:rsid w:val="00F30AAD"/>
    <w:rsid w:val="00F30E69"/>
    <w:rsid w:val="00F312BD"/>
    <w:rsid w:val="00F31D1A"/>
    <w:rsid w:val="00F32035"/>
    <w:rsid w:val="00F32377"/>
    <w:rsid w:val="00F323B0"/>
    <w:rsid w:val="00F32A44"/>
    <w:rsid w:val="00F32CFB"/>
    <w:rsid w:val="00F32E12"/>
    <w:rsid w:val="00F32F52"/>
    <w:rsid w:val="00F34722"/>
    <w:rsid w:val="00F34FAB"/>
    <w:rsid w:val="00F34FDC"/>
    <w:rsid w:val="00F350D4"/>
    <w:rsid w:val="00F351B3"/>
    <w:rsid w:val="00F35254"/>
    <w:rsid w:val="00F359F8"/>
    <w:rsid w:val="00F35E9F"/>
    <w:rsid w:val="00F35F33"/>
    <w:rsid w:val="00F36001"/>
    <w:rsid w:val="00F363D7"/>
    <w:rsid w:val="00F369BB"/>
    <w:rsid w:val="00F3789C"/>
    <w:rsid w:val="00F37C51"/>
    <w:rsid w:val="00F37FBD"/>
    <w:rsid w:val="00F40884"/>
    <w:rsid w:val="00F40B8D"/>
    <w:rsid w:val="00F40C3B"/>
    <w:rsid w:val="00F40DE1"/>
    <w:rsid w:val="00F40F37"/>
    <w:rsid w:val="00F40FF1"/>
    <w:rsid w:val="00F41497"/>
    <w:rsid w:val="00F41AC1"/>
    <w:rsid w:val="00F41B78"/>
    <w:rsid w:val="00F41F36"/>
    <w:rsid w:val="00F42109"/>
    <w:rsid w:val="00F42483"/>
    <w:rsid w:val="00F42AA7"/>
    <w:rsid w:val="00F43B4C"/>
    <w:rsid w:val="00F43C70"/>
    <w:rsid w:val="00F43CD6"/>
    <w:rsid w:val="00F446E2"/>
    <w:rsid w:val="00F4507C"/>
    <w:rsid w:val="00F45B0B"/>
    <w:rsid w:val="00F45CB9"/>
    <w:rsid w:val="00F465A0"/>
    <w:rsid w:val="00F465D1"/>
    <w:rsid w:val="00F46B23"/>
    <w:rsid w:val="00F4730F"/>
    <w:rsid w:val="00F47C73"/>
    <w:rsid w:val="00F47E5E"/>
    <w:rsid w:val="00F50068"/>
    <w:rsid w:val="00F501A4"/>
    <w:rsid w:val="00F50223"/>
    <w:rsid w:val="00F503E4"/>
    <w:rsid w:val="00F50FF2"/>
    <w:rsid w:val="00F5195C"/>
    <w:rsid w:val="00F519A6"/>
    <w:rsid w:val="00F5223D"/>
    <w:rsid w:val="00F5238E"/>
    <w:rsid w:val="00F525DC"/>
    <w:rsid w:val="00F528EA"/>
    <w:rsid w:val="00F52CE8"/>
    <w:rsid w:val="00F5311C"/>
    <w:rsid w:val="00F531F3"/>
    <w:rsid w:val="00F5357C"/>
    <w:rsid w:val="00F535DE"/>
    <w:rsid w:val="00F53658"/>
    <w:rsid w:val="00F53C27"/>
    <w:rsid w:val="00F54138"/>
    <w:rsid w:val="00F54AC2"/>
    <w:rsid w:val="00F54DF2"/>
    <w:rsid w:val="00F5551D"/>
    <w:rsid w:val="00F5586F"/>
    <w:rsid w:val="00F56257"/>
    <w:rsid w:val="00F5665B"/>
    <w:rsid w:val="00F566DF"/>
    <w:rsid w:val="00F56D1A"/>
    <w:rsid w:val="00F56F04"/>
    <w:rsid w:val="00F576C5"/>
    <w:rsid w:val="00F57963"/>
    <w:rsid w:val="00F57E17"/>
    <w:rsid w:val="00F60281"/>
    <w:rsid w:val="00F6067D"/>
    <w:rsid w:val="00F60AEB"/>
    <w:rsid w:val="00F60FF2"/>
    <w:rsid w:val="00F61938"/>
    <w:rsid w:val="00F61CE4"/>
    <w:rsid w:val="00F633BB"/>
    <w:rsid w:val="00F633C5"/>
    <w:rsid w:val="00F63526"/>
    <w:rsid w:val="00F64993"/>
    <w:rsid w:val="00F65929"/>
    <w:rsid w:val="00F66251"/>
    <w:rsid w:val="00F66D5D"/>
    <w:rsid w:val="00F67CCC"/>
    <w:rsid w:val="00F67D0F"/>
    <w:rsid w:val="00F70EE0"/>
    <w:rsid w:val="00F711EB"/>
    <w:rsid w:val="00F713FA"/>
    <w:rsid w:val="00F71CB1"/>
    <w:rsid w:val="00F72A2E"/>
    <w:rsid w:val="00F72F9C"/>
    <w:rsid w:val="00F73D10"/>
    <w:rsid w:val="00F7494C"/>
    <w:rsid w:val="00F74D8C"/>
    <w:rsid w:val="00F74F83"/>
    <w:rsid w:val="00F751AA"/>
    <w:rsid w:val="00F751DB"/>
    <w:rsid w:val="00F75B93"/>
    <w:rsid w:val="00F76193"/>
    <w:rsid w:val="00F7654E"/>
    <w:rsid w:val="00F76AF2"/>
    <w:rsid w:val="00F76F45"/>
    <w:rsid w:val="00F77378"/>
    <w:rsid w:val="00F779C5"/>
    <w:rsid w:val="00F77C74"/>
    <w:rsid w:val="00F77CDC"/>
    <w:rsid w:val="00F77E58"/>
    <w:rsid w:val="00F77E8B"/>
    <w:rsid w:val="00F80A5B"/>
    <w:rsid w:val="00F80BFE"/>
    <w:rsid w:val="00F80C8C"/>
    <w:rsid w:val="00F810B3"/>
    <w:rsid w:val="00F813B0"/>
    <w:rsid w:val="00F816DC"/>
    <w:rsid w:val="00F81785"/>
    <w:rsid w:val="00F81C44"/>
    <w:rsid w:val="00F82173"/>
    <w:rsid w:val="00F82197"/>
    <w:rsid w:val="00F82439"/>
    <w:rsid w:val="00F82DEE"/>
    <w:rsid w:val="00F82F58"/>
    <w:rsid w:val="00F83196"/>
    <w:rsid w:val="00F8387C"/>
    <w:rsid w:val="00F839F5"/>
    <w:rsid w:val="00F83A01"/>
    <w:rsid w:val="00F83A59"/>
    <w:rsid w:val="00F83DAE"/>
    <w:rsid w:val="00F84450"/>
    <w:rsid w:val="00F84C63"/>
    <w:rsid w:val="00F85645"/>
    <w:rsid w:val="00F856CA"/>
    <w:rsid w:val="00F856EB"/>
    <w:rsid w:val="00F8596E"/>
    <w:rsid w:val="00F85C2A"/>
    <w:rsid w:val="00F86DBA"/>
    <w:rsid w:val="00F874C9"/>
    <w:rsid w:val="00F87808"/>
    <w:rsid w:val="00F87DBF"/>
    <w:rsid w:val="00F87E34"/>
    <w:rsid w:val="00F90935"/>
    <w:rsid w:val="00F90EE1"/>
    <w:rsid w:val="00F918CD"/>
    <w:rsid w:val="00F91958"/>
    <w:rsid w:val="00F91D17"/>
    <w:rsid w:val="00F91FC6"/>
    <w:rsid w:val="00F9217A"/>
    <w:rsid w:val="00F923BA"/>
    <w:rsid w:val="00F923C3"/>
    <w:rsid w:val="00F923F9"/>
    <w:rsid w:val="00F925E2"/>
    <w:rsid w:val="00F92655"/>
    <w:rsid w:val="00F92688"/>
    <w:rsid w:val="00F92811"/>
    <w:rsid w:val="00F9298A"/>
    <w:rsid w:val="00F92D8D"/>
    <w:rsid w:val="00F92D9D"/>
    <w:rsid w:val="00F93ABB"/>
    <w:rsid w:val="00F93C49"/>
    <w:rsid w:val="00F94968"/>
    <w:rsid w:val="00F94BEB"/>
    <w:rsid w:val="00F94FD8"/>
    <w:rsid w:val="00F95018"/>
    <w:rsid w:val="00F95548"/>
    <w:rsid w:val="00F956A6"/>
    <w:rsid w:val="00F95732"/>
    <w:rsid w:val="00F95C6B"/>
    <w:rsid w:val="00F9660F"/>
    <w:rsid w:val="00F97B01"/>
    <w:rsid w:val="00FA02A0"/>
    <w:rsid w:val="00FA02C9"/>
    <w:rsid w:val="00FA06C3"/>
    <w:rsid w:val="00FA0CB7"/>
    <w:rsid w:val="00FA12C2"/>
    <w:rsid w:val="00FA18CA"/>
    <w:rsid w:val="00FA1934"/>
    <w:rsid w:val="00FA1B0A"/>
    <w:rsid w:val="00FA21E3"/>
    <w:rsid w:val="00FA259D"/>
    <w:rsid w:val="00FA2609"/>
    <w:rsid w:val="00FA2A30"/>
    <w:rsid w:val="00FA334D"/>
    <w:rsid w:val="00FA3505"/>
    <w:rsid w:val="00FA35C9"/>
    <w:rsid w:val="00FA3774"/>
    <w:rsid w:val="00FA3824"/>
    <w:rsid w:val="00FA3BC8"/>
    <w:rsid w:val="00FA427D"/>
    <w:rsid w:val="00FA45EE"/>
    <w:rsid w:val="00FA477C"/>
    <w:rsid w:val="00FA479D"/>
    <w:rsid w:val="00FA479E"/>
    <w:rsid w:val="00FA4ACE"/>
    <w:rsid w:val="00FA4DE8"/>
    <w:rsid w:val="00FA4ED1"/>
    <w:rsid w:val="00FA4F52"/>
    <w:rsid w:val="00FA53F6"/>
    <w:rsid w:val="00FA59AC"/>
    <w:rsid w:val="00FA61A9"/>
    <w:rsid w:val="00FA6AD9"/>
    <w:rsid w:val="00FA7763"/>
    <w:rsid w:val="00FA79FE"/>
    <w:rsid w:val="00FA7B36"/>
    <w:rsid w:val="00FA7BD6"/>
    <w:rsid w:val="00FB0277"/>
    <w:rsid w:val="00FB08C1"/>
    <w:rsid w:val="00FB0C5F"/>
    <w:rsid w:val="00FB0C60"/>
    <w:rsid w:val="00FB0D73"/>
    <w:rsid w:val="00FB1E08"/>
    <w:rsid w:val="00FB1FD6"/>
    <w:rsid w:val="00FB2089"/>
    <w:rsid w:val="00FB23EF"/>
    <w:rsid w:val="00FB25AE"/>
    <w:rsid w:val="00FB27B0"/>
    <w:rsid w:val="00FB2C8A"/>
    <w:rsid w:val="00FB3806"/>
    <w:rsid w:val="00FB3E28"/>
    <w:rsid w:val="00FB3E32"/>
    <w:rsid w:val="00FB4570"/>
    <w:rsid w:val="00FB46A6"/>
    <w:rsid w:val="00FB4B4D"/>
    <w:rsid w:val="00FB5B47"/>
    <w:rsid w:val="00FB5EC8"/>
    <w:rsid w:val="00FB6106"/>
    <w:rsid w:val="00FB6871"/>
    <w:rsid w:val="00FB68FC"/>
    <w:rsid w:val="00FB6E09"/>
    <w:rsid w:val="00FB70CE"/>
    <w:rsid w:val="00FB75A2"/>
    <w:rsid w:val="00FB7A2F"/>
    <w:rsid w:val="00FB7E03"/>
    <w:rsid w:val="00FC04F4"/>
    <w:rsid w:val="00FC05BA"/>
    <w:rsid w:val="00FC0CC8"/>
    <w:rsid w:val="00FC0CFA"/>
    <w:rsid w:val="00FC1A12"/>
    <w:rsid w:val="00FC1F16"/>
    <w:rsid w:val="00FC21FD"/>
    <w:rsid w:val="00FC2214"/>
    <w:rsid w:val="00FC2955"/>
    <w:rsid w:val="00FC2D0D"/>
    <w:rsid w:val="00FC2FFE"/>
    <w:rsid w:val="00FC3054"/>
    <w:rsid w:val="00FC423F"/>
    <w:rsid w:val="00FC42D1"/>
    <w:rsid w:val="00FC4415"/>
    <w:rsid w:val="00FC4509"/>
    <w:rsid w:val="00FC473F"/>
    <w:rsid w:val="00FC4A95"/>
    <w:rsid w:val="00FC58BB"/>
    <w:rsid w:val="00FC5A21"/>
    <w:rsid w:val="00FC5FE0"/>
    <w:rsid w:val="00FC61F4"/>
    <w:rsid w:val="00FC6485"/>
    <w:rsid w:val="00FC6B5F"/>
    <w:rsid w:val="00FC7051"/>
    <w:rsid w:val="00FC71B2"/>
    <w:rsid w:val="00FC7323"/>
    <w:rsid w:val="00FD07B8"/>
    <w:rsid w:val="00FD0BDA"/>
    <w:rsid w:val="00FD0CDB"/>
    <w:rsid w:val="00FD0D37"/>
    <w:rsid w:val="00FD0DA3"/>
    <w:rsid w:val="00FD1172"/>
    <w:rsid w:val="00FD12CF"/>
    <w:rsid w:val="00FD1D69"/>
    <w:rsid w:val="00FD1ED5"/>
    <w:rsid w:val="00FD250B"/>
    <w:rsid w:val="00FD2864"/>
    <w:rsid w:val="00FD2B11"/>
    <w:rsid w:val="00FD2C66"/>
    <w:rsid w:val="00FD30D5"/>
    <w:rsid w:val="00FD345D"/>
    <w:rsid w:val="00FD36AB"/>
    <w:rsid w:val="00FD383B"/>
    <w:rsid w:val="00FD4000"/>
    <w:rsid w:val="00FD4071"/>
    <w:rsid w:val="00FD4154"/>
    <w:rsid w:val="00FD42E9"/>
    <w:rsid w:val="00FD449B"/>
    <w:rsid w:val="00FD53EE"/>
    <w:rsid w:val="00FD580F"/>
    <w:rsid w:val="00FD600C"/>
    <w:rsid w:val="00FD6661"/>
    <w:rsid w:val="00FD666F"/>
    <w:rsid w:val="00FD6AD8"/>
    <w:rsid w:val="00FD6F04"/>
    <w:rsid w:val="00FD740B"/>
    <w:rsid w:val="00FD77EC"/>
    <w:rsid w:val="00FD79BE"/>
    <w:rsid w:val="00FD7AFF"/>
    <w:rsid w:val="00FE000B"/>
    <w:rsid w:val="00FE06FB"/>
    <w:rsid w:val="00FE08E6"/>
    <w:rsid w:val="00FE09C6"/>
    <w:rsid w:val="00FE2483"/>
    <w:rsid w:val="00FE2497"/>
    <w:rsid w:val="00FE24FB"/>
    <w:rsid w:val="00FE3051"/>
    <w:rsid w:val="00FE38AD"/>
    <w:rsid w:val="00FE4125"/>
    <w:rsid w:val="00FE4221"/>
    <w:rsid w:val="00FE4303"/>
    <w:rsid w:val="00FE5279"/>
    <w:rsid w:val="00FE5B94"/>
    <w:rsid w:val="00FE5E7E"/>
    <w:rsid w:val="00FE6375"/>
    <w:rsid w:val="00FE6684"/>
    <w:rsid w:val="00FE6A0C"/>
    <w:rsid w:val="00FE791E"/>
    <w:rsid w:val="00FE7BC3"/>
    <w:rsid w:val="00FE7D41"/>
    <w:rsid w:val="00FE7D4B"/>
    <w:rsid w:val="00FF0FFD"/>
    <w:rsid w:val="00FF2484"/>
    <w:rsid w:val="00FF2E89"/>
    <w:rsid w:val="00FF302A"/>
    <w:rsid w:val="00FF3110"/>
    <w:rsid w:val="00FF31F1"/>
    <w:rsid w:val="00FF378F"/>
    <w:rsid w:val="00FF4A60"/>
    <w:rsid w:val="00FF4B7E"/>
    <w:rsid w:val="00FF4F95"/>
    <w:rsid w:val="00FF55F2"/>
    <w:rsid w:val="00FF5E9C"/>
    <w:rsid w:val="00FF5EF7"/>
    <w:rsid w:val="00FF6B69"/>
    <w:rsid w:val="00FF6E32"/>
    <w:rsid w:val="00FF70BE"/>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0823"/>
    <o:shapelayout v:ext="edit">
      <o:idmap v:ext="edit" data="1"/>
    </o:shapelayout>
  </w:shapeDefaults>
  <w:decimalSymbol w:val=","/>
  <w:listSeparator w:val=";"/>
  <w14:docId w14:val="328B2144"/>
  <w15:docId w15:val="{6AB5F38E-2686-4B62-A6FF-375F93BA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DA7"/>
    <w:pPr>
      <w:spacing w:after="120"/>
      <w:jc w:val="both"/>
    </w:pPr>
    <w:rPr>
      <w:rFonts w:ascii="Arial" w:hAnsi="Arial"/>
      <w:szCs w:val="24"/>
    </w:rPr>
  </w:style>
  <w:style w:type="paragraph" w:styleId="Heading1">
    <w:name w:val="heading 1"/>
    <w:basedOn w:val="Normal"/>
    <w:next w:val="Normal"/>
    <w:link w:val="Heading1Char"/>
    <w:uiPriority w:val="9"/>
    <w:qFormat/>
    <w:rsid w:val="00A419A9"/>
    <w:pPr>
      <w:keepNext/>
      <w:numPr>
        <w:numId w:val="2"/>
      </w:numPr>
      <w:spacing w:before="300" w:after="300"/>
      <w:ind w:left="431" w:hanging="431"/>
      <w:outlineLvl w:val="0"/>
    </w:pPr>
    <w:rPr>
      <w:rFonts w:cs="Arial"/>
      <w:bCs/>
      <w:kern w:val="32"/>
      <w:sz w:val="32"/>
      <w:szCs w:val="32"/>
      <w:lang w:val="en-GB"/>
    </w:rPr>
  </w:style>
  <w:style w:type="paragraph" w:styleId="Heading2">
    <w:name w:val="heading 2"/>
    <w:basedOn w:val="Normal"/>
    <w:next w:val="Normal"/>
    <w:link w:val="Heading2Char"/>
    <w:uiPriority w:val="9"/>
    <w:qFormat/>
    <w:rsid w:val="00BF1B8D"/>
    <w:pPr>
      <w:keepNext/>
      <w:numPr>
        <w:ilvl w:val="1"/>
        <w:numId w:val="2"/>
      </w:numPr>
      <w:spacing w:before="300" w:after="240"/>
      <w:ind w:left="720" w:firstLine="6"/>
      <w:outlineLvl w:val="1"/>
    </w:pPr>
    <w:rPr>
      <w:rFonts w:cs="Arial"/>
      <w:b/>
      <w:bCs/>
      <w:i/>
      <w:iCs/>
      <w:sz w:val="28"/>
      <w:szCs w:val="28"/>
      <w:lang w:val="en-GB"/>
    </w:rPr>
  </w:style>
  <w:style w:type="paragraph" w:styleId="Heading3">
    <w:name w:val="heading 3"/>
    <w:basedOn w:val="Normal"/>
    <w:next w:val="Normal"/>
    <w:link w:val="Heading3Char"/>
    <w:uiPriority w:val="9"/>
    <w:qFormat/>
    <w:rsid w:val="00316FDD"/>
    <w:pPr>
      <w:keepNext/>
      <w:numPr>
        <w:ilvl w:val="2"/>
        <w:numId w:val="2"/>
      </w:numPr>
      <w:spacing w:before="220" w:after="160"/>
      <w:ind w:left="1418"/>
      <w:outlineLvl w:val="2"/>
    </w:pPr>
    <w:rPr>
      <w:rFonts w:cs="Arial"/>
      <w:bCs/>
      <w:sz w:val="24"/>
    </w:rPr>
  </w:style>
  <w:style w:type="paragraph" w:styleId="Heading4">
    <w:name w:val="heading 4"/>
    <w:basedOn w:val="Pealkiri1111"/>
    <w:next w:val="Normal"/>
    <w:link w:val="Heading4Char"/>
    <w:qFormat/>
    <w:rsid w:val="00135188"/>
    <w:pPr>
      <w:numPr>
        <w:ilvl w:val="3"/>
      </w:numPr>
      <w:spacing w:after="160"/>
      <w:ind w:left="737" w:hanging="17"/>
      <w:outlineLvl w:val="3"/>
    </w:pPr>
    <w:rPr>
      <w:rFonts w:ascii="Arial" w:hAnsi="Arial"/>
      <w:b w:val="0"/>
      <w:lang w:val="en-GB"/>
    </w:rPr>
  </w:style>
  <w:style w:type="paragraph" w:styleId="Heading5">
    <w:name w:val="heading 5"/>
    <w:basedOn w:val="Normal"/>
    <w:next w:val="Normal"/>
    <w:qFormat/>
    <w:rsid w:val="00C20A72"/>
    <w:pPr>
      <w:numPr>
        <w:ilvl w:val="4"/>
        <w:numId w:val="2"/>
      </w:numPr>
      <w:spacing w:before="240" w:after="60"/>
      <w:outlineLvl w:val="4"/>
    </w:pPr>
    <w:rPr>
      <w:b/>
      <w:bCs/>
      <w:i/>
      <w:iCs/>
      <w:sz w:val="26"/>
      <w:szCs w:val="26"/>
    </w:rPr>
  </w:style>
  <w:style w:type="paragraph" w:styleId="Heading6">
    <w:name w:val="heading 6"/>
    <w:basedOn w:val="Normal"/>
    <w:next w:val="Normal"/>
    <w:qFormat/>
    <w:rsid w:val="00C20A72"/>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F144E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144E2"/>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144E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link w:val="Pealkiri11Char"/>
    <w:qFormat/>
    <w:rsid w:val="00081224"/>
    <w:pPr>
      <w:numPr>
        <w:numId w:val="0"/>
      </w:numPr>
    </w:pPr>
    <w:rPr>
      <w:rFonts w:ascii="Helvetica 65" w:hAnsi="Helvetica 65"/>
      <w:b/>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2F2830"/>
    <w:pPr>
      <w:numPr>
        <w:ilvl w:val="0"/>
        <w:numId w:val="0"/>
      </w:numPr>
    </w:pPr>
    <w:rPr>
      <w:rFonts w:ascii="Helvetica 65" w:hAnsi="Helvetica 65"/>
      <w:lang w:val="en-GB"/>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BF1B8D"/>
    <w:rPr>
      <w:rFonts w:ascii="Arial" w:hAnsi="Arial" w:cs="Arial"/>
      <w:b/>
      <w:bCs/>
      <w:i/>
      <w:iCs/>
      <w:sz w:val="28"/>
      <w:szCs w:val="28"/>
      <w:lang w:val="en-GB"/>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alkiri1111">
    <w:name w:val="Pealkiri 1.1.1.1"/>
    <w:basedOn w:val="Heading3"/>
    <w:qFormat/>
    <w:rsid w:val="0022467C"/>
    <w:pPr>
      <w:spacing w:after="120"/>
      <w:ind w:left="2443" w:hanging="1450"/>
    </w:pPr>
    <w:rPr>
      <w:rFonts w:ascii="Helvetica 65" w:hAnsi="Helvetica 65"/>
      <w:b/>
      <w:bCs w:val="0"/>
      <w:i/>
      <w:sz w:val="22"/>
      <w:szCs w:val="22"/>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A419A9"/>
    <w:rPr>
      <w:rFonts w:ascii="Arial" w:hAnsi="Arial" w:cs="Arial"/>
      <w:bCs/>
      <w:kern w:val="32"/>
      <w:sz w:val="32"/>
      <w:szCs w:val="32"/>
      <w:lang w:val="en-GB"/>
    </w:rPr>
  </w:style>
  <w:style w:type="paragraph" w:styleId="ListParagraph">
    <w:name w:val="List Paragraph"/>
    <w:basedOn w:val="Normal"/>
    <w:link w:val="ListParagraphChar"/>
    <w:uiPriority w:val="34"/>
    <w:qFormat/>
    <w:rsid w:val="00244427"/>
    <w:p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316FDD"/>
    <w:rPr>
      <w:rFonts w:ascii="Arial" w:hAnsi="Arial" w:cs="Arial"/>
      <w:bCs/>
      <w:sz w:val="24"/>
      <w:szCs w:val="24"/>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1">
    <w:name w:val="Medium Grid 31"/>
    <w:basedOn w:val="TableNormal"/>
    <w:uiPriority w:val="69"/>
    <w:rsid w:val="00BE274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customStyle="1" w:styleId="LightList1">
    <w:name w:val="Light List1"/>
    <w:basedOn w:val="TableNormal"/>
    <w:uiPriority w:val="61"/>
    <w:rsid w:val="00BE2749"/>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89251D"/>
    <w:pPr>
      <w:pBdr>
        <w:top w:val="single" w:sz="4" w:space="0" w:color="auto"/>
      </w:pBdr>
      <w:ind w:left="0" w:firstLine="284"/>
    </w:pPr>
    <w:rPr>
      <w:color w:val="00B050"/>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89251D"/>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Borders>
        <w:top w:val="none" w:sz="0" w:space="0" w:color="auto"/>
        <w:left w:val="none" w:sz="0" w:space="0" w:color="auto"/>
        <w:bottom w:val="none" w:sz="0" w:space="0" w:color="auto"/>
        <w:right w:val="none" w:sz="0" w:space="0" w:color="auto"/>
        <w:insideH w:val="single" w:sz="4" w:space="0" w:color="auto"/>
        <w:insideV w:val="single" w:sz="4" w:space="0" w:color="auto"/>
      </w:tblBorders>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iPriority w:val="35"/>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1"/>
      </w:numPr>
    </w:pPr>
    <w:rPr>
      <w:i/>
      <w:sz w:val="18"/>
      <w:szCs w:val="18"/>
    </w:rPr>
  </w:style>
  <w:style w:type="character" w:customStyle="1" w:styleId="ListParagraphChar">
    <w:name w:val="List Paragraph Char"/>
    <w:basedOn w:val="DefaultParagraphFont"/>
    <w:link w:val="ListParagraph"/>
    <w:uiPriority w:val="34"/>
    <w:rsid w:val="00696827"/>
    <w:rPr>
      <w:rFonts w:ascii="Arial" w:hAnsi="Arial"/>
      <w:szCs w:val="24"/>
    </w:rPr>
  </w:style>
  <w:style w:type="character" w:customStyle="1" w:styleId="OSCPrespondersChar">
    <w:name w:val="OSCP responders Char"/>
    <w:basedOn w:val="ListParagraphChar"/>
    <w:link w:val="OSCPresponders"/>
    <w:rsid w:val="00696827"/>
    <w:rPr>
      <w:rFonts w:ascii="Arial" w:hAnsi="Arial"/>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 w:type="paragraph" w:styleId="Index1">
    <w:name w:val="index 1"/>
    <w:basedOn w:val="Normal"/>
    <w:next w:val="Normal"/>
    <w:autoRedefine/>
    <w:rsid w:val="00055157"/>
    <w:pPr>
      <w:spacing w:after="0"/>
      <w:ind w:left="200" w:hanging="200"/>
    </w:pPr>
  </w:style>
  <w:style w:type="character" w:styleId="Strong">
    <w:name w:val="Strong"/>
    <w:basedOn w:val="DefaultParagraphFont"/>
    <w:uiPriority w:val="22"/>
    <w:qFormat/>
    <w:rsid w:val="006E77B9"/>
    <w:rPr>
      <w:b/>
      <w:bCs/>
    </w:rPr>
  </w:style>
  <w:style w:type="table" w:styleId="TableGrid2">
    <w:name w:val="Table Grid 2"/>
    <w:basedOn w:val="TableNormal"/>
    <w:rsid w:val="00D51FA3"/>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0A3366"/>
    <w:pPr>
      <w:spacing w:after="0" w:line="360" w:lineRule="auto"/>
      <w:ind w:left="720" w:hanging="720"/>
    </w:pPr>
  </w:style>
  <w:style w:type="character" w:customStyle="1" w:styleId="Pealkiri11Char">
    <w:name w:val="Pealkiri 11 Char"/>
    <w:basedOn w:val="Heading1Char"/>
    <w:link w:val="Pealkiri11"/>
    <w:rsid w:val="00635C81"/>
    <w:rPr>
      <w:rFonts w:ascii="Helvetica 65" w:hAnsi="Helvetica 65" w:cs="Arial"/>
      <w:b/>
      <w:bCs/>
      <w:kern w:val="32"/>
      <w:sz w:val="32"/>
      <w:szCs w:val="32"/>
      <w:lang w:val="en-GB"/>
    </w:rPr>
  </w:style>
  <w:style w:type="character" w:customStyle="1" w:styleId="Heading7Char">
    <w:name w:val="Heading 7 Char"/>
    <w:basedOn w:val="DefaultParagraphFont"/>
    <w:link w:val="Heading7"/>
    <w:semiHidden/>
    <w:rsid w:val="00F144E2"/>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F144E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144E2"/>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qFormat/>
    <w:rsid w:val="00A81157"/>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A81157"/>
    <w:rPr>
      <w:rFonts w:ascii="Arial" w:eastAsiaTheme="majorEastAsia" w:hAnsi="Arial" w:cstheme="majorBidi"/>
      <w:spacing w:val="5"/>
      <w:kern w:val="28"/>
      <w:sz w:val="52"/>
      <w:szCs w:val="52"/>
    </w:rPr>
  </w:style>
  <w:style w:type="character" w:styleId="FootnoteReference">
    <w:name w:val="footnote reference"/>
    <w:basedOn w:val="DefaultParagraphFont"/>
    <w:rsid w:val="00806B3A"/>
    <w:rPr>
      <w:vertAlign w:val="superscript"/>
    </w:rPr>
  </w:style>
  <w:style w:type="paragraph" w:styleId="EndnoteText">
    <w:name w:val="endnote text"/>
    <w:basedOn w:val="Normal"/>
    <w:link w:val="EndnoteTextChar"/>
    <w:rsid w:val="00530C82"/>
    <w:pPr>
      <w:spacing w:after="0"/>
    </w:pPr>
    <w:rPr>
      <w:szCs w:val="20"/>
    </w:rPr>
  </w:style>
  <w:style w:type="character" w:customStyle="1" w:styleId="EndnoteTextChar">
    <w:name w:val="Endnote Text Char"/>
    <w:basedOn w:val="DefaultParagraphFont"/>
    <w:link w:val="EndnoteText"/>
    <w:rsid w:val="00530C82"/>
    <w:rPr>
      <w:rFonts w:ascii="Helvetica 45" w:hAnsi="Helvetica 45"/>
    </w:rPr>
  </w:style>
  <w:style w:type="character" w:styleId="EndnoteReference">
    <w:name w:val="endnote reference"/>
    <w:basedOn w:val="DefaultParagraphFont"/>
    <w:rsid w:val="00530C82"/>
    <w:rPr>
      <w:vertAlign w:val="superscript"/>
    </w:rPr>
  </w:style>
  <w:style w:type="character" w:customStyle="1" w:styleId="Heading4Char">
    <w:name w:val="Heading 4 Char"/>
    <w:basedOn w:val="DefaultParagraphFont"/>
    <w:link w:val="Heading4"/>
    <w:rsid w:val="00135188"/>
    <w:rPr>
      <w:rFonts w:ascii="Arial" w:hAnsi="Arial" w:cs="Arial"/>
      <w:i/>
      <w:sz w:val="22"/>
      <w:szCs w:val="22"/>
      <w:lang w:val="en-GB"/>
    </w:rPr>
  </w:style>
  <w:style w:type="character" w:customStyle="1" w:styleId="apple-converted-space">
    <w:name w:val="apple-converted-space"/>
    <w:basedOn w:val="DefaultParagraphFont"/>
    <w:rsid w:val="007B579E"/>
  </w:style>
  <w:style w:type="table" w:styleId="MediumGrid3">
    <w:name w:val="Medium Grid 3"/>
    <w:basedOn w:val="TableNormal"/>
    <w:uiPriority w:val="69"/>
    <w:rsid w:val="00743FC7"/>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List">
    <w:name w:val="Light List"/>
    <w:basedOn w:val="TableNormal"/>
    <w:uiPriority w:val="61"/>
    <w:rsid w:val="00743FC7"/>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Subtitle">
    <w:name w:val="Subtitle"/>
    <w:basedOn w:val="Normal"/>
    <w:next w:val="Normal"/>
    <w:link w:val="SubtitleChar"/>
    <w:qFormat/>
    <w:rsid w:val="00743F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43FC7"/>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D96AED"/>
    <w:pPr>
      <w:spacing w:before="0" w:after="0" w:line="276" w:lineRule="auto"/>
      <w:ind w:left="0"/>
    </w:pPr>
    <w:rPr>
      <w:sz w:val="16"/>
      <w:szCs w:val="16"/>
    </w:rPr>
  </w:style>
  <w:style w:type="paragraph" w:customStyle="1" w:styleId="Heading2appendix">
    <w:name w:val="Heading2_appendix"/>
    <w:basedOn w:val="Heading2"/>
    <w:link w:val="Heading2appendixChar"/>
    <w:qFormat/>
    <w:rsid w:val="00510235"/>
    <w:pPr>
      <w:numPr>
        <w:ilvl w:val="0"/>
        <w:numId w:val="5"/>
      </w:numPr>
    </w:pPr>
  </w:style>
  <w:style w:type="character" w:customStyle="1" w:styleId="schemaChar">
    <w:name w:val="schema Char"/>
    <w:basedOn w:val="batChar"/>
    <w:link w:val="schema"/>
    <w:rsid w:val="00D96AED"/>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510235"/>
    <w:rPr>
      <w:rFonts w:ascii="Arial" w:hAnsi="Arial" w:cs="Arial"/>
      <w:b/>
      <w:bCs/>
      <w:i/>
      <w:iCs/>
      <w:sz w:val="28"/>
      <w:szCs w:val="28"/>
      <w:lang w:val="en-GB"/>
    </w:rPr>
  </w:style>
  <w:style w:type="paragraph" w:customStyle="1" w:styleId="dataadded">
    <w:name w:val="data_added"/>
    <w:basedOn w:val="schema"/>
    <w:link w:val="dataaddedChar"/>
    <w:qFormat/>
    <w:rsid w:val="001354F5"/>
    <w:rPr>
      <w:b/>
      <w:color w:val="7030A0"/>
      <w:u w:val="single"/>
    </w:rPr>
  </w:style>
  <w:style w:type="paragraph" w:customStyle="1" w:styleId="datadeleted">
    <w:name w:val="data_deleted"/>
    <w:basedOn w:val="schema"/>
    <w:link w:val="datadeletedChar"/>
    <w:qFormat/>
    <w:rsid w:val="00220AD9"/>
    <w:rPr>
      <w:strike/>
      <w:color w:val="0070C0"/>
    </w:rPr>
  </w:style>
  <w:style w:type="character" w:customStyle="1" w:styleId="dataaddedChar">
    <w:name w:val="data_added Char"/>
    <w:basedOn w:val="schemaChar"/>
    <w:link w:val="dataadded"/>
    <w:rsid w:val="001354F5"/>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220AD9"/>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316FD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316FD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2529293">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279804280">
      <w:bodyDiv w:val="1"/>
      <w:marLeft w:val="0"/>
      <w:marRight w:val="0"/>
      <w:marTop w:val="0"/>
      <w:marBottom w:val="0"/>
      <w:divBdr>
        <w:top w:val="none" w:sz="0" w:space="0" w:color="auto"/>
        <w:left w:val="none" w:sz="0" w:space="0" w:color="auto"/>
        <w:bottom w:val="none" w:sz="0" w:space="0" w:color="auto"/>
        <w:right w:val="none" w:sz="0" w:space="0" w:color="auto"/>
      </w:divBdr>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1574832">
      <w:bodyDiv w:val="1"/>
      <w:marLeft w:val="0"/>
      <w:marRight w:val="0"/>
      <w:marTop w:val="0"/>
      <w:marBottom w:val="0"/>
      <w:divBdr>
        <w:top w:val="none" w:sz="0" w:space="0" w:color="auto"/>
        <w:left w:val="none" w:sz="0" w:space="0" w:color="auto"/>
        <w:bottom w:val="none" w:sz="0" w:space="0" w:color="auto"/>
        <w:right w:val="none" w:sz="0" w:space="0" w:color="auto"/>
      </w:divBdr>
      <w:divsChild>
        <w:div w:id="59764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18628934">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61031388">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06074492">
      <w:bodyDiv w:val="1"/>
      <w:marLeft w:val="0"/>
      <w:marRight w:val="0"/>
      <w:marTop w:val="0"/>
      <w:marBottom w:val="0"/>
      <w:divBdr>
        <w:top w:val="none" w:sz="0" w:space="0" w:color="auto"/>
        <w:left w:val="none" w:sz="0" w:space="0" w:color="auto"/>
        <w:bottom w:val="none" w:sz="0" w:space="0" w:color="auto"/>
        <w:right w:val="none" w:sz="0" w:space="0" w:color="auto"/>
      </w:divBdr>
    </w:div>
    <w:div w:id="1115562415">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16277146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09247794">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66267178">
      <w:bodyDiv w:val="1"/>
      <w:marLeft w:val="0"/>
      <w:marRight w:val="0"/>
      <w:marTop w:val="0"/>
      <w:marBottom w:val="0"/>
      <w:divBdr>
        <w:top w:val="none" w:sz="0" w:space="0" w:color="auto"/>
        <w:left w:val="none" w:sz="0" w:space="0" w:color="auto"/>
        <w:bottom w:val="none" w:sz="0" w:space="0" w:color="auto"/>
        <w:right w:val="none" w:sz="0" w:space="0" w:color="auto"/>
      </w:divBdr>
    </w:div>
    <w:div w:id="1792020006">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894387338">
      <w:bodyDiv w:val="1"/>
      <w:marLeft w:val="0"/>
      <w:marRight w:val="0"/>
      <w:marTop w:val="0"/>
      <w:marBottom w:val="0"/>
      <w:divBdr>
        <w:top w:val="none" w:sz="0" w:space="0" w:color="auto"/>
        <w:left w:val="none" w:sz="0" w:space="0" w:color="auto"/>
        <w:bottom w:val="none" w:sz="0" w:space="0" w:color="auto"/>
        <w:right w:val="none" w:sz="0" w:space="0" w:color="auto"/>
      </w:divBdr>
    </w:div>
    <w:div w:id="1933314113">
      <w:bodyDiv w:val="1"/>
      <w:marLeft w:val="0"/>
      <w:marRight w:val="0"/>
      <w:marTop w:val="0"/>
      <w:marBottom w:val="0"/>
      <w:divBdr>
        <w:top w:val="none" w:sz="0" w:space="0" w:color="auto"/>
        <w:left w:val="none" w:sz="0" w:space="0" w:color="auto"/>
        <w:bottom w:val="none" w:sz="0" w:space="0" w:color="auto"/>
        <w:right w:val="none" w:sz="0" w:space="0" w:color="auto"/>
      </w:divBdr>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118888">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1.vsd"/><Relationship Id="rId18" Type="http://schemas.openxmlformats.org/officeDocument/2006/relationships/hyperlink" Target="http://id.ee/public/DigiDoc_format_1.3.pdf" TargetMode="External"/><Relationship Id="rId26" Type="http://schemas.openxmlformats.org/officeDocument/2006/relationships/hyperlink" Target="http://tools.ietf.org/html/rfc3161" TargetMode="External"/><Relationship Id="rId3" Type="http://schemas.openxmlformats.org/officeDocument/2006/relationships/styles" Target="styles.xml"/><Relationship Id="rId21" Type="http://schemas.openxmlformats.org/officeDocument/2006/relationships/hyperlink" Target="http://id.ee/index.php?id=3048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id.ee/public/bdoc-spec21-est.pdf" TargetMode="External"/><Relationship Id="rId25" Type="http://schemas.openxmlformats.org/officeDocument/2006/relationships/hyperlink" Target="http://tools.ietf.org/html/rfc6960"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sk.ee/repository/bdoc-spec21.pdf" TargetMode="External"/><Relationship Id="rId20" Type="http://schemas.openxmlformats.org/officeDocument/2006/relationships/hyperlink" Target="http://www.id.ee/?id=35785"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eesti.ee" TargetMode="External"/><Relationship Id="rId24" Type="http://schemas.openxmlformats.org/officeDocument/2006/relationships/hyperlink" Target="http://id.ee/index.php?id=35782"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id.ee/index.php?id=30496" TargetMode="External"/><Relationship Id="rId23" Type="http://schemas.openxmlformats.org/officeDocument/2006/relationships/hyperlink" Target="http://id.ee/index.php?id=36484" TargetMode="External"/><Relationship Id="rId28" Type="http://schemas.openxmlformats.org/officeDocument/2006/relationships/oleObject" Target="embeddings/Microsoft_Visio_2003-2010_Drawing2.vsd"/><Relationship Id="rId10" Type="http://schemas.openxmlformats.org/officeDocument/2006/relationships/hyperlink" Target="https://installer.id.ee/" TargetMode="External"/><Relationship Id="rId19" Type="http://schemas.openxmlformats.org/officeDocument/2006/relationships/hyperlink" Target="http://www.etsi.org/deliver/etsi_ts/101900_101999/101903/01.04.02_60/ts_101903v010402p.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nstaller.id.ee/" TargetMode="External"/><Relationship Id="rId14" Type="http://schemas.openxmlformats.org/officeDocument/2006/relationships/hyperlink" Target="https://installer.id.ee" TargetMode="External"/><Relationship Id="rId22" Type="http://schemas.openxmlformats.org/officeDocument/2006/relationships/hyperlink" Target="http://id.ee/index.php?id=35783" TargetMode="External"/><Relationship Id="rId27" Type="http://schemas.openxmlformats.org/officeDocument/2006/relationships/image" Target="media/image2.emf"/><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id.ee/index.php?id=30496"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ruts\Desktop\SKma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10D63-3089-49E9-8B2C-212F04D2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SKmall.dotx</Template>
  <TotalTime>35</TotalTime>
  <Pages>19</Pages>
  <Words>4934</Words>
  <Characters>28618</Characters>
  <Application>Microsoft Office Word</Application>
  <DocSecurity>0</DocSecurity>
  <Lines>238</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33486</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cp:lastModifiedBy>
  <cp:revision>8</cp:revision>
  <cp:lastPrinted>2015-02-11T17:11:00Z</cp:lastPrinted>
  <dcterms:created xsi:type="dcterms:W3CDTF">2014-06-05T09:30:00Z</dcterms:created>
  <dcterms:modified xsi:type="dcterms:W3CDTF">2015-02-11T17:11:00Z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